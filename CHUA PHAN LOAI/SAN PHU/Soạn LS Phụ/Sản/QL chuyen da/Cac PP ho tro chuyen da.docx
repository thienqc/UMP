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59072" w14:textId="77777777" w:rsidR="006A777C" w:rsidRPr="00F53D82" w:rsidRDefault="00002939" w:rsidP="00F53D82">
      <w:pPr>
        <w:jc w:val="center"/>
        <w:rPr>
          <w:rFonts w:ascii="Times New Roman" w:hAnsi="Times New Roman" w:cs="Times New Roman"/>
          <w:b/>
          <w:bCs/>
          <w:color w:val="0070C0"/>
          <w:sz w:val="32"/>
          <w:szCs w:val="32"/>
        </w:rPr>
      </w:pPr>
      <w:r w:rsidRPr="00F53D82">
        <w:rPr>
          <w:rFonts w:ascii="Times New Roman" w:hAnsi="Times New Roman" w:cs="Times New Roman"/>
          <w:b/>
          <w:bCs/>
          <w:color w:val="0070C0"/>
          <w:sz w:val="32"/>
          <w:szCs w:val="32"/>
        </w:rPr>
        <w:t>CÁC PHƯƠNG PHÁP HỖ TRỢ CHUYỂN DẠ</w:t>
      </w:r>
    </w:p>
    <w:p w14:paraId="18832FBF" w14:textId="77777777" w:rsidR="00AA12AA" w:rsidRPr="00F53D82" w:rsidRDefault="00002939">
      <w:pPr>
        <w:rPr>
          <w:rFonts w:ascii="Times New Roman" w:hAnsi="Times New Roman" w:cs="Times New Roman"/>
          <w:b/>
          <w:bCs/>
          <w:color w:val="0070C0"/>
          <w:sz w:val="32"/>
          <w:szCs w:val="32"/>
        </w:rPr>
      </w:pPr>
      <w:r w:rsidRPr="00F53D82">
        <w:rPr>
          <w:rFonts w:ascii="Times New Roman" w:hAnsi="Times New Roman" w:cs="Times New Roman"/>
          <w:b/>
          <w:bCs/>
          <w:color w:val="0070C0"/>
          <w:sz w:val="32"/>
          <w:szCs w:val="32"/>
        </w:rPr>
        <w:t>I. KHỞI PHÁT CHUYỂN DẠ</w:t>
      </w:r>
      <w:r w:rsidR="00AA12AA" w:rsidRPr="00F53D82">
        <w:rPr>
          <w:rFonts w:ascii="Times New Roman" w:hAnsi="Times New Roman" w:cs="Times New Roman"/>
          <w:b/>
          <w:bCs/>
          <w:color w:val="0070C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015"/>
        <w:gridCol w:w="3192"/>
      </w:tblGrid>
      <w:tr w:rsidR="00AA12AA" w:rsidRPr="00AC738E" w14:paraId="3685B420" w14:textId="77777777" w:rsidTr="00AC738E">
        <w:tc>
          <w:tcPr>
            <w:tcW w:w="3369" w:type="dxa"/>
            <w:shd w:val="clear" w:color="auto" w:fill="auto"/>
          </w:tcPr>
          <w:p w14:paraId="7BCB6D0D" w14:textId="77777777" w:rsidR="00AA12AA" w:rsidRPr="00F53D82" w:rsidRDefault="00AA12AA" w:rsidP="00F53D82">
            <w:pPr>
              <w:jc w:val="center"/>
              <w:rPr>
                <w:rFonts w:ascii="Times New Roman" w:hAnsi="Times New Roman" w:cs="Times New Roman"/>
                <w:b/>
                <w:bCs/>
                <w:sz w:val="28"/>
              </w:rPr>
            </w:pPr>
            <w:r w:rsidRPr="00F53D82">
              <w:rPr>
                <w:rFonts w:ascii="Times New Roman" w:hAnsi="Times New Roman" w:cs="Times New Roman"/>
                <w:b/>
                <w:bCs/>
                <w:sz w:val="28"/>
              </w:rPr>
              <w:t>Chỉ định</w:t>
            </w:r>
          </w:p>
        </w:tc>
        <w:tc>
          <w:tcPr>
            <w:tcW w:w="3015" w:type="dxa"/>
            <w:shd w:val="clear" w:color="auto" w:fill="auto"/>
          </w:tcPr>
          <w:p w14:paraId="4623948B" w14:textId="77777777" w:rsidR="00AA12AA" w:rsidRPr="00F53D82" w:rsidRDefault="00AA12AA" w:rsidP="00F53D82">
            <w:pPr>
              <w:jc w:val="center"/>
              <w:rPr>
                <w:rFonts w:ascii="Times New Roman" w:hAnsi="Times New Roman" w:cs="Times New Roman"/>
                <w:b/>
                <w:bCs/>
                <w:sz w:val="28"/>
              </w:rPr>
            </w:pPr>
            <w:r w:rsidRPr="00F53D82">
              <w:rPr>
                <w:rFonts w:ascii="Times New Roman" w:hAnsi="Times New Roman" w:cs="Times New Roman"/>
                <w:b/>
                <w:bCs/>
                <w:sz w:val="28"/>
              </w:rPr>
              <w:t>Chống chỉ định</w:t>
            </w:r>
          </w:p>
        </w:tc>
        <w:tc>
          <w:tcPr>
            <w:tcW w:w="3192" w:type="dxa"/>
            <w:shd w:val="clear" w:color="auto" w:fill="auto"/>
          </w:tcPr>
          <w:p w14:paraId="5E06660C" w14:textId="77777777" w:rsidR="00AA12AA" w:rsidRPr="00F53D82" w:rsidRDefault="00AA12AA" w:rsidP="00F53D82">
            <w:pPr>
              <w:jc w:val="center"/>
              <w:rPr>
                <w:rFonts w:ascii="Times New Roman" w:hAnsi="Times New Roman" w:cs="Times New Roman"/>
                <w:b/>
                <w:bCs/>
                <w:sz w:val="28"/>
              </w:rPr>
            </w:pPr>
            <w:r w:rsidRPr="00F53D82">
              <w:rPr>
                <w:rFonts w:ascii="Times New Roman" w:hAnsi="Times New Roman" w:cs="Times New Roman"/>
                <w:b/>
                <w:bCs/>
                <w:sz w:val="28"/>
              </w:rPr>
              <w:t>Chống chỉ định tương đối</w:t>
            </w:r>
          </w:p>
        </w:tc>
      </w:tr>
      <w:tr w:rsidR="00AA12AA" w:rsidRPr="00AC738E" w14:paraId="66C3AAB2" w14:textId="77777777" w:rsidTr="00AC738E">
        <w:tc>
          <w:tcPr>
            <w:tcW w:w="3369" w:type="dxa"/>
            <w:shd w:val="clear" w:color="auto" w:fill="auto"/>
          </w:tcPr>
          <w:p w14:paraId="425BFA54"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Thai quá ngày (≥41w)</w:t>
            </w:r>
          </w:p>
          <w:p w14:paraId="5D9F4606"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TSG + thai đủ tăng trưởng</w:t>
            </w:r>
          </w:p>
          <w:p w14:paraId="424E4865"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TSG chuyển biến nặng</w:t>
            </w:r>
          </w:p>
          <w:p w14:paraId="503C19F7"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Sản giật + có khả năng sinh ngã âm đạo</w:t>
            </w:r>
          </w:p>
          <w:p w14:paraId="2CBCF951"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Bệnh lý của mẹ cần CDTK sớm: ĐTĐ, bệnh lý thận, bệnh lý tim, bệnh lý phổi nặng…</w:t>
            </w:r>
          </w:p>
          <w:p w14:paraId="68B55112"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Thiểu ối</w:t>
            </w:r>
          </w:p>
          <w:p w14:paraId="0EF405AB"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IUGR có chỉ định khởi phát chuyển dạ</w:t>
            </w:r>
          </w:p>
          <w:p w14:paraId="428A3AB3"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Thai lưu</w:t>
            </w:r>
          </w:p>
          <w:p w14:paraId="4BFACD1A" w14:textId="77777777" w:rsidR="00AA12AA" w:rsidRPr="00AC738E" w:rsidRDefault="00AA12AA" w:rsidP="00AA12AA">
            <w:pPr>
              <w:rPr>
                <w:rFonts w:ascii="Times New Roman" w:hAnsi="Times New Roman" w:cs="Times New Roman"/>
                <w:sz w:val="28"/>
              </w:rPr>
            </w:pPr>
            <w:r w:rsidRPr="00AC738E">
              <w:rPr>
                <w:rFonts w:ascii="Times New Roman" w:hAnsi="Times New Roman" w:cs="Times New Roman"/>
                <w:sz w:val="28"/>
              </w:rPr>
              <w:t>- Ối vỡ non, ối vỡ sớm (không khởi phát chuyển dạ bằng phương pháp cơ học)</w:t>
            </w:r>
          </w:p>
          <w:p w14:paraId="6F9B43BF"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Thai dị tật (có ý kiến CDTK theo hội đồng chuyên môn)</w:t>
            </w:r>
          </w:p>
        </w:tc>
        <w:tc>
          <w:tcPr>
            <w:tcW w:w="3015" w:type="dxa"/>
            <w:shd w:val="clear" w:color="auto" w:fill="auto"/>
          </w:tcPr>
          <w:p w14:paraId="3282E668"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Bất xứng đầu chậu rõ</w:t>
            </w:r>
          </w:p>
          <w:p w14:paraId="62CDEC89"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Nhau tiền đạo không có khả năng sinh ngã âm đạo, mạch máu tiền đạo.</w:t>
            </w:r>
          </w:p>
          <w:p w14:paraId="10F82BEC"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Sa dây rốn</w:t>
            </w:r>
          </w:p>
          <w:p w14:paraId="1BB9C2A5"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Hespes sinh dục, mụn cóc sinh dục đang tiến triển</w:t>
            </w:r>
          </w:p>
          <w:p w14:paraId="406CF97A"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Tiền căn mổ dọc thân TC, vỡ TC…</w:t>
            </w:r>
          </w:p>
          <w:p w14:paraId="2FAB8660"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Ung thư cổ TC</w:t>
            </w:r>
          </w:p>
          <w:p w14:paraId="624EEE89"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Ngôi bất thường: ngôi ngang, ngôi mông</w:t>
            </w:r>
          </w:p>
          <w:p w14:paraId="0921D98F"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CTG nhóm III, nhóm II lặp lại</w:t>
            </w:r>
          </w:p>
          <w:p w14:paraId="72A409FA" w14:textId="77777777" w:rsidR="00AA12AA" w:rsidRPr="00AC738E" w:rsidRDefault="00AA12AA">
            <w:pPr>
              <w:rPr>
                <w:rFonts w:ascii="Times New Roman" w:hAnsi="Times New Roman" w:cs="Times New Roman"/>
                <w:sz w:val="28"/>
              </w:rPr>
            </w:pPr>
            <w:r w:rsidRPr="00AC738E">
              <w:rPr>
                <w:rFonts w:ascii="Times New Roman" w:hAnsi="Times New Roman" w:cs="Times New Roman"/>
                <w:sz w:val="28"/>
              </w:rPr>
              <w:t>- Dị ứng các thành phần thuốc</w:t>
            </w:r>
            <w:r w:rsidR="00001AF0" w:rsidRPr="00AC738E">
              <w:rPr>
                <w:rFonts w:ascii="Times New Roman" w:hAnsi="Times New Roman" w:cs="Times New Roman"/>
                <w:sz w:val="28"/>
              </w:rPr>
              <w:t xml:space="preserve"> (Oxytocin, PGE1, PGE2)</w:t>
            </w:r>
          </w:p>
        </w:tc>
        <w:tc>
          <w:tcPr>
            <w:tcW w:w="3192" w:type="dxa"/>
            <w:shd w:val="clear" w:color="auto" w:fill="auto"/>
          </w:tcPr>
          <w:p w14:paraId="1A1FC385" w14:textId="77777777" w:rsidR="00AA12AA" w:rsidRPr="00AC738E" w:rsidRDefault="00001AF0">
            <w:pPr>
              <w:rPr>
                <w:rFonts w:ascii="Times New Roman" w:hAnsi="Times New Roman" w:cs="Times New Roman"/>
                <w:sz w:val="28"/>
              </w:rPr>
            </w:pPr>
            <w:r w:rsidRPr="00AC738E">
              <w:rPr>
                <w:rFonts w:ascii="Times New Roman" w:hAnsi="Times New Roman" w:cs="Times New Roman"/>
                <w:sz w:val="28"/>
              </w:rPr>
              <w:t>- Vết mổ sanh cũ không có CCĐ sanh ngã âm đạo</w:t>
            </w:r>
          </w:p>
          <w:p w14:paraId="4F9C76FE"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Đa ối (có thể giảm ối trước khi khởi phát chuyển dạ), đa thai</w:t>
            </w:r>
          </w:p>
          <w:p w14:paraId="408DD886"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Dị dạng tử cung</w:t>
            </w:r>
          </w:p>
          <w:p w14:paraId="1CB855E3" w14:textId="77777777" w:rsidR="00001AF0" w:rsidRPr="00AC738E" w:rsidRDefault="00001AF0">
            <w:pPr>
              <w:rPr>
                <w:rFonts w:ascii="Times New Roman" w:hAnsi="Times New Roman" w:cs="Times New Roman"/>
                <w:sz w:val="28"/>
              </w:rPr>
            </w:pPr>
            <w:r w:rsidRPr="00AC738E">
              <w:rPr>
                <w:rFonts w:ascii="Times New Roman" w:hAnsi="Times New Roman" w:cs="Times New Roman"/>
                <w:sz w:val="28"/>
              </w:rPr>
              <w:t>- Ngôi bất thường</w:t>
            </w:r>
          </w:p>
        </w:tc>
      </w:tr>
    </w:tbl>
    <w:p w14:paraId="139A6BCF" w14:textId="77777777" w:rsidR="00F53D82" w:rsidRDefault="00F53D82">
      <w:pPr>
        <w:rPr>
          <w:rFonts w:ascii="Times New Roman" w:hAnsi="Times New Roman" w:cs="Times New Roman"/>
          <w:sz w:val="28"/>
        </w:rPr>
      </w:pPr>
    </w:p>
    <w:p w14:paraId="7B786892" w14:textId="1B2FCB64" w:rsidR="00AA12AA" w:rsidRPr="00F53D82" w:rsidRDefault="00001AF0">
      <w:pPr>
        <w:rPr>
          <w:rFonts w:ascii="Times New Roman" w:hAnsi="Times New Roman" w:cs="Times New Roman"/>
          <w:b/>
          <w:bCs/>
          <w:color w:val="0070C0"/>
          <w:sz w:val="28"/>
        </w:rPr>
      </w:pPr>
      <w:r w:rsidRPr="00F53D82">
        <w:rPr>
          <w:rFonts w:ascii="Times New Roman" w:hAnsi="Times New Roman" w:cs="Times New Roman"/>
          <w:b/>
          <w:bCs/>
          <w:color w:val="0070C0"/>
          <w:sz w:val="28"/>
        </w:rPr>
        <w:t>PHƯƠNG PHÁP</w:t>
      </w:r>
    </w:p>
    <w:tbl>
      <w:tblPr>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1134"/>
        <w:gridCol w:w="284"/>
        <w:gridCol w:w="1739"/>
        <w:gridCol w:w="1804"/>
        <w:gridCol w:w="142"/>
        <w:gridCol w:w="407"/>
        <w:gridCol w:w="357"/>
        <w:gridCol w:w="1997"/>
      </w:tblGrid>
      <w:tr w:rsidR="00EF0D55" w:rsidRPr="00AC738E" w14:paraId="1B344CCC" w14:textId="77777777" w:rsidTr="00EF0D55">
        <w:trPr>
          <w:trHeight w:val="170"/>
        </w:trPr>
        <w:tc>
          <w:tcPr>
            <w:tcW w:w="1101" w:type="dxa"/>
            <w:shd w:val="clear" w:color="auto" w:fill="auto"/>
          </w:tcPr>
          <w:p w14:paraId="5550972F" w14:textId="77777777" w:rsidR="00A761F0" w:rsidRPr="00AC738E" w:rsidRDefault="00A761F0">
            <w:pPr>
              <w:rPr>
                <w:rFonts w:ascii="Times New Roman" w:hAnsi="Times New Roman" w:cs="Times New Roman"/>
                <w:sz w:val="28"/>
              </w:rPr>
            </w:pPr>
          </w:p>
        </w:tc>
        <w:tc>
          <w:tcPr>
            <w:tcW w:w="2268" w:type="dxa"/>
            <w:gridSpan w:val="3"/>
            <w:shd w:val="clear" w:color="auto" w:fill="auto"/>
          </w:tcPr>
          <w:p w14:paraId="0FC4C084" w14:textId="77777777" w:rsidR="00A761F0" w:rsidRPr="00AC738E" w:rsidRDefault="00A761F0">
            <w:pPr>
              <w:rPr>
                <w:rFonts w:ascii="Times New Roman" w:hAnsi="Times New Roman" w:cs="Times New Roman"/>
                <w:sz w:val="28"/>
              </w:rPr>
            </w:pPr>
          </w:p>
        </w:tc>
        <w:tc>
          <w:tcPr>
            <w:tcW w:w="1739" w:type="dxa"/>
            <w:shd w:val="clear" w:color="auto" w:fill="auto"/>
          </w:tcPr>
          <w:p w14:paraId="0A1A44A6"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Mục đích</w:t>
            </w:r>
          </w:p>
        </w:tc>
        <w:tc>
          <w:tcPr>
            <w:tcW w:w="4707" w:type="dxa"/>
            <w:gridSpan w:val="5"/>
            <w:shd w:val="clear" w:color="auto" w:fill="auto"/>
          </w:tcPr>
          <w:p w14:paraId="2CC84CBA"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Chỉ định</w:t>
            </w:r>
          </w:p>
        </w:tc>
      </w:tr>
      <w:tr w:rsidR="00EF0D55" w:rsidRPr="00AC738E" w14:paraId="05691FE1" w14:textId="77777777" w:rsidTr="00EF0D55">
        <w:trPr>
          <w:trHeight w:val="170"/>
        </w:trPr>
        <w:tc>
          <w:tcPr>
            <w:tcW w:w="1101" w:type="dxa"/>
            <w:vMerge w:val="restart"/>
            <w:shd w:val="clear" w:color="auto" w:fill="auto"/>
          </w:tcPr>
          <w:p w14:paraId="4072DDB0"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Không dùng thuốc</w:t>
            </w:r>
          </w:p>
        </w:tc>
        <w:tc>
          <w:tcPr>
            <w:tcW w:w="2268" w:type="dxa"/>
            <w:gridSpan w:val="3"/>
            <w:shd w:val="clear" w:color="auto" w:fill="auto"/>
          </w:tcPr>
          <w:p w14:paraId="11AF8FE4"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Phá ối</w:t>
            </w:r>
          </w:p>
        </w:tc>
        <w:tc>
          <w:tcPr>
            <w:tcW w:w="1739" w:type="dxa"/>
            <w:shd w:val="clear" w:color="auto" w:fill="auto"/>
          </w:tcPr>
          <w:p w14:paraId="172FE756"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 Giảm bớt áp lực buồng ối</w:t>
            </w:r>
          </w:p>
          <w:p w14:paraId="23CA88FD"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lastRenderedPageBreak/>
              <w:t>- Rút ngắn thời gian chuyển dạ</w:t>
            </w:r>
          </w:p>
          <w:p w14:paraId="2BF614F9" w14:textId="77777777" w:rsidR="0012081A" w:rsidRPr="00AC738E" w:rsidRDefault="0012081A">
            <w:pPr>
              <w:rPr>
                <w:rFonts w:ascii="Times New Roman" w:hAnsi="Times New Roman" w:cs="Times New Roman"/>
                <w:sz w:val="28"/>
              </w:rPr>
            </w:pPr>
            <w:r w:rsidRPr="00AC738E">
              <w:rPr>
                <w:rFonts w:ascii="Times New Roman" w:hAnsi="Times New Roman" w:cs="Times New Roman"/>
                <w:sz w:val="28"/>
              </w:rPr>
              <w:t>Điều kiện tại cơ sở y tế phải:</w:t>
            </w:r>
          </w:p>
          <w:p w14:paraId="1A8F5DBD" w14:textId="77777777" w:rsidR="0012081A" w:rsidRPr="00AC738E" w:rsidRDefault="0012081A">
            <w:pPr>
              <w:rPr>
                <w:rFonts w:ascii="Times New Roman" w:hAnsi="Times New Roman" w:cs="Times New Roman"/>
                <w:sz w:val="28"/>
              </w:rPr>
            </w:pPr>
            <w:r w:rsidRPr="00AC738E">
              <w:rPr>
                <w:rFonts w:ascii="Times New Roman" w:hAnsi="Times New Roman" w:cs="Times New Roman"/>
                <w:sz w:val="28"/>
              </w:rPr>
              <w:t>- Có sẵn phòng mổ và các phương tiện hồi sức sơ sinh</w:t>
            </w:r>
          </w:p>
          <w:p w14:paraId="090BE7DE" w14:textId="77777777" w:rsidR="0012081A" w:rsidRPr="00AC738E" w:rsidRDefault="0012081A">
            <w:pPr>
              <w:rPr>
                <w:rFonts w:ascii="Times New Roman" w:hAnsi="Times New Roman" w:cs="Times New Roman"/>
                <w:sz w:val="28"/>
              </w:rPr>
            </w:pPr>
            <w:r w:rsidRPr="00AC738E">
              <w:rPr>
                <w:rFonts w:ascii="Times New Roman" w:hAnsi="Times New Roman" w:cs="Times New Roman"/>
                <w:sz w:val="28"/>
              </w:rPr>
              <w:t>- Cần theo dõi tình trạng thai và chuyển dạ sau phá ối.</w:t>
            </w:r>
          </w:p>
        </w:tc>
        <w:tc>
          <w:tcPr>
            <w:tcW w:w="2710" w:type="dxa"/>
            <w:gridSpan w:val="4"/>
            <w:shd w:val="clear" w:color="auto" w:fill="auto"/>
          </w:tcPr>
          <w:p w14:paraId="28CAD8B6"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lastRenderedPageBreak/>
              <w:t>Có lợi:</w:t>
            </w:r>
          </w:p>
          <w:p w14:paraId="08E88647"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t xml:space="preserve">- </w:t>
            </w:r>
            <w:r w:rsidR="0045228A" w:rsidRPr="00AC738E">
              <w:rPr>
                <w:rFonts w:ascii="Times New Roman" w:hAnsi="Times New Roman" w:cs="Times New Roman"/>
                <w:sz w:val="28"/>
              </w:rPr>
              <w:t xml:space="preserve">Đa ối, nhau bám mép đang chảy máu </w:t>
            </w:r>
            <w:r w:rsidR="0045228A" w:rsidRPr="00AC738E">
              <w:rPr>
                <w:rFonts w:ascii="Times New Roman" w:hAnsi="Times New Roman" w:cs="Times New Roman"/>
                <w:sz w:val="28"/>
              </w:rPr>
              <w:lastRenderedPageBreak/>
              <w:t>nhiều, nhau bong non</w:t>
            </w:r>
          </w:p>
          <w:p w14:paraId="5B740232"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Có cơn gò tử cung cường tính</w:t>
            </w:r>
          </w:p>
          <w:p w14:paraId="0C851F0B"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Trước khi tăng co trong CD kéo dài do gò tử cung thưa.</w:t>
            </w:r>
          </w:p>
          <w:p w14:paraId="6A04AB88"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Khi làm nghiệm pháp sinh ngã âm đạo</w:t>
            </w:r>
          </w:p>
          <w:p w14:paraId="503565A2"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CD đã vào gđ hoạt động, đầu ối phồng</w:t>
            </w:r>
            <w:r w:rsidRPr="00AC738E">
              <w:rPr>
                <w:rFonts w:ascii="Times New Roman" w:hAnsi="Times New Roman" w:cs="Times New Roman"/>
                <w:sz w:val="28"/>
              </w:rPr>
              <w:sym w:font="Wingdings" w:char="F0E0"/>
            </w:r>
            <w:r w:rsidRPr="00AC738E">
              <w:rPr>
                <w:rFonts w:ascii="Times New Roman" w:hAnsi="Times New Roman" w:cs="Times New Roman"/>
                <w:sz w:val="28"/>
              </w:rPr>
              <w:t xml:space="preserve"> cản trở cuộc CD, Cổ CT mở chậm, ngôi đầu cao</w:t>
            </w:r>
          </w:p>
          <w:p w14:paraId="2B88E0E7" w14:textId="77777777" w:rsidR="0045228A" w:rsidRPr="00AC738E" w:rsidRDefault="0045228A" w:rsidP="0045228A">
            <w:pPr>
              <w:rPr>
                <w:rFonts w:ascii="Times New Roman" w:hAnsi="Times New Roman" w:cs="Times New Roman"/>
                <w:sz w:val="28"/>
              </w:rPr>
            </w:pPr>
            <w:r w:rsidRPr="00AC738E">
              <w:rPr>
                <w:rFonts w:ascii="Times New Roman" w:hAnsi="Times New Roman" w:cs="Times New Roman"/>
                <w:sz w:val="28"/>
              </w:rPr>
              <w:t>- Sản đồ bên P đường báo động và cơn co TC đủ</w:t>
            </w:r>
          </w:p>
        </w:tc>
        <w:tc>
          <w:tcPr>
            <w:tcW w:w="1997" w:type="dxa"/>
            <w:shd w:val="clear" w:color="auto" w:fill="auto"/>
          </w:tcPr>
          <w:p w14:paraId="3D28CAB8" w14:textId="77777777" w:rsidR="00A761F0" w:rsidRPr="00AC738E" w:rsidRDefault="00A761F0">
            <w:pPr>
              <w:rPr>
                <w:rFonts w:ascii="Times New Roman" w:hAnsi="Times New Roman" w:cs="Times New Roman"/>
                <w:sz w:val="28"/>
              </w:rPr>
            </w:pPr>
            <w:r w:rsidRPr="00AC738E">
              <w:rPr>
                <w:rFonts w:ascii="Times New Roman" w:hAnsi="Times New Roman" w:cs="Times New Roman"/>
                <w:sz w:val="28"/>
              </w:rPr>
              <w:lastRenderedPageBreak/>
              <w:t>Nguy hiểm</w:t>
            </w:r>
          </w:p>
          <w:p w14:paraId="60F5D5A6"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xml:space="preserve">- Cổ TC chưa mở trọn trong </w:t>
            </w:r>
            <w:r w:rsidRPr="00AC738E">
              <w:rPr>
                <w:rFonts w:ascii="Times New Roman" w:hAnsi="Times New Roman" w:cs="Times New Roman"/>
                <w:sz w:val="28"/>
              </w:rPr>
              <w:lastRenderedPageBreak/>
              <w:t>mọi ngôi bất thường (ngôi mông, ngôi mặt, ngôi ngang). Với các ngôi bất thường, bảo vệ đầu ối đến cùng là nguyên tắc bất di bất dịch.</w:t>
            </w:r>
          </w:p>
          <w:p w14:paraId="52123538"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Sa dây rốn trong bọc ối</w:t>
            </w:r>
          </w:p>
          <w:p w14:paraId="1F907F1C" w14:textId="77777777" w:rsidR="0045228A" w:rsidRPr="00AC738E" w:rsidRDefault="0045228A">
            <w:pPr>
              <w:rPr>
                <w:rFonts w:ascii="Times New Roman" w:hAnsi="Times New Roman" w:cs="Times New Roman"/>
                <w:sz w:val="28"/>
              </w:rPr>
            </w:pPr>
            <w:r w:rsidRPr="00AC738E">
              <w:rPr>
                <w:rFonts w:ascii="Times New Roman" w:hAnsi="Times New Roman" w:cs="Times New Roman"/>
                <w:sz w:val="28"/>
              </w:rPr>
              <w:t>- Thai phụ bị nhiễm viêm gan C, nhiễm HIV</w:t>
            </w:r>
          </w:p>
        </w:tc>
      </w:tr>
      <w:tr w:rsidR="000273E2" w:rsidRPr="00AC738E" w14:paraId="5B7A7056" w14:textId="77777777" w:rsidTr="000273E2">
        <w:trPr>
          <w:trHeight w:val="170"/>
        </w:trPr>
        <w:tc>
          <w:tcPr>
            <w:tcW w:w="1101" w:type="dxa"/>
            <w:vMerge/>
            <w:shd w:val="clear" w:color="auto" w:fill="auto"/>
          </w:tcPr>
          <w:p w14:paraId="2CF8B1E3" w14:textId="77777777" w:rsidR="000273E2" w:rsidRPr="00AC738E" w:rsidRDefault="000273E2">
            <w:pPr>
              <w:rPr>
                <w:rFonts w:ascii="Times New Roman" w:hAnsi="Times New Roman" w:cs="Times New Roman"/>
                <w:sz w:val="28"/>
              </w:rPr>
            </w:pPr>
          </w:p>
        </w:tc>
        <w:tc>
          <w:tcPr>
            <w:tcW w:w="2268" w:type="dxa"/>
            <w:gridSpan w:val="3"/>
            <w:shd w:val="clear" w:color="auto" w:fill="auto"/>
          </w:tcPr>
          <w:p w14:paraId="5BCD1F50" w14:textId="77777777" w:rsidR="000273E2" w:rsidRPr="00AC738E" w:rsidRDefault="000273E2">
            <w:pPr>
              <w:rPr>
                <w:rFonts w:ascii="Times New Roman" w:hAnsi="Times New Roman" w:cs="Times New Roman"/>
                <w:sz w:val="28"/>
              </w:rPr>
            </w:pPr>
            <w:r w:rsidRPr="00AC738E">
              <w:rPr>
                <w:rFonts w:ascii="Times New Roman" w:hAnsi="Times New Roman" w:cs="Times New Roman"/>
                <w:sz w:val="28"/>
              </w:rPr>
              <w:t>Foley</w:t>
            </w:r>
          </w:p>
        </w:tc>
        <w:tc>
          <w:tcPr>
            <w:tcW w:w="1739" w:type="dxa"/>
            <w:shd w:val="clear" w:color="auto" w:fill="auto"/>
          </w:tcPr>
          <w:p w14:paraId="673735B3" w14:textId="77777777" w:rsidR="000273E2" w:rsidRPr="00AC738E" w:rsidRDefault="000273E2">
            <w:pPr>
              <w:rPr>
                <w:rFonts w:ascii="Times New Roman" w:hAnsi="Times New Roman" w:cs="Times New Roman"/>
                <w:sz w:val="28"/>
              </w:rPr>
            </w:pPr>
            <w:r>
              <w:rPr>
                <w:rFonts w:ascii="Times New Roman" w:hAnsi="Times New Roman" w:cs="Times New Roman"/>
                <w:sz w:val="28"/>
              </w:rPr>
              <w:t>- Làm mềm cổ TC, kích thích mở cổ TC và cơn gò chuyển dạ</w:t>
            </w:r>
          </w:p>
        </w:tc>
        <w:tc>
          <w:tcPr>
            <w:tcW w:w="2353" w:type="dxa"/>
            <w:gridSpan w:val="3"/>
            <w:shd w:val="clear" w:color="auto" w:fill="auto"/>
          </w:tcPr>
          <w:p w14:paraId="4C13F49C" w14:textId="77777777" w:rsidR="000273E2" w:rsidRPr="00AC738E" w:rsidRDefault="000273E2">
            <w:pPr>
              <w:rPr>
                <w:rFonts w:ascii="Times New Roman" w:hAnsi="Times New Roman" w:cs="Times New Roman"/>
                <w:sz w:val="28"/>
              </w:rPr>
            </w:pPr>
          </w:p>
        </w:tc>
        <w:tc>
          <w:tcPr>
            <w:tcW w:w="2354" w:type="dxa"/>
            <w:gridSpan w:val="2"/>
            <w:shd w:val="clear" w:color="auto" w:fill="auto"/>
          </w:tcPr>
          <w:p w14:paraId="349BE3AF" w14:textId="77777777" w:rsidR="000273E2" w:rsidRPr="00AC738E" w:rsidRDefault="000273E2">
            <w:pPr>
              <w:rPr>
                <w:rFonts w:ascii="Times New Roman" w:hAnsi="Times New Roman" w:cs="Times New Roman"/>
                <w:sz w:val="28"/>
              </w:rPr>
            </w:pPr>
          </w:p>
        </w:tc>
      </w:tr>
      <w:tr w:rsidR="00D52C17" w:rsidRPr="00AC738E" w14:paraId="21EF7625" w14:textId="77777777" w:rsidTr="000273E2">
        <w:trPr>
          <w:trHeight w:val="170"/>
        </w:trPr>
        <w:tc>
          <w:tcPr>
            <w:tcW w:w="1101" w:type="dxa"/>
            <w:vMerge/>
            <w:shd w:val="clear" w:color="auto" w:fill="auto"/>
          </w:tcPr>
          <w:p w14:paraId="03348330" w14:textId="77777777" w:rsidR="00D52C17" w:rsidRPr="00AC738E" w:rsidRDefault="00D52C17">
            <w:pPr>
              <w:rPr>
                <w:rFonts w:ascii="Times New Roman" w:hAnsi="Times New Roman" w:cs="Times New Roman"/>
                <w:sz w:val="28"/>
              </w:rPr>
            </w:pPr>
          </w:p>
        </w:tc>
        <w:tc>
          <w:tcPr>
            <w:tcW w:w="8714" w:type="dxa"/>
            <w:gridSpan w:val="9"/>
            <w:shd w:val="clear" w:color="auto" w:fill="auto"/>
          </w:tcPr>
          <w:p w14:paraId="10998A27" w14:textId="77777777" w:rsidR="00D52C17" w:rsidRDefault="00A026AF">
            <w:pPr>
              <w:rPr>
                <w:rFonts w:ascii="Times New Roman" w:hAnsi="Times New Roman" w:cs="Times New Roman"/>
                <w:sz w:val="28"/>
              </w:rPr>
            </w:pPr>
            <w:r>
              <w:rPr>
                <w:rFonts w:ascii="Times New Roman" w:hAnsi="Times New Roman" w:cs="Times New Roman"/>
                <w:sz w:val="28"/>
              </w:rPr>
              <w:t xml:space="preserve">Foley: </w:t>
            </w:r>
            <w:r w:rsidR="00D52C17">
              <w:rPr>
                <w:rFonts w:ascii="Times New Roman" w:hAnsi="Times New Roman" w:cs="Times New Roman"/>
                <w:sz w:val="28"/>
              </w:rPr>
              <w:t xml:space="preserve">Nếu điểm Bishop ≥ 7 hay thai phụ vào chuyển dạ thật sự </w:t>
            </w:r>
            <w:r w:rsidR="00D52C17" w:rsidRPr="00D52C17">
              <w:rPr>
                <w:rFonts w:ascii="Times New Roman" w:hAnsi="Times New Roman" w:cs="Times New Roman"/>
                <w:sz w:val="28"/>
              </w:rPr>
              <w:sym w:font="Wingdings" w:char="F0E0"/>
            </w:r>
            <w:r w:rsidR="00D52C17">
              <w:rPr>
                <w:rFonts w:ascii="Times New Roman" w:hAnsi="Times New Roman" w:cs="Times New Roman"/>
                <w:sz w:val="28"/>
              </w:rPr>
              <w:t xml:space="preserve"> chuyển Phòng Sanh, tiếp tục giục sanh nếu cơn gò TC không đủ.</w:t>
            </w:r>
          </w:p>
          <w:p w14:paraId="6D55B91C" w14:textId="77777777" w:rsidR="00D52C17" w:rsidRDefault="00D52C17">
            <w:pPr>
              <w:rPr>
                <w:rFonts w:ascii="Times New Roman" w:hAnsi="Times New Roman" w:cs="Times New Roman"/>
                <w:sz w:val="28"/>
              </w:rPr>
            </w:pPr>
            <w:r>
              <w:rPr>
                <w:rFonts w:ascii="Times New Roman" w:hAnsi="Times New Roman" w:cs="Times New Roman"/>
                <w:sz w:val="28"/>
              </w:rPr>
              <w:t>Nếu điể</w:t>
            </w:r>
            <w:r w:rsidR="00A026AF">
              <w:rPr>
                <w:rFonts w:ascii="Times New Roman" w:hAnsi="Times New Roman" w:cs="Times New Roman"/>
                <w:sz w:val="28"/>
              </w:rPr>
              <w:t xml:space="preserve">m Bishop &lt; 7 sau </w:t>
            </w:r>
            <w:r>
              <w:rPr>
                <w:rFonts w:ascii="Times New Roman" w:hAnsi="Times New Roman" w:cs="Times New Roman"/>
                <w:sz w:val="28"/>
              </w:rPr>
              <w:t xml:space="preserve">24h </w:t>
            </w:r>
            <w:r w:rsidRPr="00D52C17">
              <w:rPr>
                <w:rFonts w:ascii="Times New Roman" w:hAnsi="Times New Roman" w:cs="Times New Roman"/>
                <w:sz w:val="28"/>
              </w:rPr>
              <w:sym w:font="Wingdings" w:char="F0E0"/>
            </w:r>
            <w:r>
              <w:rPr>
                <w:rFonts w:ascii="Times New Roman" w:hAnsi="Times New Roman" w:cs="Times New Roman"/>
                <w:sz w:val="28"/>
              </w:rPr>
              <w:t xml:space="preserve"> hội chẩn để thực hiện khởi phát chuyển dạ bằng phương pháp khác.</w:t>
            </w:r>
          </w:p>
          <w:p w14:paraId="0CAB47D5" w14:textId="77777777" w:rsidR="00132B62" w:rsidRPr="00132B62" w:rsidRDefault="00132B62">
            <w:pPr>
              <w:rPr>
                <w:rFonts w:ascii="Times New Roman" w:hAnsi="Times New Roman" w:cs="Times New Roman"/>
                <w:i/>
                <w:sz w:val="28"/>
              </w:rPr>
            </w:pPr>
            <w:r w:rsidRPr="00132B62">
              <w:rPr>
                <w:rFonts w:ascii="Times New Roman" w:hAnsi="Times New Roman" w:cs="Times New Roman"/>
                <w:i/>
                <w:sz w:val="28"/>
              </w:rPr>
              <w:t>(Phác đồ Hùng Vương)</w:t>
            </w:r>
          </w:p>
        </w:tc>
      </w:tr>
      <w:tr w:rsidR="000D1147" w:rsidRPr="00AC738E" w14:paraId="3902A134" w14:textId="77777777" w:rsidTr="00ED4B1C">
        <w:trPr>
          <w:trHeight w:val="428"/>
        </w:trPr>
        <w:tc>
          <w:tcPr>
            <w:tcW w:w="1101" w:type="dxa"/>
            <w:vMerge w:val="restart"/>
            <w:shd w:val="clear" w:color="auto" w:fill="auto"/>
          </w:tcPr>
          <w:p w14:paraId="7A943305" w14:textId="77777777" w:rsidR="000D1147" w:rsidRPr="00AC738E" w:rsidRDefault="000D1147">
            <w:pPr>
              <w:rPr>
                <w:rFonts w:ascii="Times New Roman" w:hAnsi="Times New Roman" w:cs="Times New Roman"/>
                <w:sz w:val="28"/>
              </w:rPr>
            </w:pPr>
            <w:r>
              <w:rPr>
                <w:rFonts w:ascii="Times New Roman" w:hAnsi="Times New Roman" w:cs="Times New Roman"/>
                <w:sz w:val="28"/>
              </w:rPr>
              <w:t>Dùng thuốc</w:t>
            </w:r>
          </w:p>
        </w:tc>
        <w:tc>
          <w:tcPr>
            <w:tcW w:w="1984" w:type="dxa"/>
            <w:gridSpan w:val="2"/>
            <w:shd w:val="clear" w:color="auto" w:fill="auto"/>
          </w:tcPr>
          <w:p w14:paraId="22762EE5" w14:textId="77777777" w:rsidR="000D1147" w:rsidRPr="00AC738E" w:rsidRDefault="000D1147">
            <w:pPr>
              <w:rPr>
                <w:rFonts w:ascii="Times New Roman" w:hAnsi="Times New Roman" w:cs="Times New Roman"/>
                <w:sz w:val="28"/>
              </w:rPr>
            </w:pPr>
            <w:r>
              <w:rPr>
                <w:rFonts w:ascii="Times New Roman" w:hAnsi="Times New Roman" w:cs="Times New Roman"/>
                <w:sz w:val="28"/>
              </w:rPr>
              <w:t>Oxytocin</w:t>
            </w:r>
          </w:p>
        </w:tc>
        <w:tc>
          <w:tcPr>
            <w:tcW w:w="2023" w:type="dxa"/>
            <w:gridSpan w:val="2"/>
            <w:shd w:val="clear" w:color="auto" w:fill="auto"/>
          </w:tcPr>
          <w:p w14:paraId="2AF1C635" w14:textId="77777777" w:rsidR="000D1147" w:rsidRDefault="000D1147">
            <w:pPr>
              <w:rPr>
                <w:rFonts w:ascii="Times New Roman" w:hAnsi="Times New Roman" w:cs="Times New Roman"/>
                <w:sz w:val="28"/>
              </w:rPr>
            </w:pPr>
            <w:r>
              <w:rPr>
                <w:rFonts w:ascii="Times New Roman" w:hAnsi="Times New Roman" w:cs="Times New Roman"/>
                <w:sz w:val="28"/>
              </w:rPr>
              <w:t>Cần tăng hoạt động của cơ tử cung.</w:t>
            </w:r>
          </w:p>
          <w:p w14:paraId="184DAFE1" w14:textId="77777777" w:rsidR="000D1147" w:rsidRDefault="000D1147">
            <w:pPr>
              <w:rPr>
                <w:rFonts w:ascii="Times New Roman" w:hAnsi="Times New Roman" w:cs="Times New Roman"/>
                <w:sz w:val="28"/>
              </w:rPr>
            </w:pPr>
            <w:r>
              <w:rPr>
                <w:rFonts w:ascii="Times New Roman" w:hAnsi="Times New Roman" w:cs="Times New Roman"/>
                <w:sz w:val="28"/>
              </w:rPr>
              <w:t>Nguyên tắc cần tuân thủ:</w:t>
            </w:r>
          </w:p>
          <w:p w14:paraId="77610F4B" w14:textId="77777777" w:rsidR="000D1147" w:rsidRDefault="000D1147">
            <w:pPr>
              <w:rPr>
                <w:rFonts w:ascii="Times New Roman" w:hAnsi="Times New Roman" w:cs="Times New Roman"/>
                <w:sz w:val="28"/>
              </w:rPr>
            </w:pPr>
            <w:r>
              <w:rPr>
                <w:rFonts w:ascii="Times New Roman" w:hAnsi="Times New Roman" w:cs="Times New Roman"/>
                <w:sz w:val="28"/>
              </w:rPr>
              <w:lastRenderedPageBreak/>
              <w:t>- Chỉ dùng đường truyền TM thật chậm</w:t>
            </w:r>
          </w:p>
          <w:p w14:paraId="6194B82A" w14:textId="77777777" w:rsidR="000D1147" w:rsidRDefault="000D1147">
            <w:pPr>
              <w:rPr>
                <w:rFonts w:ascii="Times New Roman" w:hAnsi="Times New Roman" w:cs="Times New Roman"/>
                <w:sz w:val="28"/>
              </w:rPr>
            </w:pPr>
            <w:r>
              <w:rPr>
                <w:rFonts w:ascii="Times New Roman" w:hAnsi="Times New Roman" w:cs="Times New Roman"/>
                <w:sz w:val="28"/>
              </w:rPr>
              <w:t>- Dùng liều thấp nhất có thể có hiệu quả</w:t>
            </w:r>
          </w:p>
          <w:p w14:paraId="216A1048" w14:textId="77777777" w:rsidR="000D1147" w:rsidRPr="00AC738E" w:rsidRDefault="000D1147">
            <w:pPr>
              <w:rPr>
                <w:rFonts w:ascii="Times New Roman" w:hAnsi="Times New Roman" w:cs="Times New Roman"/>
                <w:sz w:val="28"/>
              </w:rPr>
            </w:pPr>
            <w:r>
              <w:rPr>
                <w:rFonts w:ascii="Times New Roman" w:hAnsi="Times New Roman" w:cs="Times New Roman"/>
                <w:sz w:val="28"/>
              </w:rPr>
              <w:t>- Phải theo dõi chặt chẽ khi dùng oxytocin.</w:t>
            </w:r>
          </w:p>
        </w:tc>
        <w:tc>
          <w:tcPr>
            <w:tcW w:w="1946" w:type="dxa"/>
            <w:gridSpan w:val="2"/>
            <w:shd w:val="clear" w:color="auto" w:fill="auto"/>
          </w:tcPr>
          <w:p w14:paraId="7CFF58A5" w14:textId="77777777" w:rsidR="000D1147" w:rsidRDefault="000D1147">
            <w:pPr>
              <w:rPr>
                <w:rFonts w:ascii="Times New Roman" w:hAnsi="Times New Roman" w:cs="Times New Roman"/>
                <w:sz w:val="28"/>
              </w:rPr>
            </w:pPr>
            <w:r>
              <w:rPr>
                <w:rFonts w:ascii="Times New Roman" w:hAnsi="Times New Roman" w:cs="Times New Roman"/>
                <w:sz w:val="28"/>
              </w:rPr>
              <w:lastRenderedPageBreak/>
              <w:t>- Khởi phát chuyển dạ</w:t>
            </w:r>
          </w:p>
          <w:p w14:paraId="6AF89E83" w14:textId="77777777" w:rsidR="000D1147" w:rsidRDefault="000D1147">
            <w:pPr>
              <w:rPr>
                <w:rFonts w:ascii="Times New Roman" w:hAnsi="Times New Roman" w:cs="Times New Roman"/>
                <w:sz w:val="28"/>
              </w:rPr>
            </w:pPr>
            <w:r>
              <w:rPr>
                <w:rFonts w:ascii="Times New Roman" w:hAnsi="Times New Roman" w:cs="Times New Roman"/>
                <w:sz w:val="28"/>
              </w:rPr>
              <w:t xml:space="preserve">- Thúc đẩy chuyển dạ, tăng cơn co tử </w:t>
            </w:r>
            <w:r>
              <w:rPr>
                <w:rFonts w:ascii="Times New Roman" w:hAnsi="Times New Roman" w:cs="Times New Roman"/>
                <w:sz w:val="28"/>
              </w:rPr>
              <w:lastRenderedPageBreak/>
              <w:t>cung</w:t>
            </w:r>
          </w:p>
          <w:p w14:paraId="5EE5E912" w14:textId="77777777" w:rsidR="000D1147" w:rsidRPr="00AC738E" w:rsidRDefault="000D1147">
            <w:pPr>
              <w:rPr>
                <w:rFonts w:ascii="Times New Roman" w:hAnsi="Times New Roman" w:cs="Times New Roman"/>
                <w:sz w:val="28"/>
              </w:rPr>
            </w:pPr>
            <w:r>
              <w:rPr>
                <w:rFonts w:ascii="Times New Roman" w:hAnsi="Times New Roman" w:cs="Times New Roman"/>
                <w:sz w:val="28"/>
              </w:rPr>
              <w:t>- Dự phòng và điều trị băng huyết sau sinh do đờ tử cung hay sau sanh hay sau sinh mổ.</w:t>
            </w:r>
          </w:p>
        </w:tc>
        <w:tc>
          <w:tcPr>
            <w:tcW w:w="2761" w:type="dxa"/>
            <w:gridSpan w:val="3"/>
            <w:shd w:val="clear" w:color="auto" w:fill="auto"/>
          </w:tcPr>
          <w:p w14:paraId="352B3D84" w14:textId="77777777" w:rsidR="000D1147" w:rsidRPr="00E76FF0" w:rsidRDefault="000D1147">
            <w:pPr>
              <w:rPr>
                <w:rFonts w:ascii="Times New Roman" w:hAnsi="Times New Roman" w:cs="Times New Roman"/>
                <w:b/>
                <w:sz w:val="28"/>
              </w:rPr>
            </w:pPr>
            <w:r>
              <w:rPr>
                <w:rFonts w:ascii="Times New Roman" w:hAnsi="Times New Roman" w:cs="Times New Roman"/>
                <w:sz w:val="28"/>
              </w:rPr>
              <w:lastRenderedPageBreak/>
              <w:t>*</w:t>
            </w:r>
            <w:r w:rsidRPr="00E76FF0">
              <w:rPr>
                <w:rFonts w:ascii="Times New Roman" w:hAnsi="Times New Roman" w:cs="Times New Roman"/>
                <w:b/>
                <w:sz w:val="28"/>
              </w:rPr>
              <w:t>Chống chỉ định tuyệt đối:</w:t>
            </w:r>
          </w:p>
          <w:p w14:paraId="56E3D2F5" w14:textId="77777777" w:rsidR="000D1147" w:rsidRDefault="000D1147">
            <w:pPr>
              <w:rPr>
                <w:rFonts w:ascii="Times New Roman" w:hAnsi="Times New Roman" w:cs="Times New Roman"/>
                <w:sz w:val="28"/>
              </w:rPr>
            </w:pPr>
            <w:r>
              <w:rPr>
                <w:rFonts w:ascii="Times New Roman" w:hAnsi="Times New Roman" w:cs="Times New Roman"/>
                <w:sz w:val="28"/>
              </w:rPr>
              <w:t>- Suy thai cấp</w:t>
            </w:r>
          </w:p>
          <w:p w14:paraId="7D20F151" w14:textId="77777777" w:rsidR="000D1147" w:rsidRDefault="000D1147">
            <w:pPr>
              <w:rPr>
                <w:rFonts w:ascii="Times New Roman" w:hAnsi="Times New Roman" w:cs="Times New Roman"/>
                <w:sz w:val="28"/>
              </w:rPr>
            </w:pPr>
            <w:r>
              <w:rPr>
                <w:rFonts w:ascii="Times New Roman" w:hAnsi="Times New Roman" w:cs="Times New Roman"/>
                <w:sz w:val="28"/>
              </w:rPr>
              <w:t>- Bất xứng đầu chậu tuyệt đối.</w:t>
            </w:r>
          </w:p>
          <w:p w14:paraId="73D6BB57" w14:textId="77777777" w:rsidR="000D1147" w:rsidRDefault="000D1147">
            <w:pPr>
              <w:rPr>
                <w:rFonts w:ascii="Times New Roman" w:hAnsi="Times New Roman" w:cs="Times New Roman"/>
                <w:sz w:val="28"/>
              </w:rPr>
            </w:pPr>
            <w:r>
              <w:rPr>
                <w:rFonts w:ascii="Times New Roman" w:hAnsi="Times New Roman" w:cs="Times New Roman"/>
                <w:sz w:val="28"/>
              </w:rPr>
              <w:lastRenderedPageBreak/>
              <w:t>*Thận trọng trong:</w:t>
            </w:r>
          </w:p>
          <w:p w14:paraId="0FDDEFD2" w14:textId="77777777" w:rsidR="000D1147" w:rsidRDefault="000D1147">
            <w:pPr>
              <w:rPr>
                <w:rFonts w:ascii="Times New Roman" w:hAnsi="Times New Roman" w:cs="Times New Roman"/>
                <w:sz w:val="28"/>
              </w:rPr>
            </w:pPr>
            <w:r>
              <w:rPr>
                <w:rFonts w:ascii="Times New Roman" w:hAnsi="Times New Roman" w:cs="Times New Roman"/>
                <w:sz w:val="28"/>
              </w:rPr>
              <w:t>- Phát khởi chuyển dạ hoặc tăng co trên thai phụ có vết mỗ cũ sinh mổ</w:t>
            </w:r>
          </w:p>
          <w:p w14:paraId="5045FE77" w14:textId="77777777" w:rsidR="000D1147" w:rsidRDefault="000D1147">
            <w:pPr>
              <w:rPr>
                <w:rFonts w:ascii="Times New Roman" w:hAnsi="Times New Roman" w:cs="Times New Roman"/>
                <w:sz w:val="28"/>
              </w:rPr>
            </w:pPr>
            <w:r>
              <w:rPr>
                <w:rFonts w:ascii="Times New Roman" w:hAnsi="Times New Roman" w:cs="Times New Roman"/>
                <w:sz w:val="28"/>
              </w:rPr>
              <w:t>- Phát khởi chuyển dạ hoặc tăng co trên thai phụ đa sản.</w:t>
            </w:r>
          </w:p>
          <w:p w14:paraId="283FF765" w14:textId="77777777" w:rsidR="000D1147" w:rsidRPr="00AC738E" w:rsidRDefault="000D1147">
            <w:pPr>
              <w:rPr>
                <w:rFonts w:ascii="Times New Roman" w:hAnsi="Times New Roman" w:cs="Times New Roman"/>
                <w:sz w:val="28"/>
              </w:rPr>
            </w:pPr>
            <w:r>
              <w:rPr>
                <w:rFonts w:ascii="Times New Roman" w:hAnsi="Times New Roman" w:cs="Times New Roman"/>
                <w:sz w:val="28"/>
              </w:rPr>
              <w:t>- Phát khởi chuyển dạ trên ngôi ngược.</w:t>
            </w:r>
          </w:p>
        </w:tc>
      </w:tr>
      <w:tr w:rsidR="00A026AF" w:rsidRPr="00AC738E" w14:paraId="230DDBCB" w14:textId="77777777" w:rsidTr="000273E2">
        <w:trPr>
          <w:trHeight w:val="428"/>
        </w:trPr>
        <w:tc>
          <w:tcPr>
            <w:tcW w:w="1101" w:type="dxa"/>
            <w:vMerge/>
            <w:shd w:val="clear" w:color="auto" w:fill="auto"/>
          </w:tcPr>
          <w:p w14:paraId="34EF149E" w14:textId="77777777" w:rsidR="00A026AF" w:rsidRDefault="00A026AF">
            <w:pPr>
              <w:rPr>
                <w:rFonts w:ascii="Times New Roman" w:hAnsi="Times New Roman" w:cs="Times New Roman"/>
                <w:sz w:val="28"/>
              </w:rPr>
            </w:pPr>
          </w:p>
        </w:tc>
        <w:tc>
          <w:tcPr>
            <w:tcW w:w="8714" w:type="dxa"/>
            <w:gridSpan w:val="9"/>
            <w:shd w:val="clear" w:color="auto" w:fill="auto"/>
          </w:tcPr>
          <w:p w14:paraId="52F6CB3D" w14:textId="77777777" w:rsidR="00A026AF" w:rsidRDefault="00A026AF" w:rsidP="00A026AF">
            <w:pPr>
              <w:rPr>
                <w:rFonts w:ascii="Times New Roman" w:hAnsi="Times New Roman" w:cs="Times New Roman"/>
                <w:sz w:val="28"/>
              </w:rPr>
            </w:pPr>
            <w:r>
              <w:rPr>
                <w:rFonts w:ascii="Times New Roman" w:hAnsi="Times New Roman" w:cs="Times New Roman"/>
                <w:sz w:val="28"/>
              </w:rPr>
              <w:t xml:space="preserve">Nếu điểm số Bishop ≥ 7 hay thai phụ vào chuyển dạ thật sự </w:t>
            </w:r>
            <w:r w:rsidRPr="00E76FF0">
              <w:rPr>
                <w:rFonts w:ascii="Times New Roman" w:hAnsi="Times New Roman" w:cs="Times New Roman"/>
                <w:sz w:val="28"/>
              </w:rPr>
              <w:sym w:font="Wingdings" w:char="F0E0"/>
            </w:r>
            <w:r>
              <w:rPr>
                <w:rFonts w:ascii="Times New Roman" w:hAnsi="Times New Roman" w:cs="Times New Roman"/>
                <w:sz w:val="28"/>
              </w:rPr>
              <w:t xml:space="preserve"> chuyển Phòng sanh, tiếp tục giục sanh nếu cơn co TC không đủ.</w:t>
            </w:r>
          </w:p>
          <w:p w14:paraId="60DFB4D5" w14:textId="77777777" w:rsidR="00A026AF" w:rsidRDefault="00A026AF" w:rsidP="00A026AF">
            <w:pPr>
              <w:rPr>
                <w:rFonts w:ascii="Times New Roman" w:hAnsi="Times New Roman" w:cs="Times New Roman"/>
                <w:sz w:val="28"/>
              </w:rPr>
            </w:pPr>
            <w:r>
              <w:rPr>
                <w:rFonts w:ascii="Times New Roman" w:hAnsi="Times New Roman" w:cs="Times New Roman"/>
                <w:sz w:val="28"/>
              </w:rPr>
              <w:t xml:space="preserve">Nếu điểm số Bishop &lt; 7 sau 24h </w:t>
            </w:r>
            <w:r w:rsidRPr="00E76FF0">
              <w:rPr>
                <w:rFonts w:ascii="Times New Roman" w:hAnsi="Times New Roman" w:cs="Times New Roman"/>
                <w:sz w:val="28"/>
              </w:rPr>
              <w:sym w:font="Wingdings" w:char="F0E0"/>
            </w:r>
            <w:r>
              <w:rPr>
                <w:rFonts w:ascii="Times New Roman" w:hAnsi="Times New Roman" w:cs="Times New Roman"/>
                <w:sz w:val="28"/>
              </w:rPr>
              <w:t xml:space="preserve"> Hội chẩn.</w:t>
            </w:r>
          </w:p>
          <w:p w14:paraId="012928C6" w14:textId="77777777" w:rsidR="00132B62" w:rsidRDefault="00132B62" w:rsidP="00A026AF">
            <w:pPr>
              <w:rPr>
                <w:rFonts w:ascii="Times New Roman" w:hAnsi="Times New Roman" w:cs="Times New Roman"/>
                <w:sz w:val="28"/>
              </w:rPr>
            </w:pPr>
            <w:r w:rsidRPr="00132B62">
              <w:rPr>
                <w:rFonts w:ascii="Times New Roman" w:hAnsi="Times New Roman" w:cs="Times New Roman"/>
                <w:i/>
                <w:sz w:val="28"/>
              </w:rPr>
              <w:t>(Phác đồ Hùng Vương)</w:t>
            </w:r>
          </w:p>
        </w:tc>
      </w:tr>
      <w:tr w:rsidR="000D1147" w:rsidRPr="00AC738E" w14:paraId="30413C97" w14:textId="77777777" w:rsidTr="00E76FF0">
        <w:trPr>
          <w:trHeight w:val="2228"/>
        </w:trPr>
        <w:tc>
          <w:tcPr>
            <w:tcW w:w="1101" w:type="dxa"/>
            <w:vMerge/>
            <w:shd w:val="clear" w:color="auto" w:fill="auto"/>
          </w:tcPr>
          <w:p w14:paraId="65B5C67F" w14:textId="77777777" w:rsidR="000D1147" w:rsidRDefault="000D1147">
            <w:pPr>
              <w:rPr>
                <w:rFonts w:ascii="Times New Roman" w:hAnsi="Times New Roman" w:cs="Times New Roman"/>
                <w:sz w:val="28"/>
              </w:rPr>
            </w:pPr>
          </w:p>
        </w:tc>
        <w:tc>
          <w:tcPr>
            <w:tcW w:w="850" w:type="dxa"/>
            <w:vMerge w:val="restart"/>
            <w:shd w:val="clear" w:color="auto" w:fill="auto"/>
          </w:tcPr>
          <w:p w14:paraId="098CF3FC" w14:textId="77777777" w:rsidR="000D1147" w:rsidRPr="00AC738E" w:rsidRDefault="000D1147">
            <w:pPr>
              <w:rPr>
                <w:rFonts w:ascii="Times New Roman" w:hAnsi="Times New Roman" w:cs="Times New Roman"/>
                <w:sz w:val="28"/>
              </w:rPr>
            </w:pPr>
            <w:r>
              <w:rPr>
                <w:rFonts w:ascii="Times New Roman" w:hAnsi="Times New Roman" w:cs="Times New Roman"/>
                <w:sz w:val="28"/>
              </w:rPr>
              <w:t>Prostaglandins</w:t>
            </w:r>
          </w:p>
        </w:tc>
        <w:tc>
          <w:tcPr>
            <w:tcW w:w="1134" w:type="dxa"/>
            <w:shd w:val="clear" w:color="auto" w:fill="auto"/>
          </w:tcPr>
          <w:p w14:paraId="7F78AD4F" w14:textId="77777777" w:rsidR="000D1147" w:rsidRPr="00AC738E" w:rsidRDefault="000D1147">
            <w:pPr>
              <w:rPr>
                <w:rFonts w:ascii="Times New Roman" w:hAnsi="Times New Roman" w:cs="Times New Roman"/>
                <w:sz w:val="28"/>
              </w:rPr>
            </w:pPr>
            <w:r>
              <w:rPr>
                <w:rFonts w:ascii="Times New Roman" w:hAnsi="Times New Roman" w:cs="Times New Roman"/>
                <w:sz w:val="28"/>
              </w:rPr>
              <w:t>PGE1</w:t>
            </w:r>
            <w:r w:rsidR="00E76FF0">
              <w:rPr>
                <w:rFonts w:ascii="Times New Roman" w:hAnsi="Times New Roman" w:cs="Times New Roman"/>
                <w:sz w:val="28"/>
              </w:rPr>
              <w:t xml:space="preserve"> tương tự misoprostol</w:t>
            </w:r>
          </w:p>
        </w:tc>
        <w:tc>
          <w:tcPr>
            <w:tcW w:w="2023" w:type="dxa"/>
            <w:gridSpan w:val="2"/>
            <w:vMerge w:val="restart"/>
            <w:shd w:val="clear" w:color="auto" w:fill="auto"/>
          </w:tcPr>
          <w:p w14:paraId="539DBAB1" w14:textId="77777777" w:rsidR="000D1147" w:rsidRDefault="000D1147">
            <w:pPr>
              <w:rPr>
                <w:rFonts w:ascii="Times New Roman" w:hAnsi="Times New Roman" w:cs="Times New Roman"/>
                <w:sz w:val="28"/>
              </w:rPr>
            </w:pPr>
            <w:r>
              <w:rPr>
                <w:rFonts w:ascii="Times New Roman" w:hAnsi="Times New Roman" w:cs="Times New Roman"/>
                <w:sz w:val="28"/>
              </w:rPr>
              <w:t>- Chấm dứt thai kỳ ở mọi tuổi thai</w:t>
            </w:r>
          </w:p>
          <w:p w14:paraId="650FF00A" w14:textId="77777777" w:rsidR="000D1147" w:rsidRDefault="000D1147">
            <w:pPr>
              <w:rPr>
                <w:rFonts w:ascii="Times New Roman" w:hAnsi="Times New Roman" w:cs="Times New Roman"/>
                <w:sz w:val="28"/>
              </w:rPr>
            </w:pPr>
            <w:r>
              <w:rPr>
                <w:rFonts w:ascii="Times New Roman" w:hAnsi="Times New Roman" w:cs="Times New Roman"/>
                <w:sz w:val="28"/>
              </w:rPr>
              <w:t>- Khởi phát chuyển dạ</w:t>
            </w:r>
          </w:p>
          <w:p w14:paraId="2F78A45F" w14:textId="77777777" w:rsidR="000D1147" w:rsidRDefault="000D1147">
            <w:pPr>
              <w:rPr>
                <w:rFonts w:ascii="Times New Roman" w:hAnsi="Times New Roman" w:cs="Times New Roman"/>
                <w:sz w:val="28"/>
              </w:rPr>
            </w:pPr>
            <w:r>
              <w:rPr>
                <w:rFonts w:ascii="Times New Roman" w:hAnsi="Times New Roman" w:cs="Times New Roman"/>
                <w:sz w:val="28"/>
              </w:rPr>
              <w:t>- Dự phòng băng huyết sau sinh</w:t>
            </w:r>
          </w:p>
          <w:p w14:paraId="4246AA33" w14:textId="77777777" w:rsidR="000D1147" w:rsidRDefault="000D1147">
            <w:pPr>
              <w:rPr>
                <w:rFonts w:ascii="Times New Roman" w:hAnsi="Times New Roman" w:cs="Times New Roman"/>
                <w:sz w:val="28"/>
              </w:rPr>
            </w:pPr>
            <w:r>
              <w:rPr>
                <w:rFonts w:ascii="Times New Roman" w:hAnsi="Times New Roman" w:cs="Times New Roman"/>
                <w:sz w:val="28"/>
              </w:rPr>
              <w:t>- Điểu trị băng huyết sau sinh</w:t>
            </w:r>
          </w:p>
          <w:p w14:paraId="2BFC50A1" w14:textId="77777777" w:rsidR="00E76FF0" w:rsidRPr="00E76FF0" w:rsidRDefault="00E76FF0">
            <w:pPr>
              <w:rPr>
                <w:rFonts w:ascii="Times New Roman" w:hAnsi="Times New Roman" w:cs="Times New Roman"/>
                <w:b/>
                <w:sz w:val="28"/>
              </w:rPr>
            </w:pPr>
            <w:r w:rsidRPr="00E76FF0">
              <w:rPr>
                <w:rFonts w:ascii="Times New Roman" w:hAnsi="Times New Roman" w:cs="Times New Roman"/>
                <w:b/>
                <w:sz w:val="28"/>
              </w:rPr>
              <w:t>Chống chỉ định tuyệt đối:</w:t>
            </w:r>
          </w:p>
          <w:p w14:paraId="09ADEBC3" w14:textId="77777777" w:rsidR="00E76FF0" w:rsidRPr="00AC738E" w:rsidRDefault="00E76FF0">
            <w:pPr>
              <w:rPr>
                <w:rFonts w:ascii="Times New Roman" w:hAnsi="Times New Roman" w:cs="Times New Roman"/>
                <w:sz w:val="28"/>
              </w:rPr>
            </w:pPr>
            <w:r>
              <w:rPr>
                <w:rFonts w:ascii="Times New Roman" w:hAnsi="Times New Roman" w:cs="Times New Roman"/>
                <w:sz w:val="28"/>
              </w:rPr>
              <w:t>- TC có sẹo mổ cũ.</w:t>
            </w:r>
          </w:p>
        </w:tc>
        <w:tc>
          <w:tcPr>
            <w:tcW w:w="1804" w:type="dxa"/>
            <w:shd w:val="clear" w:color="auto" w:fill="auto"/>
          </w:tcPr>
          <w:p w14:paraId="703A3EF3" w14:textId="77777777" w:rsidR="000D1147" w:rsidRPr="00AC738E" w:rsidRDefault="00E76FF0">
            <w:pPr>
              <w:rPr>
                <w:rFonts w:ascii="Times New Roman" w:hAnsi="Times New Roman" w:cs="Times New Roman"/>
                <w:sz w:val="28"/>
              </w:rPr>
            </w:pPr>
            <w:r>
              <w:rPr>
                <w:rFonts w:ascii="Times New Roman" w:hAnsi="Times New Roman" w:cs="Times New Roman"/>
                <w:sz w:val="28"/>
              </w:rPr>
              <w:t>Dùng để làm chín muồi cổ TC, chúng cũng tạo cơn co, thường gặp cơn co cường tính.</w:t>
            </w:r>
          </w:p>
        </w:tc>
        <w:tc>
          <w:tcPr>
            <w:tcW w:w="2903" w:type="dxa"/>
            <w:gridSpan w:val="4"/>
            <w:shd w:val="clear" w:color="auto" w:fill="auto"/>
          </w:tcPr>
          <w:p w14:paraId="058DE971" w14:textId="77777777" w:rsidR="000D1147" w:rsidRPr="00E76FF0" w:rsidRDefault="00E76FF0">
            <w:pPr>
              <w:rPr>
                <w:rFonts w:ascii="Times New Roman" w:hAnsi="Times New Roman" w:cs="Times New Roman"/>
                <w:b/>
                <w:sz w:val="28"/>
              </w:rPr>
            </w:pPr>
            <w:r w:rsidRPr="00E76FF0">
              <w:rPr>
                <w:rFonts w:ascii="Times New Roman" w:hAnsi="Times New Roman" w:cs="Times New Roman"/>
                <w:b/>
                <w:sz w:val="28"/>
              </w:rPr>
              <w:t xml:space="preserve">Chống chỉ định </w:t>
            </w:r>
            <w:r w:rsidRPr="00E76FF0">
              <w:rPr>
                <w:rFonts w:ascii="Times New Roman" w:hAnsi="Times New Roman" w:cs="Times New Roman"/>
                <w:sz w:val="28"/>
              </w:rPr>
              <w:t>trên thai đủ tháng và thai sống.</w:t>
            </w:r>
          </w:p>
        </w:tc>
      </w:tr>
      <w:tr w:rsidR="000D1147" w:rsidRPr="00AC738E" w14:paraId="2344F1D7" w14:textId="77777777" w:rsidTr="00E76FF0">
        <w:trPr>
          <w:trHeight w:val="1110"/>
        </w:trPr>
        <w:tc>
          <w:tcPr>
            <w:tcW w:w="1101" w:type="dxa"/>
            <w:vMerge/>
            <w:shd w:val="clear" w:color="auto" w:fill="auto"/>
          </w:tcPr>
          <w:p w14:paraId="51BE2A98" w14:textId="77777777" w:rsidR="000D1147" w:rsidRDefault="000D1147">
            <w:pPr>
              <w:rPr>
                <w:rFonts w:ascii="Times New Roman" w:hAnsi="Times New Roman" w:cs="Times New Roman"/>
                <w:sz w:val="28"/>
              </w:rPr>
            </w:pPr>
          </w:p>
        </w:tc>
        <w:tc>
          <w:tcPr>
            <w:tcW w:w="850" w:type="dxa"/>
            <w:vMerge/>
            <w:shd w:val="clear" w:color="auto" w:fill="auto"/>
          </w:tcPr>
          <w:p w14:paraId="0774FCD6" w14:textId="77777777" w:rsidR="000D1147" w:rsidRDefault="000D1147">
            <w:pPr>
              <w:rPr>
                <w:rFonts w:ascii="Times New Roman" w:hAnsi="Times New Roman" w:cs="Times New Roman"/>
                <w:sz w:val="28"/>
              </w:rPr>
            </w:pPr>
          </w:p>
        </w:tc>
        <w:tc>
          <w:tcPr>
            <w:tcW w:w="1134" w:type="dxa"/>
            <w:shd w:val="clear" w:color="auto" w:fill="auto"/>
          </w:tcPr>
          <w:p w14:paraId="2E145BA2" w14:textId="77777777" w:rsidR="000D1147" w:rsidRDefault="000D1147" w:rsidP="00EF0D55">
            <w:pPr>
              <w:rPr>
                <w:rFonts w:ascii="Times New Roman" w:hAnsi="Times New Roman" w:cs="Times New Roman"/>
                <w:sz w:val="28"/>
              </w:rPr>
            </w:pPr>
            <w:r>
              <w:rPr>
                <w:rFonts w:ascii="Times New Roman" w:hAnsi="Times New Roman" w:cs="Times New Roman"/>
                <w:sz w:val="28"/>
              </w:rPr>
              <w:t xml:space="preserve">PGE2: </w:t>
            </w:r>
          </w:p>
        </w:tc>
        <w:tc>
          <w:tcPr>
            <w:tcW w:w="2023" w:type="dxa"/>
            <w:gridSpan w:val="2"/>
            <w:vMerge/>
            <w:shd w:val="clear" w:color="auto" w:fill="auto"/>
          </w:tcPr>
          <w:p w14:paraId="5E0C310A" w14:textId="77777777" w:rsidR="000D1147" w:rsidRDefault="000D1147">
            <w:pPr>
              <w:rPr>
                <w:rFonts w:ascii="Times New Roman" w:hAnsi="Times New Roman" w:cs="Times New Roman"/>
                <w:sz w:val="28"/>
              </w:rPr>
            </w:pPr>
          </w:p>
        </w:tc>
        <w:tc>
          <w:tcPr>
            <w:tcW w:w="1804" w:type="dxa"/>
            <w:shd w:val="clear" w:color="auto" w:fill="auto"/>
          </w:tcPr>
          <w:p w14:paraId="14C228A6" w14:textId="77777777" w:rsidR="000D1147" w:rsidRPr="00AC738E" w:rsidRDefault="00EF0D55">
            <w:pPr>
              <w:rPr>
                <w:rFonts w:ascii="Times New Roman" w:hAnsi="Times New Roman" w:cs="Times New Roman"/>
                <w:sz w:val="28"/>
              </w:rPr>
            </w:pPr>
            <w:r>
              <w:rPr>
                <w:rFonts w:ascii="Times New Roman" w:hAnsi="Times New Roman" w:cs="Times New Roman"/>
                <w:sz w:val="28"/>
              </w:rPr>
              <w:t>Thường dùng cho mục đích làm chín muồi cổ TC hơn là khởi phát chuyển dạ.</w:t>
            </w:r>
          </w:p>
        </w:tc>
        <w:tc>
          <w:tcPr>
            <w:tcW w:w="2903" w:type="dxa"/>
            <w:gridSpan w:val="4"/>
            <w:shd w:val="clear" w:color="auto" w:fill="auto"/>
          </w:tcPr>
          <w:p w14:paraId="779E1DE0" w14:textId="77777777" w:rsidR="000D1147" w:rsidRDefault="00D52C17">
            <w:pPr>
              <w:rPr>
                <w:rFonts w:ascii="Times New Roman" w:hAnsi="Times New Roman" w:cs="Times New Roman"/>
                <w:sz w:val="28"/>
              </w:rPr>
            </w:pPr>
            <w:r>
              <w:rPr>
                <w:rFonts w:ascii="Times New Roman" w:hAnsi="Times New Roman" w:cs="Times New Roman"/>
                <w:sz w:val="28"/>
              </w:rPr>
              <w:t>Ngưng prostaglandins. Chuyển sang dùng oxytocin khi:</w:t>
            </w:r>
          </w:p>
          <w:p w14:paraId="07ED15B6" w14:textId="77777777" w:rsidR="00D52C17" w:rsidRDefault="00D52C17">
            <w:pPr>
              <w:rPr>
                <w:rFonts w:ascii="Times New Roman" w:hAnsi="Times New Roman" w:cs="Times New Roman"/>
                <w:sz w:val="28"/>
              </w:rPr>
            </w:pPr>
            <w:r>
              <w:rPr>
                <w:rFonts w:ascii="Times New Roman" w:hAnsi="Times New Roman" w:cs="Times New Roman"/>
                <w:sz w:val="28"/>
              </w:rPr>
              <w:t>- Màng ối đã vỡ</w:t>
            </w:r>
          </w:p>
          <w:p w14:paraId="2D6699FF" w14:textId="77777777" w:rsidR="00D52C17" w:rsidRDefault="00D52C17">
            <w:pPr>
              <w:rPr>
                <w:rFonts w:ascii="Times New Roman" w:hAnsi="Times New Roman" w:cs="Times New Roman"/>
                <w:sz w:val="28"/>
              </w:rPr>
            </w:pPr>
            <w:r>
              <w:rPr>
                <w:rFonts w:ascii="Times New Roman" w:hAnsi="Times New Roman" w:cs="Times New Roman"/>
                <w:sz w:val="28"/>
              </w:rPr>
              <w:t>- Cổ tử cung đã thuận lợi.</w:t>
            </w:r>
          </w:p>
          <w:p w14:paraId="542E8BED" w14:textId="77777777" w:rsidR="00D52C17" w:rsidRDefault="00D52C17">
            <w:pPr>
              <w:rPr>
                <w:rFonts w:ascii="Times New Roman" w:hAnsi="Times New Roman" w:cs="Times New Roman"/>
                <w:sz w:val="28"/>
              </w:rPr>
            </w:pPr>
            <w:r>
              <w:rPr>
                <w:rFonts w:ascii="Times New Roman" w:hAnsi="Times New Roman" w:cs="Times New Roman"/>
                <w:sz w:val="28"/>
              </w:rPr>
              <w:t>- Chuyển dạ thật sự</w:t>
            </w:r>
          </w:p>
          <w:p w14:paraId="18BAD718" w14:textId="77777777" w:rsidR="00D52C17" w:rsidRDefault="00D52C17">
            <w:pPr>
              <w:rPr>
                <w:rFonts w:ascii="Times New Roman" w:hAnsi="Times New Roman" w:cs="Times New Roman"/>
                <w:sz w:val="28"/>
              </w:rPr>
            </w:pPr>
            <w:r>
              <w:rPr>
                <w:rFonts w:ascii="Times New Roman" w:hAnsi="Times New Roman" w:cs="Times New Roman"/>
                <w:sz w:val="28"/>
              </w:rPr>
              <w:t>- Sau 12h dùng.</w:t>
            </w:r>
            <w:r w:rsidR="00E76FF0">
              <w:rPr>
                <w:rFonts w:ascii="Times New Roman" w:hAnsi="Times New Roman" w:cs="Times New Roman"/>
                <w:sz w:val="28"/>
              </w:rPr>
              <w:t xml:space="preserve"> Nhưng oxytocin chỉ được bắt đầu sau liều cuối </w:t>
            </w:r>
            <w:r w:rsidR="00E76FF0">
              <w:rPr>
                <w:rFonts w:ascii="Times New Roman" w:hAnsi="Times New Roman" w:cs="Times New Roman"/>
                <w:sz w:val="28"/>
              </w:rPr>
              <w:lastRenderedPageBreak/>
              <w:t>prostaglandins ít nhất là 6h.</w:t>
            </w:r>
          </w:p>
          <w:p w14:paraId="52DA7EF2" w14:textId="77777777" w:rsidR="00D52C17" w:rsidRPr="00AC738E" w:rsidRDefault="00D52C17">
            <w:pPr>
              <w:rPr>
                <w:rFonts w:ascii="Times New Roman" w:hAnsi="Times New Roman" w:cs="Times New Roman"/>
                <w:sz w:val="28"/>
              </w:rPr>
            </w:pPr>
          </w:p>
        </w:tc>
      </w:tr>
      <w:tr w:rsidR="00EF0D55" w:rsidRPr="00AC738E" w14:paraId="69E82885" w14:textId="77777777" w:rsidTr="00D52C17">
        <w:trPr>
          <w:trHeight w:val="1110"/>
        </w:trPr>
        <w:tc>
          <w:tcPr>
            <w:tcW w:w="1101" w:type="dxa"/>
            <w:vMerge/>
            <w:shd w:val="clear" w:color="auto" w:fill="auto"/>
          </w:tcPr>
          <w:p w14:paraId="26FE9C79" w14:textId="77777777" w:rsidR="00EF0D55" w:rsidRDefault="00EF0D55">
            <w:pPr>
              <w:rPr>
                <w:rFonts w:ascii="Times New Roman" w:hAnsi="Times New Roman" w:cs="Times New Roman"/>
                <w:sz w:val="28"/>
              </w:rPr>
            </w:pPr>
          </w:p>
        </w:tc>
        <w:tc>
          <w:tcPr>
            <w:tcW w:w="850" w:type="dxa"/>
            <w:vMerge/>
            <w:shd w:val="clear" w:color="auto" w:fill="auto"/>
          </w:tcPr>
          <w:p w14:paraId="10C59FDB" w14:textId="77777777" w:rsidR="00EF0D55" w:rsidRDefault="00EF0D55">
            <w:pPr>
              <w:rPr>
                <w:rFonts w:ascii="Times New Roman" w:hAnsi="Times New Roman" w:cs="Times New Roman"/>
                <w:sz w:val="28"/>
              </w:rPr>
            </w:pPr>
          </w:p>
        </w:tc>
        <w:tc>
          <w:tcPr>
            <w:tcW w:w="1134" w:type="dxa"/>
            <w:shd w:val="clear" w:color="auto" w:fill="auto"/>
          </w:tcPr>
          <w:p w14:paraId="08925C7E" w14:textId="77777777" w:rsidR="00EF0D55" w:rsidRDefault="00EF0D55">
            <w:pPr>
              <w:rPr>
                <w:rFonts w:ascii="Times New Roman" w:hAnsi="Times New Roman" w:cs="Times New Roman"/>
                <w:sz w:val="28"/>
              </w:rPr>
            </w:pPr>
            <w:r>
              <w:rPr>
                <w:rFonts w:ascii="Times New Roman" w:hAnsi="Times New Roman" w:cs="Times New Roman"/>
                <w:sz w:val="28"/>
              </w:rPr>
              <w:t>PGF2α</w:t>
            </w:r>
          </w:p>
        </w:tc>
        <w:tc>
          <w:tcPr>
            <w:tcW w:w="2023" w:type="dxa"/>
            <w:gridSpan w:val="2"/>
            <w:vMerge/>
            <w:shd w:val="clear" w:color="auto" w:fill="auto"/>
          </w:tcPr>
          <w:p w14:paraId="71F30FA2" w14:textId="77777777" w:rsidR="00EF0D55" w:rsidRDefault="00EF0D55">
            <w:pPr>
              <w:rPr>
                <w:rFonts w:ascii="Times New Roman" w:hAnsi="Times New Roman" w:cs="Times New Roman"/>
                <w:sz w:val="28"/>
              </w:rPr>
            </w:pPr>
          </w:p>
        </w:tc>
        <w:tc>
          <w:tcPr>
            <w:tcW w:w="4707" w:type="dxa"/>
            <w:gridSpan w:val="5"/>
            <w:shd w:val="clear" w:color="auto" w:fill="auto"/>
          </w:tcPr>
          <w:p w14:paraId="14ABAD18" w14:textId="77777777" w:rsidR="00EF0D55" w:rsidRDefault="00EF0D55">
            <w:pPr>
              <w:rPr>
                <w:rFonts w:ascii="Times New Roman" w:hAnsi="Times New Roman" w:cs="Times New Roman"/>
                <w:sz w:val="28"/>
              </w:rPr>
            </w:pPr>
            <w:r>
              <w:rPr>
                <w:rFonts w:ascii="Times New Roman" w:hAnsi="Times New Roman" w:cs="Times New Roman"/>
                <w:sz w:val="28"/>
              </w:rPr>
              <w:t>- Không được dùng trước khi sinh</w:t>
            </w:r>
          </w:p>
          <w:p w14:paraId="191C3349" w14:textId="77777777" w:rsidR="00EF0D55" w:rsidRPr="00AC738E" w:rsidRDefault="00EF0D55">
            <w:pPr>
              <w:rPr>
                <w:rFonts w:ascii="Times New Roman" w:hAnsi="Times New Roman" w:cs="Times New Roman"/>
                <w:sz w:val="28"/>
              </w:rPr>
            </w:pPr>
            <w:r>
              <w:rPr>
                <w:rFonts w:ascii="Times New Roman" w:hAnsi="Times New Roman" w:cs="Times New Roman"/>
                <w:sz w:val="28"/>
              </w:rPr>
              <w:t>- Chủ yếu sử dụng trong điều trị sau sinh.</w:t>
            </w:r>
          </w:p>
        </w:tc>
      </w:tr>
      <w:tr w:rsidR="00E76FF0" w:rsidRPr="00AC738E" w14:paraId="0C02672B" w14:textId="77777777" w:rsidTr="000273E2">
        <w:trPr>
          <w:trHeight w:val="1110"/>
        </w:trPr>
        <w:tc>
          <w:tcPr>
            <w:tcW w:w="1101" w:type="dxa"/>
            <w:shd w:val="clear" w:color="auto" w:fill="auto"/>
          </w:tcPr>
          <w:p w14:paraId="0A676E94" w14:textId="77777777" w:rsidR="00E76FF0" w:rsidRDefault="00E76FF0">
            <w:pPr>
              <w:rPr>
                <w:rFonts w:ascii="Times New Roman" w:hAnsi="Times New Roman" w:cs="Times New Roman"/>
                <w:sz w:val="28"/>
              </w:rPr>
            </w:pPr>
          </w:p>
        </w:tc>
        <w:tc>
          <w:tcPr>
            <w:tcW w:w="8714" w:type="dxa"/>
            <w:gridSpan w:val="9"/>
            <w:shd w:val="clear" w:color="auto" w:fill="auto"/>
          </w:tcPr>
          <w:p w14:paraId="3D09EBB3" w14:textId="77777777" w:rsidR="00E76FF0" w:rsidRDefault="00E76FF0">
            <w:pPr>
              <w:rPr>
                <w:rFonts w:ascii="Times New Roman" w:hAnsi="Times New Roman" w:cs="Times New Roman"/>
                <w:sz w:val="28"/>
              </w:rPr>
            </w:pPr>
            <w:r>
              <w:rPr>
                <w:rFonts w:ascii="Times New Roman" w:hAnsi="Times New Roman" w:cs="Times New Roman"/>
                <w:sz w:val="28"/>
              </w:rPr>
              <w:t xml:space="preserve">Nếu điểm số Bishop ≥ 7 hay thai phụ vào chuyển dạ thật sự </w:t>
            </w:r>
            <w:r w:rsidRPr="00E76FF0">
              <w:rPr>
                <w:rFonts w:ascii="Times New Roman" w:hAnsi="Times New Roman" w:cs="Times New Roman"/>
                <w:sz w:val="28"/>
              </w:rPr>
              <w:sym w:font="Wingdings" w:char="F0E0"/>
            </w:r>
            <w:r>
              <w:rPr>
                <w:rFonts w:ascii="Times New Roman" w:hAnsi="Times New Roman" w:cs="Times New Roman"/>
                <w:sz w:val="28"/>
              </w:rPr>
              <w:t xml:space="preserve"> chuyển Phòng sanh, tiếp tục giục sanh nếu cơn co TC không đủ.</w:t>
            </w:r>
          </w:p>
          <w:p w14:paraId="40A3F3E4" w14:textId="77777777" w:rsidR="00E76FF0" w:rsidRDefault="00E76FF0" w:rsidP="00A026AF">
            <w:pPr>
              <w:rPr>
                <w:rFonts w:ascii="Times New Roman" w:hAnsi="Times New Roman" w:cs="Times New Roman"/>
                <w:sz w:val="28"/>
              </w:rPr>
            </w:pPr>
            <w:r>
              <w:rPr>
                <w:rFonts w:ascii="Times New Roman" w:hAnsi="Times New Roman" w:cs="Times New Roman"/>
                <w:sz w:val="28"/>
              </w:rPr>
              <w:t>Nếu điểm số</w:t>
            </w:r>
            <w:r w:rsidR="00A026AF">
              <w:rPr>
                <w:rFonts w:ascii="Times New Roman" w:hAnsi="Times New Roman" w:cs="Times New Roman"/>
                <w:sz w:val="28"/>
              </w:rPr>
              <w:t xml:space="preserve"> Bishop &lt; 7, cơn gò TC ≤ 2 cơn/10p </w:t>
            </w:r>
            <w:r w:rsidR="00A026AF" w:rsidRPr="00A026AF">
              <w:rPr>
                <w:rFonts w:ascii="Times New Roman" w:hAnsi="Times New Roman" w:cs="Times New Roman"/>
                <w:sz w:val="28"/>
              </w:rPr>
              <w:sym w:font="Wingdings" w:char="F0E0"/>
            </w:r>
            <w:r w:rsidR="00A026AF">
              <w:rPr>
                <w:rFonts w:ascii="Times New Roman" w:hAnsi="Times New Roman" w:cs="Times New Roman"/>
                <w:sz w:val="28"/>
              </w:rPr>
              <w:t xml:space="preserve"> Có thể lặp lại liều nếu đủ điều kiện.</w:t>
            </w:r>
          </w:p>
          <w:p w14:paraId="6CD03EB4" w14:textId="77777777" w:rsidR="00132B62" w:rsidRDefault="00132B62" w:rsidP="00A026AF">
            <w:pPr>
              <w:rPr>
                <w:rFonts w:ascii="Times New Roman" w:hAnsi="Times New Roman" w:cs="Times New Roman"/>
                <w:sz w:val="28"/>
              </w:rPr>
            </w:pPr>
            <w:r w:rsidRPr="00132B62">
              <w:rPr>
                <w:rFonts w:ascii="Times New Roman" w:hAnsi="Times New Roman" w:cs="Times New Roman"/>
                <w:i/>
                <w:sz w:val="28"/>
              </w:rPr>
              <w:t>(Phác đồ Hùng Vương)</w:t>
            </w:r>
          </w:p>
        </w:tc>
      </w:tr>
    </w:tbl>
    <w:p w14:paraId="533CA620" w14:textId="77777777" w:rsidR="004D1477" w:rsidRPr="00132B62" w:rsidRDefault="004D1477">
      <w:pPr>
        <w:rPr>
          <w:rFonts w:ascii="Times New Roman" w:hAnsi="Times New Roman" w:cs="Times New Roman"/>
          <w:i/>
          <w:sz w:val="28"/>
        </w:rPr>
      </w:pPr>
      <w:r>
        <w:rPr>
          <w:rFonts w:ascii="Times New Roman" w:hAnsi="Times New Roman" w:cs="Times New Roman"/>
          <w:sz w:val="28"/>
        </w:rPr>
        <w:t>Chọn lưa phương pháp KPCD trên 1 số trường hợp đặc biệt:</w:t>
      </w:r>
      <w:r w:rsidR="006B3E39">
        <w:rPr>
          <w:rFonts w:ascii="Times New Roman" w:hAnsi="Times New Roman" w:cs="Times New Roman"/>
          <w:sz w:val="28"/>
        </w:rPr>
        <w:t xml:space="preserve"> </w:t>
      </w:r>
      <w:r w:rsidR="006B3E39" w:rsidRPr="00132B62">
        <w:rPr>
          <w:rFonts w:ascii="Times New Roman" w:hAnsi="Times New Roman" w:cs="Times New Roman"/>
          <w:i/>
          <w:sz w:val="28"/>
        </w:rPr>
        <w:t>(Phác đồ Từ Dũ)</w:t>
      </w:r>
    </w:p>
    <w:p w14:paraId="58BDFABB" w14:textId="77777777" w:rsidR="004D1477" w:rsidRDefault="004D1477">
      <w:pPr>
        <w:rPr>
          <w:rFonts w:ascii="Times New Roman" w:hAnsi="Times New Roman" w:cs="Times New Roman"/>
          <w:sz w:val="28"/>
        </w:rPr>
      </w:pPr>
      <w:r>
        <w:rPr>
          <w:rFonts w:ascii="Times New Roman" w:hAnsi="Times New Roman" w:cs="Times New Roman"/>
          <w:sz w:val="28"/>
        </w:rPr>
        <w:t>- Có VMC: + KPCD trên vết mổ cũ MLT 1 lần: ưu tiên chọn KPCD bằng Foley hoặc/và phác đồ Oxytocin liều thấp với bơm tiêm điện.</w:t>
      </w:r>
    </w:p>
    <w:p w14:paraId="0B48C15C" w14:textId="77777777" w:rsidR="006B3E39" w:rsidRDefault="004D1477">
      <w:pPr>
        <w:rPr>
          <w:rFonts w:ascii="Times New Roman" w:hAnsi="Times New Roman" w:cs="Times New Roman"/>
          <w:sz w:val="28"/>
        </w:rPr>
      </w:pPr>
      <w:r>
        <w:rPr>
          <w:rFonts w:ascii="Times New Roman" w:hAnsi="Times New Roman" w:cs="Times New Roman"/>
          <w:sz w:val="28"/>
        </w:rPr>
        <w:t xml:space="preserve">+ Cân nhắc sử dụng Prostaglandin E1 liều thấp và Prostaglandin E2 trên những trường hợp sản phụ có vết mổ cũ và thai ≥ 28w + có chỉ định CDTK mà thai </w:t>
      </w:r>
      <w:r w:rsidR="006B3E39">
        <w:rPr>
          <w:rFonts w:ascii="Times New Roman" w:hAnsi="Times New Roman" w:cs="Times New Roman"/>
          <w:sz w:val="28"/>
        </w:rPr>
        <w:t>không có khả năng nuôi được.</w:t>
      </w:r>
    </w:p>
    <w:p w14:paraId="012EAFB5" w14:textId="77777777" w:rsidR="006B3E39" w:rsidRDefault="006B3E39">
      <w:pPr>
        <w:rPr>
          <w:rFonts w:ascii="Times New Roman" w:hAnsi="Times New Roman" w:cs="Times New Roman"/>
          <w:sz w:val="28"/>
        </w:rPr>
      </w:pPr>
      <w:r>
        <w:rPr>
          <w:rFonts w:ascii="Times New Roman" w:hAnsi="Times New Roman" w:cs="Times New Roman"/>
          <w:sz w:val="28"/>
        </w:rPr>
        <w:t>- Ối vỡ ≥ 12h, thai ≥ 34w, chưa vào chuyển dạ: KPCD bằng Oxytocin, đánh giá thành công sau 12h.</w:t>
      </w:r>
    </w:p>
    <w:p w14:paraId="77175897" w14:textId="77777777" w:rsidR="00001AF0" w:rsidRPr="00F53D82" w:rsidRDefault="006B3E39">
      <w:pPr>
        <w:rPr>
          <w:rFonts w:ascii="Times New Roman" w:hAnsi="Times New Roman" w:cs="Times New Roman"/>
          <w:b/>
          <w:bCs/>
          <w:color w:val="0070C0"/>
          <w:sz w:val="28"/>
        </w:rPr>
      </w:pPr>
      <w:r>
        <w:rPr>
          <w:rFonts w:ascii="Times New Roman" w:hAnsi="Times New Roman" w:cs="Times New Roman"/>
          <w:sz w:val="28"/>
        </w:rPr>
        <w:t>- Song thai, ngôi 1 là ngôi đầu, không có chống chỉ định KPCD có thể KPCD bằng Oxytocin và/hoặc kết hợp với các phương pháp làm chín muổi CTC.</w:t>
      </w:r>
      <w:r w:rsidR="00EF0D55">
        <w:rPr>
          <w:rFonts w:ascii="Times New Roman" w:hAnsi="Times New Roman" w:cs="Times New Roman"/>
          <w:sz w:val="28"/>
        </w:rPr>
        <w:br w:type="page"/>
      </w:r>
      <w:r w:rsidR="00EF0D55" w:rsidRPr="00F53D82">
        <w:rPr>
          <w:rFonts w:ascii="Times New Roman" w:hAnsi="Times New Roman" w:cs="Times New Roman"/>
          <w:b/>
          <w:bCs/>
          <w:color w:val="0070C0"/>
          <w:sz w:val="32"/>
          <w:szCs w:val="32"/>
        </w:rPr>
        <w:lastRenderedPageBreak/>
        <w:t>II. GIẢM ĐAU TRONG CHUYỂN DẠ</w:t>
      </w:r>
    </w:p>
    <w:p w14:paraId="55AE8EA5" w14:textId="77777777" w:rsidR="00CF7A7C" w:rsidRDefault="00CF7A7C">
      <w:pPr>
        <w:rPr>
          <w:rFonts w:ascii="Times New Roman" w:hAnsi="Times New Roman" w:cs="Times New Roman"/>
          <w:sz w:val="28"/>
        </w:rPr>
      </w:pPr>
      <w:r>
        <w:rPr>
          <w:rFonts w:ascii="Times New Roman" w:hAnsi="Times New Roman" w:cs="Times New Roman"/>
          <w:sz w:val="28"/>
        </w:rPr>
        <w:t>* Gây tê ngoài màng cứng:</w:t>
      </w:r>
    </w:p>
    <w:p w14:paraId="24A323A3" w14:textId="77777777" w:rsidR="00CF7A7C" w:rsidRPr="00477463" w:rsidRDefault="00CF7A7C">
      <w:pPr>
        <w:rPr>
          <w:rFonts w:ascii="Times New Roman" w:hAnsi="Times New Roman" w:cs="Times New Roman"/>
          <w:b/>
          <w:sz w:val="28"/>
        </w:rPr>
      </w:pPr>
      <w:r w:rsidRPr="00477463">
        <w:rPr>
          <w:rFonts w:ascii="Times New Roman" w:hAnsi="Times New Roman" w:cs="Times New Roman"/>
          <w:b/>
          <w:sz w:val="28"/>
        </w:rPr>
        <w:t>Lợi ích:</w:t>
      </w:r>
    </w:p>
    <w:p w14:paraId="219AF9EF" w14:textId="77777777" w:rsidR="00CF7A7C" w:rsidRDefault="00CF7A7C">
      <w:pPr>
        <w:rPr>
          <w:rFonts w:ascii="Times New Roman" w:hAnsi="Times New Roman" w:cs="Times New Roman"/>
          <w:sz w:val="28"/>
        </w:rPr>
      </w:pPr>
      <w:r>
        <w:rPr>
          <w:rFonts w:ascii="Times New Roman" w:hAnsi="Times New Roman" w:cs="Times New Roman"/>
          <w:sz w:val="28"/>
        </w:rPr>
        <w:t>- Giúp sản phụ chịu được cuộc sanh dễ dàng hơn.</w:t>
      </w:r>
    </w:p>
    <w:p w14:paraId="517317DF" w14:textId="77777777" w:rsidR="00CF7A7C" w:rsidRDefault="00CF7A7C">
      <w:pPr>
        <w:rPr>
          <w:rFonts w:ascii="Times New Roman" w:hAnsi="Times New Roman" w:cs="Times New Roman"/>
          <w:sz w:val="28"/>
        </w:rPr>
      </w:pPr>
      <w:r>
        <w:rPr>
          <w:rFonts w:ascii="Times New Roman" w:hAnsi="Times New Roman" w:cs="Times New Roman"/>
          <w:sz w:val="28"/>
        </w:rPr>
        <w:t>- Thường dùng cho sinh mổ.</w:t>
      </w:r>
    </w:p>
    <w:p w14:paraId="47679BE1" w14:textId="77777777" w:rsidR="00477463" w:rsidRDefault="00477463">
      <w:pPr>
        <w:rPr>
          <w:rFonts w:ascii="Times New Roman" w:hAnsi="Times New Roman" w:cs="Times New Roman"/>
          <w:sz w:val="28"/>
        </w:rPr>
      </w:pPr>
      <w:r>
        <w:rPr>
          <w:rFonts w:ascii="Times New Roman" w:hAnsi="Times New Roman" w:cs="Times New Roman"/>
          <w:sz w:val="28"/>
        </w:rPr>
        <w:t>- Tính uyển chuyển có thể điều chình, phong bế hoặc kéo dài hoặc làm lại khi tình trạng lâm sàng đòi hỏi.</w:t>
      </w:r>
    </w:p>
    <w:p w14:paraId="6CD3E6B8" w14:textId="77777777" w:rsidR="00CF7A7C" w:rsidRPr="00EF0D55" w:rsidRDefault="00CF7A7C">
      <w:pPr>
        <w:rPr>
          <w:rFonts w:ascii="Times New Roman" w:hAnsi="Times New Roman" w:cs="Times New Roman"/>
          <w:sz w:val="28"/>
        </w:rPr>
      </w:pPr>
      <w:r>
        <w:rPr>
          <w:rFonts w:ascii="Times New Roman" w:hAnsi="Times New Roman" w:cs="Times New Roman"/>
          <w:sz w:val="28"/>
        </w:rPr>
        <w:t>- An toàn cho sản phụ có TSG nặng, hay với 1 số bệnh tim (hẹp van ĐMC nặng) có khả năng đáp ứng kém với sự thay đổi đột ngột huyết độ</w:t>
      </w:r>
      <w:r w:rsidR="00477463">
        <w:rPr>
          <w:rFonts w:ascii="Times New Roman" w:hAnsi="Times New Roman" w:cs="Times New Roman"/>
          <w:sz w:val="28"/>
        </w:rPr>
        <w:t>ng.</w:t>
      </w:r>
    </w:p>
    <w:p w14:paraId="184714D6" w14:textId="77777777" w:rsidR="00477463" w:rsidRPr="00477463" w:rsidRDefault="00477463">
      <w:pPr>
        <w:rPr>
          <w:rFonts w:ascii="Times New Roman" w:hAnsi="Times New Roman" w:cs="Times New Roman"/>
          <w:b/>
          <w:sz w:val="28"/>
        </w:rPr>
      </w:pPr>
      <w:r w:rsidRPr="00477463">
        <w:rPr>
          <w:rFonts w:ascii="Times New Roman" w:hAnsi="Times New Roman" w:cs="Times New Roman"/>
          <w:b/>
          <w:sz w:val="28"/>
        </w:rPr>
        <w:t>CHỐNG CHỈ ĐỊNH TUYỆT ĐỐI:</w:t>
      </w:r>
    </w:p>
    <w:p w14:paraId="79F7101C" w14:textId="77777777" w:rsidR="00477463" w:rsidRDefault="00477463">
      <w:pPr>
        <w:rPr>
          <w:rFonts w:ascii="Times New Roman" w:hAnsi="Times New Roman" w:cs="Times New Roman"/>
          <w:sz w:val="28"/>
        </w:rPr>
      </w:pPr>
      <w:r>
        <w:rPr>
          <w:rFonts w:ascii="Times New Roman" w:hAnsi="Times New Roman" w:cs="Times New Roman"/>
          <w:sz w:val="28"/>
        </w:rPr>
        <w:t>- Sản phụ từ chối thực hiện giảm đau</w:t>
      </w:r>
    </w:p>
    <w:p w14:paraId="1631EF1F" w14:textId="77777777" w:rsidR="00477463" w:rsidRDefault="00477463">
      <w:pPr>
        <w:rPr>
          <w:rFonts w:ascii="Times New Roman" w:hAnsi="Times New Roman" w:cs="Times New Roman"/>
          <w:sz w:val="28"/>
        </w:rPr>
      </w:pPr>
      <w:r>
        <w:rPr>
          <w:rFonts w:ascii="Times New Roman" w:hAnsi="Times New Roman" w:cs="Times New Roman"/>
          <w:sz w:val="28"/>
        </w:rPr>
        <w:t>- Nhiễm trùng nơi sẽ chọc kim gây tê</w:t>
      </w:r>
    </w:p>
    <w:p w14:paraId="14AF2FF0" w14:textId="77777777" w:rsidR="00477463" w:rsidRPr="00477463" w:rsidRDefault="00477463">
      <w:pPr>
        <w:rPr>
          <w:rFonts w:ascii="Times New Roman" w:hAnsi="Times New Roman" w:cs="Times New Roman"/>
          <w:b/>
          <w:sz w:val="28"/>
        </w:rPr>
      </w:pPr>
      <w:r w:rsidRPr="00477463">
        <w:rPr>
          <w:rFonts w:ascii="Times New Roman" w:hAnsi="Times New Roman" w:cs="Times New Roman"/>
          <w:b/>
          <w:sz w:val="28"/>
        </w:rPr>
        <w:t>CHỐNG CHỈ ĐỊNH TƯƠNG ĐỐI:</w:t>
      </w:r>
    </w:p>
    <w:p w14:paraId="1FCEBC18" w14:textId="77777777" w:rsidR="00477463" w:rsidRDefault="00477463">
      <w:pPr>
        <w:rPr>
          <w:rFonts w:ascii="Times New Roman" w:hAnsi="Times New Roman" w:cs="Times New Roman"/>
          <w:sz w:val="28"/>
        </w:rPr>
      </w:pPr>
      <w:r>
        <w:rPr>
          <w:rFonts w:ascii="Times New Roman" w:hAnsi="Times New Roman" w:cs="Times New Roman"/>
          <w:sz w:val="28"/>
        </w:rPr>
        <w:t>- Thoát vị đĩa đệm hay đau lưng</w:t>
      </w:r>
    </w:p>
    <w:p w14:paraId="59129725" w14:textId="77777777" w:rsidR="00477463" w:rsidRDefault="00477463">
      <w:pPr>
        <w:rPr>
          <w:rFonts w:ascii="Times New Roman" w:hAnsi="Times New Roman" w:cs="Times New Roman"/>
          <w:sz w:val="28"/>
        </w:rPr>
      </w:pPr>
      <w:r>
        <w:rPr>
          <w:rFonts w:ascii="Times New Roman" w:hAnsi="Times New Roman" w:cs="Times New Roman"/>
          <w:sz w:val="28"/>
        </w:rPr>
        <w:t>- Bệnh lý hệ TK</w:t>
      </w:r>
    </w:p>
    <w:p w14:paraId="393D49A6" w14:textId="77777777" w:rsidR="00477463" w:rsidRDefault="00477463">
      <w:pPr>
        <w:rPr>
          <w:rFonts w:ascii="Times New Roman" w:hAnsi="Times New Roman" w:cs="Times New Roman"/>
          <w:sz w:val="28"/>
        </w:rPr>
      </w:pPr>
      <w:r>
        <w:rPr>
          <w:rFonts w:ascii="Times New Roman" w:hAnsi="Times New Roman" w:cs="Times New Roman"/>
          <w:sz w:val="28"/>
        </w:rPr>
        <w:t>- Thiếu khối lượng tuần hoàn</w:t>
      </w:r>
    </w:p>
    <w:p w14:paraId="7F3F2BA9" w14:textId="77777777" w:rsidR="00477463" w:rsidRDefault="00477463">
      <w:pPr>
        <w:rPr>
          <w:rFonts w:ascii="Times New Roman" w:hAnsi="Times New Roman" w:cs="Times New Roman"/>
          <w:sz w:val="28"/>
        </w:rPr>
      </w:pPr>
      <w:r>
        <w:rPr>
          <w:rFonts w:ascii="Times New Roman" w:hAnsi="Times New Roman" w:cs="Times New Roman"/>
          <w:sz w:val="28"/>
        </w:rPr>
        <w:t>- Bệnh lý đông máu</w:t>
      </w:r>
    </w:p>
    <w:p w14:paraId="357AE1BD" w14:textId="77777777" w:rsidR="00477463" w:rsidRDefault="00477463">
      <w:pPr>
        <w:rPr>
          <w:rFonts w:ascii="Times New Roman" w:hAnsi="Times New Roman" w:cs="Times New Roman"/>
          <w:sz w:val="28"/>
        </w:rPr>
      </w:pPr>
      <w:r>
        <w:rPr>
          <w:rFonts w:ascii="Times New Roman" w:hAnsi="Times New Roman" w:cs="Times New Roman"/>
          <w:sz w:val="28"/>
        </w:rPr>
        <w:t>- Bệnh lý có khả năng gây RL đông máu khi có thai: TSG, sẩy thai to, thai chết lưu, thuyên tắc ối, đang dùng thuốc kháng đông</w:t>
      </w:r>
    </w:p>
    <w:p w14:paraId="4632E681" w14:textId="77777777" w:rsidR="00477463" w:rsidRPr="000757C6" w:rsidRDefault="00477463">
      <w:pPr>
        <w:rPr>
          <w:rFonts w:ascii="Times New Roman" w:hAnsi="Times New Roman" w:cs="Times New Roman"/>
          <w:b/>
          <w:sz w:val="28"/>
        </w:rPr>
      </w:pPr>
      <w:r w:rsidRPr="000757C6">
        <w:rPr>
          <w:rFonts w:ascii="Times New Roman" w:hAnsi="Times New Roman" w:cs="Times New Roman"/>
          <w:b/>
          <w:sz w:val="28"/>
        </w:rPr>
        <w:t>Ảnh hưởng:</w:t>
      </w:r>
    </w:p>
    <w:p w14:paraId="29C1AA59" w14:textId="77777777" w:rsidR="00477463" w:rsidRDefault="00477463">
      <w:pPr>
        <w:rPr>
          <w:rFonts w:ascii="Times New Roman" w:hAnsi="Times New Roman" w:cs="Times New Roman"/>
          <w:sz w:val="28"/>
        </w:rPr>
      </w:pPr>
      <w:r>
        <w:rPr>
          <w:rFonts w:ascii="Times New Roman" w:hAnsi="Times New Roman" w:cs="Times New Roman"/>
          <w:sz w:val="28"/>
        </w:rPr>
        <w:t>Có thể ảnh hưởng đến chuyển dạ nhưng không ảnh hưởng đến kết cục sản khoa.</w:t>
      </w:r>
    </w:p>
    <w:p w14:paraId="05B0D6C0" w14:textId="77777777" w:rsidR="00477463" w:rsidRDefault="00477463">
      <w:pPr>
        <w:rPr>
          <w:rFonts w:ascii="Times New Roman" w:hAnsi="Times New Roman" w:cs="Times New Roman"/>
          <w:sz w:val="28"/>
        </w:rPr>
      </w:pPr>
      <w:r>
        <w:rPr>
          <w:rFonts w:ascii="Times New Roman" w:hAnsi="Times New Roman" w:cs="Times New Roman"/>
          <w:sz w:val="28"/>
        </w:rPr>
        <w:t>- GĐ I: không làm thay đổi cơn gò nhưng có thể làm cổ TC mở chậm hơn</w:t>
      </w:r>
      <w:r w:rsidR="000757C6">
        <w:rPr>
          <w:rFonts w:ascii="Times New Roman" w:hAnsi="Times New Roman" w:cs="Times New Roman"/>
          <w:sz w:val="28"/>
        </w:rPr>
        <w:t xml:space="preserve"> </w:t>
      </w:r>
      <w:r w:rsidR="000757C6" w:rsidRPr="000757C6">
        <w:rPr>
          <w:rFonts w:ascii="Times New Roman" w:hAnsi="Times New Roman" w:cs="Times New Roman"/>
          <w:sz w:val="28"/>
        </w:rPr>
        <w:sym w:font="Wingdings" w:char="F0E0"/>
      </w:r>
      <w:r w:rsidR="000757C6">
        <w:rPr>
          <w:rFonts w:ascii="Times New Roman" w:hAnsi="Times New Roman" w:cs="Times New Roman"/>
          <w:sz w:val="28"/>
        </w:rPr>
        <w:t xml:space="preserve"> thường áp dụng khi CDHĐ.</w:t>
      </w:r>
    </w:p>
    <w:p w14:paraId="6C2B42FD" w14:textId="77777777" w:rsidR="000757C6" w:rsidRDefault="000757C6">
      <w:pPr>
        <w:rPr>
          <w:rFonts w:ascii="Times New Roman" w:hAnsi="Times New Roman" w:cs="Times New Roman"/>
          <w:sz w:val="28"/>
        </w:rPr>
      </w:pPr>
      <w:r>
        <w:rPr>
          <w:rFonts w:ascii="Times New Roman" w:hAnsi="Times New Roman" w:cs="Times New Roman"/>
          <w:sz w:val="28"/>
        </w:rPr>
        <w:t xml:space="preserve">- GĐ II: giảm sản xuất oxytocin nội sinh và giảm cơn gò TC. Giảm sức rặn của sản phụ và làm tầng sinh môn dãn </w:t>
      </w:r>
      <w:r w:rsidRPr="000757C6">
        <w:rPr>
          <w:rFonts w:ascii="Times New Roman" w:hAnsi="Times New Roman" w:cs="Times New Roman"/>
          <w:sz w:val="28"/>
        </w:rPr>
        <w:sym w:font="Wingdings" w:char="F0E0"/>
      </w:r>
      <w:r>
        <w:rPr>
          <w:rFonts w:ascii="Times New Roman" w:hAnsi="Times New Roman" w:cs="Times New Roman"/>
          <w:sz w:val="28"/>
        </w:rPr>
        <w:t xml:space="preserve"> đầu thai nhi xoay không tốt</w:t>
      </w:r>
      <w:r w:rsidRPr="000757C6">
        <w:rPr>
          <w:rFonts w:ascii="Times New Roman" w:hAnsi="Times New Roman" w:cs="Times New Roman"/>
          <w:sz w:val="28"/>
        </w:rPr>
        <w:sym w:font="Wingdings" w:char="F0E0"/>
      </w:r>
      <w:r>
        <w:rPr>
          <w:rFonts w:ascii="Times New Roman" w:hAnsi="Times New Roman" w:cs="Times New Roman"/>
          <w:sz w:val="28"/>
        </w:rPr>
        <w:t xml:space="preserve"> tăng khả năng can thiệp sinh thủ thuật.</w:t>
      </w:r>
    </w:p>
    <w:p w14:paraId="52B5C970" w14:textId="77777777" w:rsidR="000757C6" w:rsidRDefault="000757C6">
      <w:pPr>
        <w:rPr>
          <w:rFonts w:ascii="Times New Roman" w:hAnsi="Times New Roman" w:cs="Times New Roman"/>
          <w:sz w:val="28"/>
        </w:rPr>
      </w:pPr>
      <w:r>
        <w:rPr>
          <w:rFonts w:ascii="Times New Roman" w:hAnsi="Times New Roman" w:cs="Times New Roman"/>
          <w:sz w:val="28"/>
        </w:rPr>
        <w:t>Biến chứng:</w:t>
      </w:r>
    </w:p>
    <w:p w14:paraId="22FDAC53" w14:textId="77777777" w:rsidR="000757C6" w:rsidRDefault="000757C6">
      <w:pPr>
        <w:rPr>
          <w:rFonts w:ascii="Times New Roman" w:hAnsi="Times New Roman" w:cs="Times New Roman"/>
          <w:sz w:val="28"/>
        </w:rPr>
      </w:pPr>
      <w:r>
        <w:rPr>
          <w:rFonts w:ascii="Times New Roman" w:hAnsi="Times New Roman" w:cs="Times New Roman"/>
          <w:sz w:val="28"/>
        </w:rPr>
        <w:lastRenderedPageBreak/>
        <w:t xml:space="preserve">- Hạ huyết áp: hay gặp nhưng thoáng qua. </w:t>
      </w:r>
      <w:r w:rsidRPr="000757C6">
        <w:rPr>
          <w:rFonts w:ascii="Times New Roman" w:hAnsi="Times New Roman" w:cs="Times New Roman"/>
          <w:sz w:val="28"/>
        </w:rPr>
        <w:sym w:font="Wingdings" w:char="F0E0"/>
      </w:r>
      <w:r>
        <w:rPr>
          <w:rFonts w:ascii="Times New Roman" w:hAnsi="Times New Roman" w:cs="Times New Roman"/>
          <w:sz w:val="28"/>
        </w:rPr>
        <w:t xml:space="preserve"> phòng ngừa: bù dịch truyền nhanh + theo dõi sát sinh hiệu. </w:t>
      </w:r>
      <w:r>
        <w:rPr>
          <w:rFonts w:ascii="Times New Roman" w:hAnsi="Times New Roman" w:cs="Times New Roman"/>
          <w:sz w:val="28"/>
        </w:rPr>
        <w:br/>
        <w:t xml:space="preserve">Thay đổi nhịp tim thai thoáng qua: hiếm khi giảm nặng và kéo dài gây toan chuyển hóa </w:t>
      </w:r>
      <w:r w:rsidRPr="000757C6">
        <w:rPr>
          <w:rFonts w:ascii="Times New Roman" w:hAnsi="Times New Roman" w:cs="Times New Roman"/>
          <w:sz w:val="28"/>
        </w:rPr>
        <w:sym w:font="Wingdings" w:char="F0E0"/>
      </w:r>
      <w:r>
        <w:rPr>
          <w:rFonts w:ascii="Times New Roman" w:hAnsi="Times New Roman" w:cs="Times New Roman"/>
          <w:sz w:val="28"/>
        </w:rPr>
        <w:t xml:space="preserve"> theo dõi sát sinh hiệu sản phụ + monitoring tim thai liên tục.</w:t>
      </w:r>
    </w:p>
    <w:p w14:paraId="78C8AF6F" w14:textId="77777777" w:rsidR="000757C6" w:rsidRDefault="000757C6">
      <w:pPr>
        <w:rPr>
          <w:rFonts w:ascii="Times New Roman" w:hAnsi="Times New Roman" w:cs="Times New Roman"/>
          <w:sz w:val="28"/>
        </w:rPr>
      </w:pPr>
      <w:r>
        <w:rPr>
          <w:rFonts w:ascii="Times New Roman" w:hAnsi="Times New Roman" w:cs="Times New Roman"/>
          <w:sz w:val="28"/>
        </w:rPr>
        <w:t>- Chọc thủng màng cứng</w:t>
      </w:r>
      <w:r w:rsidR="00C869C0">
        <w:rPr>
          <w:rFonts w:ascii="Times New Roman" w:hAnsi="Times New Roman" w:cs="Times New Roman"/>
          <w:sz w:val="28"/>
        </w:rPr>
        <w:t>, catheter chui vào tủy sống hay lòng mạch</w:t>
      </w:r>
    </w:p>
    <w:p w14:paraId="45FF39DF" w14:textId="77777777" w:rsidR="00C869C0" w:rsidRDefault="00C869C0">
      <w:pPr>
        <w:rPr>
          <w:rFonts w:ascii="Times New Roman" w:hAnsi="Times New Roman" w:cs="Times New Roman"/>
          <w:sz w:val="28"/>
        </w:rPr>
      </w:pPr>
      <w:r>
        <w:rPr>
          <w:rFonts w:ascii="Times New Roman" w:hAnsi="Times New Roman" w:cs="Times New Roman"/>
          <w:sz w:val="28"/>
        </w:rPr>
        <w:t>- Tê không hoàn toàn</w:t>
      </w:r>
    </w:p>
    <w:p w14:paraId="6B5C0649" w14:textId="77777777" w:rsidR="00C869C0" w:rsidRDefault="00C869C0">
      <w:pPr>
        <w:rPr>
          <w:rFonts w:ascii="Times New Roman" w:hAnsi="Times New Roman" w:cs="Times New Roman"/>
          <w:sz w:val="28"/>
        </w:rPr>
      </w:pPr>
      <w:r>
        <w:rPr>
          <w:rFonts w:ascii="Times New Roman" w:hAnsi="Times New Roman" w:cs="Times New Roman"/>
          <w:sz w:val="28"/>
        </w:rPr>
        <w:t>- Lâu dài: nhức đầu sau gây tê, liệt chi, đau lưng</w:t>
      </w:r>
      <w:r w:rsidR="001A274F">
        <w:rPr>
          <w:rFonts w:ascii="Times New Roman" w:hAnsi="Times New Roman" w:cs="Times New Roman"/>
          <w:sz w:val="28"/>
        </w:rPr>
        <w:t>.</w:t>
      </w:r>
    </w:p>
    <w:p w14:paraId="446A1C66" w14:textId="77777777" w:rsidR="001A274F" w:rsidRPr="00392062" w:rsidRDefault="001A274F">
      <w:pPr>
        <w:rPr>
          <w:rFonts w:ascii="Times New Roman" w:hAnsi="Times New Roman" w:cs="Times New Roman"/>
          <w:b/>
          <w:bCs/>
          <w:color w:val="0070C0"/>
          <w:sz w:val="32"/>
          <w:szCs w:val="32"/>
        </w:rPr>
      </w:pPr>
      <w:r w:rsidRPr="00392062">
        <w:rPr>
          <w:rFonts w:ascii="Times New Roman" w:hAnsi="Times New Roman" w:cs="Times New Roman"/>
          <w:b/>
          <w:bCs/>
          <w:color w:val="0070C0"/>
          <w:sz w:val="28"/>
        </w:rPr>
        <w:br w:type="page"/>
      </w:r>
      <w:r w:rsidR="001D254E" w:rsidRPr="00392062">
        <w:rPr>
          <w:rFonts w:ascii="Times New Roman" w:hAnsi="Times New Roman" w:cs="Times New Roman"/>
          <w:b/>
          <w:bCs/>
          <w:color w:val="0070C0"/>
          <w:sz w:val="28"/>
        </w:rPr>
        <w:lastRenderedPageBreak/>
        <w:t xml:space="preserve">III. </w:t>
      </w:r>
      <w:r w:rsidRPr="00392062">
        <w:rPr>
          <w:rFonts w:ascii="Times New Roman" w:hAnsi="Times New Roman" w:cs="Times New Roman"/>
          <w:b/>
          <w:bCs/>
          <w:color w:val="0070C0"/>
          <w:sz w:val="32"/>
          <w:szCs w:val="32"/>
        </w:rPr>
        <w:t>GIÚP SINH BẰNG DỤNG CỤ</w:t>
      </w:r>
    </w:p>
    <w:p w14:paraId="35D054E4" w14:textId="77777777" w:rsidR="001A274F" w:rsidRPr="00132B62" w:rsidRDefault="002200BD">
      <w:pPr>
        <w:rPr>
          <w:rFonts w:ascii="Times New Roman" w:hAnsi="Times New Roman" w:cs="Times New Roman"/>
          <w:b/>
          <w:sz w:val="28"/>
        </w:rPr>
      </w:pPr>
      <w:r w:rsidRPr="00132B62">
        <w:rPr>
          <w:rFonts w:ascii="Times New Roman" w:hAnsi="Times New Roman" w:cs="Times New Roman"/>
          <w:b/>
          <w:sz w:val="28"/>
        </w:rPr>
        <w:t>4 tình huống mà có thể có lợi:</w:t>
      </w:r>
    </w:p>
    <w:p w14:paraId="14556E85" w14:textId="77777777" w:rsidR="002200BD" w:rsidRDefault="002200BD">
      <w:pPr>
        <w:rPr>
          <w:rFonts w:ascii="Times New Roman" w:hAnsi="Times New Roman" w:cs="Times New Roman"/>
          <w:sz w:val="28"/>
        </w:rPr>
      </w:pPr>
      <w:r>
        <w:rPr>
          <w:rFonts w:ascii="Times New Roman" w:hAnsi="Times New Roman" w:cs="Times New Roman"/>
          <w:sz w:val="28"/>
        </w:rPr>
        <w:t>- Bệnh lý của mẹ mà cần tránh gắng sức</w:t>
      </w:r>
      <w:r w:rsidR="00A76F47">
        <w:rPr>
          <w:rFonts w:ascii="Times New Roman" w:hAnsi="Times New Roman" w:cs="Times New Roman"/>
          <w:sz w:val="28"/>
        </w:rPr>
        <w:t>: suy tim NYHA III-IV, THA, các bệnh lý khác như dị dạng mạch máu não, nhược cơ, tổn thương tủy sống.</w:t>
      </w:r>
    </w:p>
    <w:p w14:paraId="2C7DA6EE" w14:textId="77777777" w:rsidR="00A76F47" w:rsidRDefault="002200BD">
      <w:pPr>
        <w:rPr>
          <w:rFonts w:ascii="Times New Roman" w:hAnsi="Times New Roman" w:cs="Times New Roman"/>
          <w:sz w:val="28"/>
        </w:rPr>
      </w:pPr>
      <w:r>
        <w:rPr>
          <w:rFonts w:ascii="Times New Roman" w:hAnsi="Times New Roman" w:cs="Times New Roman"/>
          <w:sz w:val="28"/>
        </w:rPr>
        <w:t>- Bất thường trên băng ghi EFM xuất hiện trong giai đoạn II của chuyển dạ</w:t>
      </w:r>
      <w:r w:rsidR="00A76F47">
        <w:rPr>
          <w:rFonts w:ascii="Times New Roman" w:hAnsi="Times New Roman" w:cs="Times New Roman"/>
          <w:sz w:val="28"/>
        </w:rPr>
        <w:t>: khó phân định.</w:t>
      </w:r>
    </w:p>
    <w:p w14:paraId="6B79BE4B" w14:textId="77777777" w:rsidR="002200BD" w:rsidRDefault="002200BD">
      <w:pPr>
        <w:rPr>
          <w:rFonts w:ascii="Times New Roman" w:hAnsi="Times New Roman" w:cs="Times New Roman"/>
          <w:sz w:val="28"/>
        </w:rPr>
      </w:pPr>
      <w:r>
        <w:rPr>
          <w:rFonts w:ascii="Times New Roman" w:hAnsi="Times New Roman" w:cs="Times New Roman"/>
          <w:sz w:val="28"/>
        </w:rPr>
        <w:t>- Giai đoạn sổ thai kéo dài</w:t>
      </w:r>
      <w:r w:rsidR="00A76F47">
        <w:rPr>
          <w:rFonts w:ascii="Times New Roman" w:hAnsi="Times New Roman" w:cs="Times New Roman"/>
          <w:sz w:val="28"/>
        </w:rPr>
        <w:t xml:space="preserve">: </w:t>
      </w:r>
    </w:p>
    <w:p w14:paraId="3886282D" w14:textId="77777777" w:rsidR="00A76F47" w:rsidRDefault="00A76F47">
      <w:pPr>
        <w:rPr>
          <w:rFonts w:ascii="Times New Roman" w:hAnsi="Times New Roman" w:cs="Times New Roman"/>
          <w:sz w:val="28"/>
        </w:rPr>
      </w:pPr>
      <w:r>
        <w:rPr>
          <w:rFonts w:ascii="Times New Roman" w:hAnsi="Times New Roman" w:cs="Times New Roman"/>
          <w:sz w:val="28"/>
        </w:rPr>
        <w:t>+ Con so: gđ II ≥ 2h nếu không gây tê, ≥3h nếu gây tê.</w:t>
      </w:r>
    </w:p>
    <w:p w14:paraId="0DC0139A" w14:textId="77777777" w:rsidR="00A76F47" w:rsidRDefault="00A76F47">
      <w:pPr>
        <w:rPr>
          <w:rFonts w:ascii="Times New Roman" w:hAnsi="Times New Roman" w:cs="Times New Roman"/>
          <w:sz w:val="28"/>
        </w:rPr>
      </w:pPr>
      <w:r>
        <w:rPr>
          <w:rFonts w:ascii="Times New Roman" w:hAnsi="Times New Roman" w:cs="Times New Roman"/>
          <w:sz w:val="28"/>
        </w:rPr>
        <w:t>+ Con rạ: gđ II ≥ 1h nếu không gây tê, ≥2h nếu gây tê.</w:t>
      </w:r>
    </w:p>
    <w:p w14:paraId="1CBCB8D7" w14:textId="77777777" w:rsidR="002200BD" w:rsidRDefault="002200BD">
      <w:pPr>
        <w:rPr>
          <w:rFonts w:ascii="Times New Roman" w:hAnsi="Times New Roman" w:cs="Times New Roman"/>
          <w:sz w:val="28"/>
        </w:rPr>
      </w:pPr>
      <w:r>
        <w:rPr>
          <w:rFonts w:ascii="Times New Roman" w:hAnsi="Times New Roman" w:cs="Times New Roman"/>
          <w:sz w:val="28"/>
        </w:rPr>
        <w:t>- Mẹ mệt mỏi không đủ sức rặn</w:t>
      </w:r>
    </w:p>
    <w:p w14:paraId="0F0BC4EF" w14:textId="77777777" w:rsidR="00AE3E0B" w:rsidRDefault="00AE3E0B">
      <w:pPr>
        <w:rPr>
          <w:rFonts w:ascii="Times New Roman" w:hAnsi="Times New Roman" w:cs="Times New Roman"/>
          <w:sz w:val="28"/>
        </w:rPr>
      </w:pPr>
      <w:r w:rsidRPr="00132B62">
        <w:rPr>
          <w:rFonts w:ascii="Times New Roman" w:hAnsi="Times New Roman" w:cs="Times New Roman"/>
          <w:b/>
          <w:sz w:val="28"/>
        </w:rPr>
        <w:t>Điều kiện tiên quyết</w:t>
      </w:r>
      <w:r>
        <w:rPr>
          <w:rFonts w:ascii="Times New Roman" w:hAnsi="Times New Roman" w:cs="Times New Roman"/>
          <w:sz w:val="28"/>
        </w:rPr>
        <w:t xml:space="preserve"> phải đảm bảo trước khi giúp sinh bằng dụng cụ:</w:t>
      </w:r>
    </w:p>
    <w:p w14:paraId="518EBA79" w14:textId="77777777" w:rsidR="00AE3E0B" w:rsidRDefault="00AE3E0B">
      <w:pPr>
        <w:rPr>
          <w:rFonts w:ascii="Times New Roman" w:hAnsi="Times New Roman" w:cs="Times New Roman"/>
          <w:sz w:val="28"/>
        </w:rPr>
      </w:pPr>
      <w:r>
        <w:rPr>
          <w:rFonts w:ascii="Times New Roman" w:hAnsi="Times New Roman" w:cs="Times New Roman"/>
          <w:sz w:val="28"/>
        </w:rPr>
        <w:t>- Chỉ được thực hành cho ngôi chỏm.</w:t>
      </w:r>
    </w:p>
    <w:p w14:paraId="6B948FE4" w14:textId="77777777" w:rsidR="00AE3E0B" w:rsidRDefault="00AE3E0B">
      <w:pPr>
        <w:rPr>
          <w:rFonts w:ascii="Times New Roman" w:hAnsi="Times New Roman" w:cs="Times New Roman"/>
          <w:sz w:val="28"/>
        </w:rPr>
      </w:pPr>
      <w:r>
        <w:rPr>
          <w:rFonts w:ascii="Times New Roman" w:hAnsi="Times New Roman" w:cs="Times New Roman"/>
          <w:sz w:val="28"/>
        </w:rPr>
        <w:t>- Ngôi chỏm đã đạt đến các vị trí thấp hay rất thấp trong đường sinh.</w:t>
      </w:r>
    </w:p>
    <w:p w14:paraId="3D611929" w14:textId="77777777" w:rsidR="00AE3E0B" w:rsidRDefault="00AE3E0B">
      <w:pPr>
        <w:rPr>
          <w:rFonts w:ascii="Times New Roman" w:hAnsi="Times New Roman" w:cs="Times New Roman"/>
          <w:sz w:val="28"/>
        </w:rPr>
      </w:pPr>
      <w:r>
        <w:rPr>
          <w:rFonts w:ascii="Times New Roman" w:hAnsi="Times New Roman" w:cs="Times New Roman"/>
          <w:sz w:val="28"/>
        </w:rPr>
        <w:t>- Không có tình trạng bất xứng đầu chậu ở mọ</w:t>
      </w:r>
      <w:r w:rsidR="004D1477">
        <w:rPr>
          <w:rFonts w:ascii="Times New Roman" w:hAnsi="Times New Roman" w:cs="Times New Roman"/>
          <w:sz w:val="28"/>
        </w:rPr>
        <w:t>i bình d</w:t>
      </w:r>
      <w:r>
        <w:rPr>
          <w:rFonts w:ascii="Times New Roman" w:hAnsi="Times New Roman" w:cs="Times New Roman"/>
          <w:sz w:val="28"/>
        </w:rPr>
        <w:t>iện của đường sinh</w:t>
      </w:r>
    </w:p>
    <w:p w14:paraId="510F1322" w14:textId="77777777" w:rsidR="00AE3E0B" w:rsidRDefault="00AE3E0B">
      <w:pPr>
        <w:rPr>
          <w:rFonts w:ascii="Times New Roman" w:hAnsi="Times New Roman" w:cs="Times New Roman"/>
          <w:sz w:val="28"/>
        </w:rPr>
      </w:pPr>
      <w:r>
        <w:rPr>
          <w:rFonts w:ascii="Times New Roman" w:hAnsi="Times New Roman" w:cs="Times New Roman"/>
          <w:sz w:val="28"/>
        </w:rPr>
        <w:t>- Biết chính xác kiểu thế và tình trạng biến dạng của ngôi thai: bất đối xứng và uốn khuôn.</w:t>
      </w:r>
    </w:p>
    <w:p w14:paraId="4A5DE601" w14:textId="77777777" w:rsidR="00AE3E0B" w:rsidRDefault="00AE3E0B">
      <w:pPr>
        <w:rPr>
          <w:rFonts w:ascii="Times New Roman" w:hAnsi="Times New Roman" w:cs="Times New Roman"/>
          <w:sz w:val="28"/>
        </w:rPr>
      </w:pPr>
      <w:r>
        <w:rPr>
          <w:rFonts w:ascii="Times New Roman" w:hAnsi="Times New Roman" w:cs="Times New Roman"/>
          <w:sz w:val="28"/>
        </w:rPr>
        <w:t>- Các điều kiện đảm bảo giảm thiểu sang chấn trên đường sinh: cổ TC mở trọn, bàng quang, trực tràng trống.</w:t>
      </w:r>
    </w:p>
    <w:p w14:paraId="0F4D885C" w14:textId="77777777" w:rsidR="00AE3E0B" w:rsidRDefault="00AE3E0B">
      <w:pPr>
        <w:rPr>
          <w:rFonts w:ascii="Times New Roman" w:hAnsi="Times New Roman" w:cs="Times New Roman"/>
          <w:sz w:val="28"/>
        </w:rPr>
      </w:pPr>
      <w:r>
        <w:rPr>
          <w:rFonts w:ascii="Times New Roman" w:hAnsi="Times New Roman" w:cs="Times New Roman"/>
          <w:sz w:val="28"/>
        </w:rPr>
        <w:t>- Các màng ối vỡ hoàn toàn.</w:t>
      </w:r>
    </w:p>
    <w:p w14:paraId="2C74FCA7" w14:textId="77777777" w:rsidR="00AE3E0B" w:rsidRDefault="00AE3E0B">
      <w:pPr>
        <w:rPr>
          <w:rFonts w:ascii="Times New Roman" w:hAnsi="Times New Roman" w:cs="Times New Roman"/>
          <w:sz w:val="28"/>
        </w:rPr>
      </w:pPr>
      <w:r>
        <w:rPr>
          <w:rFonts w:ascii="Times New Roman" w:hAnsi="Times New Roman" w:cs="Times New Roman"/>
          <w:sz w:val="28"/>
        </w:rPr>
        <w:t>- Được tư vấn đầy đủ về nguy cơ và lợi ích.</w:t>
      </w:r>
    </w:p>
    <w:p w14:paraId="1F0D543C" w14:textId="77777777" w:rsidR="00AE3E0B" w:rsidRDefault="00AE3E0B">
      <w:pPr>
        <w:rPr>
          <w:rFonts w:ascii="Times New Roman" w:hAnsi="Times New Roman" w:cs="Times New Roman"/>
          <w:sz w:val="28"/>
        </w:rPr>
      </w:pPr>
      <w:r>
        <w:rPr>
          <w:rFonts w:ascii="Times New Roman" w:hAnsi="Times New Roman" w:cs="Times New Roman"/>
          <w:sz w:val="28"/>
        </w:rPr>
        <w:t>*</w:t>
      </w:r>
      <w:r w:rsidRPr="00132B62">
        <w:rPr>
          <w:rFonts w:ascii="Times New Roman" w:hAnsi="Times New Roman" w:cs="Times New Roman"/>
          <w:b/>
          <w:sz w:val="28"/>
        </w:rPr>
        <w:t>TAI BIẾN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92"/>
      </w:tblGrid>
      <w:tr w:rsidR="00AE3E0B" w:rsidRPr="00EE2804" w14:paraId="4D930F0C" w14:textId="77777777" w:rsidTr="00EE2804">
        <w:tc>
          <w:tcPr>
            <w:tcW w:w="1384" w:type="dxa"/>
            <w:shd w:val="clear" w:color="auto" w:fill="auto"/>
          </w:tcPr>
          <w:p w14:paraId="5D6532CC" w14:textId="77777777" w:rsidR="00AE3E0B" w:rsidRPr="00EE2804" w:rsidRDefault="00AE3E0B">
            <w:pPr>
              <w:rPr>
                <w:rFonts w:ascii="Times New Roman" w:hAnsi="Times New Roman" w:cs="Times New Roman"/>
                <w:sz w:val="28"/>
              </w:rPr>
            </w:pPr>
            <w:r w:rsidRPr="00EE2804">
              <w:rPr>
                <w:rFonts w:ascii="Times New Roman" w:hAnsi="Times New Roman" w:cs="Times New Roman"/>
                <w:sz w:val="28"/>
              </w:rPr>
              <w:t>Forceps</w:t>
            </w:r>
          </w:p>
        </w:tc>
        <w:tc>
          <w:tcPr>
            <w:tcW w:w="8192" w:type="dxa"/>
            <w:shd w:val="clear" w:color="auto" w:fill="auto"/>
          </w:tcPr>
          <w:p w14:paraId="0E5AB45F" w14:textId="77777777" w:rsidR="00AE3E0B" w:rsidRPr="00EE2804" w:rsidRDefault="00AE3E0B">
            <w:pPr>
              <w:rPr>
                <w:rFonts w:ascii="Times New Roman" w:hAnsi="Times New Roman" w:cs="Times New Roman"/>
                <w:sz w:val="28"/>
              </w:rPr>
            </w:pPr>
            <w:r w:rsidRPr="00EE2804">
              <w:rPr>
                <w:rFonts w:ascii="Times New Roman" w:hAnsi="Times New Roman" w:cs="Times New Roman"/>
                <w:sz w:val="28"/>
              </w:rPr>
              <w:t>Sọ mặt: liệt VII ngoại biên (thường 1 bên, tạm thời, mất sau 48h)</w:t>
            </w:r>
          </w:p>
          <w:p w14:paraId="48C66871" w14:textId="77777777" w:rsidR="00AE3E0B" w:rsidRPr="00EE2804" w:rsidRDefault="00AE3E0B">
            <w:pPr>
              <w:rPr>
                <w:rFonts w:ascii="Times New Roman" w:hAnsi="Times New Roman" w:cs="Times New Roman"/>
                <w:sz w:val="28"/>
              </w:rPr>
            </w:pPr>
            <w:r w:rsidRPr="00EE2804">
              <w:rPr>
                <w:rFonts w:ascii="Times New Roman" w:hAnsi="Times New Roman" w:cs="Times New Roman"/>
                <w:sz w:val="28"/>
              </w:rPr>
              <w:t>Sọ não: nứt x. sọ, lõm sọ, xuất huyết khoang dưới nhện</w:t>
            </w:r>
            <w:r w:rsidR="00B61F1A" w:rsidRPr="00EE2804">
              <w:rPr>
                <w:rFonts w:ascii="Times New Roman" w:hAnsi="Times New Roman" w:cs="Times New Roman"/>
                <w:sz w:val="28"/>
              </w:rPr>
              <w:t>, xuất huyết nhu mô não.</w:t>
            </w:r>
          </w:p>
          <w:p w14:paraId="7EA19F46"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Phần mềm: rách ra, rách mí mắt, tổn thương nhãn cầu, lòi nhãn cầu</w:t>
            </w:r>
          </w:p>
          <w:p w14:paraId="196833AC"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Di chứng xa: chậm phát triển tâm thần – vận động, bại não, động kinh</w:t>
            </w:r>
          </w:p>
        </w:tc>
      </w:tr>
      <w:tr w:rsidR="00AE3E0B" w:rsidRPr="00EE2804" w14:paraId="1B03FD2E" w14:textId="77777777" w:rsidTr="00EE2804">
        <w:tc>
          <w:tcPr>
            <w:tcW w:w="1384" w:type="dxa"/>
            <w:shd w:val="clear" w:color="auto" w:fill="auto"/>
          </w:tcPr>
          <w:p w14:paraId="1DB516BA" w14:textId="77777777" w:rsidR="00AE3E0B" w:rsidRPr="00EE2804" w:rsidRDefault="00B61F1A">
            <w:pPr>
              <w:rPr>
                <w:rFonts w:ascii="Times New Roman" w:hAnsi="Times New Roman" w:cs="Times New Roman"/>
                <w:sz w:val="28"/>
              </w:rPr>
            </w:pPr>
            <w:r w:rsidRPr="00EE2804">
              <w:rPr>
                <w:rFonts w:ascii="Times New Roman" w:hAnsi="Times New Roman" w:cs="Times New Roman"/>
                <w:sz w:val="28"/>
              </w:rPr>
              <w:lastRenderedPageBreak/>
              <w:t>Giác hút</w:t>
            </w:r>
          </w:p>
        </w:tc>
        <w:tc>
          <w:tcPr>
            <w:tcW w:w="8192" w:type="dxa"/>
            <w:shd w:val="clear" w:color="auto" w:fill="auto"/>
          </w:tcPr>
          <w:p w14:paraId="4735AF78" w14:textId="77777777" w:rsidR="00AE3E0B" w:rsidRPr="00EE2804" w:rsidRDefault="00B61F1A">
            <w:pPr>
              <w:rPr>
                <w:rFonts w:ascii="Times New Roman" w:hAnsi="Times New Roman" w:cs="Times New Roman"/>
                <w:sz w:val="28"/>
              </w:rPr>
            </w:pPr>
            <w:r w:rsidRPr="00EE2804">
              <w:rPr>
                <w:rFonts w:ascii="Times New Roman" w:hAnsi="Times New Roman" w:cs="Times New Roman"/>
                <w:sz w:val="28"/>
              </w:rPr>
              <w:t xml:space="preserve">Toàn thân: bướu huyết thanh to </w:t>
            </w:r>
            <w:r w:rsidRPr="00EE2804">
              <w:rPr>
                <w:rFonts w:ascii="Times New Roman" w:hAnsi="Times New Roman" w:cs="Times New Roman"/>
                <w:sz w:val="28"/>
              </w:rPr>
              <w:sym w:font="Wingdings" w:char="F0E0"/>
            </w:r>
            <w:r w:rsidRPr="00EE2804">
              <w:rPr>
                <w:rFonts w:ascii="Times New Roman" w:hAnsi="Times New Roman" w:cs="Times New Roman"/>
                <w:sz w:val="28"/>
              </w:rPr>
              <w:t xml:space="preserve"> thiếu máu, vàng da tán huyết.</w:t>
            </w:r>
          </w:p>
          <w:p w14:paraId="71995686"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Tại chỗ: trầy da, tụ máu dưới da đầu, tụ máu dưới màng xương.</w:t>
            </w:r>
          </w:p>
          <w:p w14:paraId="22993AE8"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Xuất huyết não – màng não, xuất huyết võng mạc</w:t>
            </w:r>
          </w:p>
          <w:p w14:paraId="6B75A33B"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Di chứng của xuất huyết nội sọ: liệt, bại não, chậm phát triển tâm thần – vận động…</w:t>
            </w:r>
          </w:p>
        </w:tc>
      </w:tr>
      <w:tr w:rsidR="00B61F1A" w:rsidRPr="00EE2804" w14:paraId="5C4877BD" w14:textId="77777777" w:rsidTr="00EE2804">
        <w:trPr>
          <w:trHeight w:val="1025"/>
        </w:trPr>
        <w:tc>
          <w:tcPr>
            <w:tcW w:w="1384" w:type="dxa"/>
            <w:shd w:val="clear" w:color="auto" w:fill="auto"/>
          </w:tcPr>
          <w:p w14:paraId="0314932C"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Mẹ</w:t>
            </w:r>
          </w:p>
        </w:tc>
        <w:tc>
          <w:tcPr>
            <w:tcW w:w="8192" w:type="dxa"/>
            <w:shd w:val="clear" w:color="auto" w:fill="auto"/>
          </w:tcPr>
          <w:p w14:paraId="475EC112"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Chấn thương đường sinh dục: rách cổ TC, vỡ TC, rách âm đạo – tầng sinh môn.</w:t>
            </w:r>
          </w:p>
          <w:p w14:paraId="1921B153"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Chấn thương các cơ quan vùng chậu: bí tiểu sau sinh, dò bàng quang- âm đạo, rách cơ vòng hậu môn, tổn thương trực tràng.</w:t>
            </w:r>
          </w:p>
          <w:p w14:paraId="3C9C8935" w14:textId="77777777" w:rsidR="00B61F1A" w:rsidRPr="00EE2804" w:rsidRDefault="00B61F1A">
            <w:pPr>
              <w:rPr>
                <w:rFonts w:ascii="Times New Roman" w:hAnsi="Times New Roman" w:cs="Times New Roman"/>
                <w:sz w:val="28"/>
              </w:rPr>
            </w:pPr>
            <w:r w:rsidRPr="00EE2804">
              <w:rPr>
                <w:rFonts w:ascii="Times New Roman" w:hAnsi="Times New Roman" w:cs="Times New Roman"/>
                <w:sz w:val="28"/>
              </w:rPr>
              <w:t>Biến chứng muộn: sa sinh dục.</w:t>
            </w:r>
          </w:p>
        </w:tc>
      </w:tr>
    </w:tbl>
    <w:p w14:paraId="6326846B" w14:textId="77777777" w:rsidR="00AE3E0B" w:rsidRDefault="00AE3E0B">
      <w:pPr>
        <w:rPr>
          <w:rFonts w:ascii="Times New Roman" w:hAnsi="Times New Roman" w:cs="Times New Roman"/>
          <w:sz w:val="32"/>
          <w:szCs w:val="32"/>
        </w:rPr>
      </w:pPr>
    </w:p>
    <w:p w14:paraId="57B2F940" w14:textId="77777777" w:rsidR="00B61F1A" w:rsidRPr="00392062" w:rsidRDefault="001D254E">
      <w:pPr>
        <w:rPr>
          <w:rFonts w:ascii="Times New Roman" w:hAnsi="Times New Roman" w:cs="Times New Roman"/>
          <w:b/>
          <w:bCs/>
          <w:color w:val="0070C0"/>
          <w:sz w:val="32"/>
          <w:szCs w:val="32"/>
        </w:rPr>
      </w:pPr>
      <w:r w:rsidRPr="00392062">
        <w:rPr>
          <w:rFonts w:ascii="Times New Roman" w:hAnsi="Times New Roman" w:cs="Times New Roman"/>
          <w:b/>
          <w:bCs/>
          <w:color w:val="0070C0"/>
          <w:sz w:val="32"/>
          <w:szCs w:val="32"/>
        </w:rPr>
        <w:t xml:space="preserve">IV. </w:t>
      </w:r>
      <w:r w:rsidR="00B61F1A" w:rsidRPr="00392062">
        <w:rPr>
          <w:rFonts w:ascii="Times New Roman" w:hAnsi="Times New Roman" w:cs="Times New Roman"/>
          <w:b/>
          <w:bCs/>
          <w:color w:val="0070C0"/>
          <w:sz w:val="32"/>
          <w:szCs w:val="32"/>
        </w:rPr>
        <w:t>MỔ LẤY THAI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686"/>
        <w:gridCol w:w="4506"/>
      </w:tblGrid>
      <w:tr w:rsidR="00D6352B" w:rsidRPr="00EE2804" w14:paraId="5F1CA864" w14:textId="77777777" w:rsidTr="00EE2804">
        <w:tc>
          <w:tcPr>
            <w:tcW w:w="1384" w:type="dxa"/>
            <w:shd w:val="clear" w:color="auto" w:fill="auto"/>
          </w:tcPr>
          <w:p w14:paraId="0810FA2C" w14:textId="77777777" w:rsidR="00D6352B" w:rsidRPr="00EE2804" w:rsidRDefault="00D6352B">
            <w:pPr>
              <w:rPr>
                <w:rFonts w:ascii="Times New Roman" w:hAnsi="Times New Roman" w:cs="Times New Roman"/>
                <w:sz w:val="28"/>
              </w:rPr>
            </w:pPr>
          </w:p>
        </w:tc>
        <w:tc>
          <w:tcPr>
            <w:tcW w:w="3686" w:type="dxa"/>
            <w:shd w:val="clear" w:color="auto" w:fill="auto"/>
          </w:tcPr>
          <w:p w14:paraId="0E5A2F5F"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Chỉ định tuyệt đối</w:t>
            </w:r>
          </w:p>
        </w:tc>
        <w:tc>
          <w:tcPr>
            <w:tcW w:w="4506" w:type="dxa"/>
            <w:shd w:val="clear" w:color="auto" w:fill="auto"/>
          </w:tcPr>
          <w:p w14:paraId="34D80AA2"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Chỉ định tương đối</w:t>
            </w:r>
          </w:p>
        </w:tc>
      </w:tr>
      <w:tr w:rsidR="00D6352B" w:rsidRPr="00EE2804" w14:paraId="4E62ACEA" w14:textId="77777777" w:rsidTr="00EE2804">
        <w:tc>
          <w:tcPr>
            <w:tcW w:w="1384" w:type="dxa"/>
            <w:shd w:val="clear" w:color="auto" w:fill="auto"/>
          </w:tcPr>
          <w:p w14:paraId="6974DF5D"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Mẹ</w:t>
            </w:r>
          </w:p>
        </w:tc>
        <w:tc>
          <w:tcPr>
            <w:tcW w:w="3686" w:type="dxa"/>
            <w:shd w:val="clear" w:color="auto" w:fill="auto"/>
          </w:tcPr>
          <w:p w14:paraId="43A9E739"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 KPCD thất bại</w:t>
            </w:r>
          </w:p>
          <w:p w14:paraId="681859E2"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Chuyển dạ ngưng phát triển</w:t>
            </w:r>
          </w:p>
          <w:p w14:paraId="093D2DB0"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Bất xứng đầu chậu</w:t>
            </w:r>
          </w:p>
        </w:tc>
        <w:tc>
          <w:tcPr>
            <w:tcW w:w="4506" w:type="dxa"/>
            <w:shd w:val="clear" w:color="auto" w:fill="auto"/>
          </w:tcPr>
          <w:p w14:paraId="0B0E72B6"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 Mổ lấy thai nhiều lần</w:t>
            </w:r>
          </w:p>
          <w:p w14:paraId="44536551"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Bệnh ở mẹ (TSG, bệnh tim, ĐTĐ, K cổ TC).</w:t>
            </w:r>
          </w:p>
        </w:tc>
      </w:tr>
      <w:tr w:rsidR="00D6352B" w:rsidRPr="00EE2804" w14:paraId="183F94D5" w14:textId="77777777" w:rsidTr="00EE2804">
        <w:tc>
          <w:tcPr>
            <w:tcW w:w="1384" w:type="dxa"/>
            <w:shd w:val="clear" w:color="auto" w:fill="auto"/>
          </w:tcPr>
          <w:p w14:paraId="3A907AB4"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Thai</w:t>
            </w:r>
          </w:p>
        </w:tc>
        <w:tc>
          <w:tcPr>
            <w:tcW w:w="3686" w:type="dxa"/>
            <w:shd w:val="clear" w:color="auto" w:fill="auto"/>
          </w:tcPr>
          <w:p w14:paraId="53C0223B"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Suy thai, stress test (+)</w:t>
            </w:r>
          </w:p>
          <w:p w14:paraId="0CEE1F48"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Sa dây rốn</w:t>
            </w:r>
          </w:p>
          <w:p w14:paraId="2632CB93"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Ngôi ngang</w:t>
            </w:r>
          </w:p>
        </w:tc>
        <w:tc>
          <w:tcPr>
            <w:tcW w:w="4506" w:type="dxa"/>
            <w:shd w:val="clear" w:color="auto" w:fill="auto"/>
          </w:tcPr>
          <w:p w14:paraId="05B885A5" w14:textId="77777777" w:rsidR="00D6352B" w:rsidRPr="00EE2804" w:rsidRDefault="002D4537">
            <w:pPr>
              <w:rPr>
                <w:rFonts w:ascii="Times New Roman" w:hAnsi="Times New Roman" w:cs="Times New Roman"/>
                <w:sz w:val="28"/>
              </w:rPr>
            </w:pPr>
            <w:r w:rsidRPr="00EE2804">
              <w:rPr>
                <w:rFonts w:ascii="Times New Roman" w:hAnsi="Times New Roman" w:cs="Times New Roman"/>
                <w:sz w:val="28"/>
              </w:rPr>
              <w:t>- Ngôi bất thường: ngôi mông, …</w:t>
            </w:r>
          </w:p>
          <w:p w14:paraId="12EBCA1C"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Thai to</w:t>
            </w:r>
          </w:p>
          <w:p w14:paraId="7AB54C5D" w14:textId="77777777" w:rsidR="002D4537" w:rsidRPr="00EE2804" w:rsidRDefault="002D4537">
            <w:pPr>
              <w:rPr>
                <w:rFonts w:ascii="Times New Roman" w:hAnsi="Times New Roman" w:cs="Times New Roman"/>
                <w:sz w:val="28"/>
              </w:rPr>
            </w:pPr>
          </w:p>
        </w:tc>
      </w:tr>
      <w:tr w:rsidR="002D4537" w:rsidRPr="00EE2804" w14:paraId="71A75859" w14:textId="77777777" w:rsidTr="00EE2804">
        <w:tc>
          <w:tcPr>
            <w:tcW w:w="1384" w:type="dxa"/>
            <w:shd w:val="clear" w:color="auto" w:fill="auto"/>
          </w:tcPr>
          <w:p w14:paraId="5A3D6B65"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Tử cung - nhau</w:t>
            </w:r>
          </w:p>
        </w:tc>
        <w:tc>
          <w:tcPr>
            <w:tcW w:w="3686" w:type="dxa"/>
            <w:shd w:val="clear" w:color="auto" w:fill="auto"/>
          </w:tcPr>
          <w:p w14:paraId="014DEE7E"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Tiền căn vết mổ dọc TC</w:t>
            </w:r>
          </w:p>
          <w:p w14:paraId="25C3015C"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xml:space="preserve">- Vỡ TC nguyên phát </w:t>
            </w:r>
          </w:p>
          <w:p w14:paraId="4517F8FE"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Kẹt đường ra</w:t>
            </w:r>
          </w:p>
          <w:p w14:paraId="43B8140F"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Nhau tiền đạo</w:t>
            </w:r>
          </w:p>
          <w:p w14:paraId="07E65546"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Nhau bong non</w:t>
            </w:r>
          </w:p>
        </w:tc>
        <w:tc>
          <w:tcPr>
            <w:tcW w:w="4506" w:type="dxa"/>
            <w:shd w:val="clear" w:color="auto" w:fill="auto"/>
          </w:tcPr>
          <w:p w14:paraId="2A621F65"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Tiền căn vết mổ cũ</w:t>
            </w:r>
          </w:p>
          <w:p w14:paraId="115B2BAD" w14:textId="77777777" w:rsidR="002D4537" w:rsidRPr="00EE2804" w:rsidRDefault="002D4537">
            <w:pPr>
              <w:rPr>
                <w:rFonts w:ascii="Times New Roman" w:hAnsi="Times New Roman" w:cs="Times New Roman"/>
                <w:sz w:val="28"/>
              </w:rPr>
            </w:pPr>
            <w:r w:rsidRPr="00EE2804">
              <w:rPr>
                <w:rFonts w:ascii="Times New Roman" w:hAnsi="Times New Roman" w:cs="Times New Roman"/>
                <w:sz w:val="28"/>
              </w:rPr>
              <w:t>- Sa dây rốn trong bọc ối.</w:t>
            </w:r>
          </w:p>
        </w:tc>
      </w:tr>
    </w:tbl>
    <w:p w14:paraId="3BF539A1" w14:textId="77777777" w:rsidR="002200BD" w:rsidRDefault="00EE2804">
      <w:pPr>
        <w:rPr>
          <w:rFonts w:ascii="Times New Roman" w:hAnsi="Times New Roman" w:cs="Times New Roman"/>
          <w:sz w:val="28"/>
        </w:rPr>
      </w:pPr>
      <w:r>
        <w:rPr>
          <w:rFonts w:ascii="Times New Roman" w:hAnsi="Times New Roman" w:cs="Times New Roman"/>
          <w:sz w:val="28"/>
        </w:rPr>
        <w:t xml:space="preserve">Những </w:t>
      </w:r>
      <w:r w:rsidRPr="00132B62">
        <w:rPr>
          <w:rFonts w:ascii="Times New Roman" w:hAnsi="Times New Roman" w:cs="Times New Roman"/>
          <w:b/>
          <w:sz w:val="28"/>
        </w:rPr>
        <w:t>yếu tố xem xét</w:t>
      </w:r>
      <w:r>
        <w:rPr>
          <w:rFonts w:ascii="Times New Roman" w:hAnsi="Times New Roman" w:cs="Times New Roman"/>
          <w:sz w:val="28"/>
        </w:rPr>
        <w:t xml:space="preserve"> thêm nhưng không phải chỉ định mổ:</w:t>
      </w:r>
    </w:p>
    <w:p w14:paraId="49B0B386" w14:textId="77777777" w:rsidR="00EE2804" w:rsidRDefault="00EE2804">
      <w:pPr>
        <w:rPr>
          <w:rFonts w:ascii="Times New Roman" w:hAnsi="Times New Roman" w:cs="Times New Roman"/>
          <w:sz w:val="28"/>
        </w:rPr>
      </w:pPr>
      <w:r>
        <w:rPr>
          <w:rFonts w:ascii="Times New Roman" w:hAnsi="Times New Roman" w:cs="Times New Roman"/>
          <w:sz w:val="28"/>
        </w:rPr>
        <w:t>- Con so lớn tuổi</w:t>
      </w:r>
    </w:p>
    <w:p w14:paraId="1AE3F3F3" w14:textId="77777777" w:rsidR="00EE2804" w:rsidRDefault="00EE2804">
      <w:pPr>
        <w:rPr>
          <w:rFonts w:ascii="Times New Roman" w:hAnsi="Times New Roman" w:cs="Times New Roman"/>
          <w:sz w:val="28"/>
        </w:rPr>
      </w:pPr>
      <w:r>
        <w:rPr>
          <w:rFonts w:ascii="Times New Roman" w:hAnsi="Times New Roman" w:cs="Times New Roman"/>
          <w:sz w:val="28"/>
        </w:rPr>
        <w:lastRenderedPageBreak/>
        <w:t>- Con quý</w:t>
      </w:r>
    </w:p>
    <w:p w14:paraId="361263B4" w14:textId="77777777" w:rsidR="00EE2804" w:rsidRDefault="00EE2804">
      <w:pPr>
        <w:rPr>
          <w:rFonts w:ascii="Times New Roman" w:hAnsi="Times New Roman" w:cs="Times New Roman"/>
          <w:sz w:val="28"/>
        </w:rPr>
      </w:pPr>
      <w:r>
        <w:rPr>
          <w:rFonts w:ascii="Times New Roman" w:hAnsi="Times New Roman" w:cs="Times New Roman"/>
          <w:sz w:val="28"/>
        </w:rPr>
        <w:t xml:space="preserve">Những yếu tố làm chỉ định mổ </w:t>
      </w:r>
      <w:r w:rsidRPr="00132B62">
        <w:rPr>
          <w:rFonts w:ascii="Times New Roman" w:hAnsi="Times New Roman" w:cs="Times New Roman"/>
          <w:b/>
          <w:sz w:val="28"/>
        </w:rPr>
        <w:t>cần cân nhắc</w:t>
      </w:r>
      <w:r>
        <w:rPr>
          <w:rFonts w:ascii="Times New Roman" w:hAnsi="Times New Roman" w:cs="Times New Roman"/>
          <w:sz w:val="28"/>
        </w:rPr>
        <w:t xml:space="preserve"> lại:</w:t>
      </w:r>
    </w:p>
    <w:p w14:paraId="7A87D398" w14:textId="77777777" w:rsidR="00EE2804" w:rsidRDefault="00EE2804">
      <w:pPr>
        <w:rPr>
          <w:rFonts w:ascii="Times New Roman" w:hAnsi="Times New Roman" w:cs="Times New Roman"/>
          <w:sz w:val="28"/>
        </w:rPr>
      </w:pPr>
      <w:r>
        <w:rPr>
          <w:rFonts w:ascii="Times New Roman" w:hAnsi="Times New Roman" w:cs="Times New Roman"/>
          <w:sz w:val="28"/>
        </w:rPr>
        <w:t>- Thai lưu</w:t>
      </w:r>
    </w:p>
    <w:p w14:paraId="47CD5AF1" w14:textId="77777777" w:rsidR="00EE2804" w:rsidRDefault="00EE2804">
      <w:pPr>
        <w:rPr>
          <w:rFonts w:ascii="Times New Roman" w:hAnsi="Times New Roman" w:cs="Times New Roman"/>
          <w:sz w:val="28"/>
        </w:rPr>
      </w:pPr>
      <w:r>
        <w:rPr>
          <w:rFonts w:ascii="Times New Roman" w:hAnsi="Times New Roman" w:cs="Times New Roman"/>
          <w:sz w:val="28"/>
        </w:rPr>
        <w:t>- Thai có DTBS quan trọng đã xác định</w:t>
      </w:r>
    </w:p>
    <w:p w14:paraId="2C26989B" w14:textId="77777777" w:rsidR="00EE2804" w:rsidRDefault="00EE2804">
      <w:pPr>
        <w:rPr>
          <w:rFonts w:ascii="Times New Roman" w:hAnsi="Times New Roman" w:cs="Times New Roman"/>
          <w:sz w:val="28"/>
        </w:rPr>
      </w:pPr>
      <w:r>
        <w:rPr>
          <w:rFonts w:ascii="Times New Roman" w:hAnsi="Times New Roman" w:cs="Times New Roman"/>
          <w:sz w:val="28"/>
        </w:rPr>
        <w:t>- Thai còn quá non tháng khó có khả năng sống</w:t>
      </w:r>
    </w:p>
    <w:p w14:paraId="5FB94FF8" w14:textId="77777777" w:rsidR="00EE2804" w:rsidRDefault="00EE2804">
      <w:pPr>
        <w:rPr>
          <w:rFonts w:ascii="Times New Roman" w:hAnsi="Times New Roman" w:cs="Times New Roman"/>
          <w:sz w:val="28"/>
        </w:rPr>
      </w:pPr>
      <w:r>
        <w:rPr>
          <w:rFonts w:ascii="Times New Roman" w:hAnsi="Times New Roman" w:cs="Times New Roman"/>
          <w:sz w:val="28"/>
        </w:rPr>
        <w:t>Tai biến mổ lấy thai:</w:t>
      </w:r>
    </w:p>
    <w:p w14:paraId="633DB8E1" w14:textId="77777777" w:rsidR="00EE2804" w:rsidRDefault="00EE2804">
      <w:pPr>
        <w:rPr>
          <w:rFonts w:ascii="Times New Roman" w:hAnsi="Times New Roman" w:cs="Times New Roman"/>
          <w:sz w:val="28"/>
        </w:rPr>
      </w:pPr>
      <w:r>
        <w:rPr>
          <w:rFonts w:ascii="Times New Roman" w:hAnsi="Times New Roman" w:cs="Times New Roman"/>
          <w:sz w:val="28"/>
        </w:rPr>
        <w:t>- Mẹ: chảy máu, nhiễm trùng, tử suất, phạm phải các cơ quan lân cận, tai biến gây mê hồi sức, sẹo mổ trên thân TC có thể nứt trong thai kỳ sau, dính ruột, tắc ruột…</w:t>
      </w:r>
    </w:p>
    <w:p w14:paraId="51EA7D22" w14:textId="77777777" w:rsidR="00EE2804" w:rsidRDefault="00EE2804">
      <w:pPr>
        <w:rPr>
          <w:rFonts w:ascii="Times New Roman" w:hAnsi="Times New Roman" w:cs="Times New Roman"/>
          <w:sz w:val="28"/>
        </w:rPr>
      </w:pPr>
      <w:r>
        <w:rPr>
          <w:rFonts w:ascii="Times New Roman" w:hAnsi="Times New Roman" w:cs="Times New Roman"/>
          <w:sz w:val="28"/>
        </w:rPr>
        <w:t>- Con: bị ảnh hưởng thuốc mê, hít phải nước ối, suy hô hấp do chậm hấp thu dịch phổi, …</w:t>
      </w:r>
    </w:p>
    <w:p w14:paraId="2BCF62AF" w14:textId="77777777" w:rsidR="00EE2804" w:rsidRPr="00392062" w:rsidRDefault="008105E2">
      <w:pPr>
        <w:rPr>
          <w:rFonts w:ascii="Times New Roman" w:hAnsi="Times New Roman" w:cs="Times New Roman"/>
          <w:b/>
          <w:bCs/>
          <w:sz w:val="28"/>
        </w:rPr>
      </w:pPr>
      <w:r w:rsidRPr="00392062">
        <w:rPr>
          <w:rFonts w:ascii="Times New Roman" w:hAnsi="Times New Roman" w:cs="Times New Roman"/>
          <w:b/>
          <w:bCs/>
          <w:sz w:val="28"/>
        </w:rPr>
        <w:t>CHỈ ĐỊNH CẮT TC TRONG MỔ LẤY THAI</w:t>
      </w:r>
    </w:p>
    <w:p w14:paraId="4E09AB8A" w14:textId="77777777" w:rsidR="008105E2" w:rsidRDefault="001D254E">
      <w:pPr>
        <w:rPr>
          <w:rFonts w:ascii="Times New Roman" w:hAnsi="Times New Roman" w:cs="Times New Roman"/>
          <w:sz w:val="28"/>
        </w:rPr>
      </w:pPr>
      <w:r>
        <w:rPr>
          <w:rFonts w:ascii="Times New Roman" w:hAnsi="Times New Roman" w:cs="Times New Roman"/>
          <w:sz w:val="28"/>
        </w:rPr>
        <w:t>- Chảy máu vùng nhau bám không kiểm soát được</w:t>
      </w:r>
    </w:p>
    <w:p w14:paraId="6406B069" w14:textId="77777777" w:rsidR="001D254E" w:rsidRDefault="001D254E">
      <w:pPr>
        <w:rPr>
          <w:rFonts w:ascii="Times New Roman" w:hAnsi="Times New Roman" w:cs="Times New Roman"/>
          <w:sz w:val="28"/>
        </w:rPr>
      </w:pPr>
      <w:r>
        <w:rPr>
          <w:rFonts w:ascii="Times New Roman" w:hAnsi="Times New Roman" w:cs="Times New Roman"/>
          <w:sz w:val="28"/>
        </w:rPr>
        <w:t>- Nhiễm trùng ối nặng đã lan vào thành cơ tử cung</w:t>
      </w:r>
    </w:p>
    <w:p w14:paraId="6FAA9FD5" w14:textId="77777777" w:rsidR="001D254E" w:rsidRDefault="001D254E">
      <w:pPr>
        <w:rPr>
          <w:rFonts w:ascii="Times New Roman" w:hAnsi="Times New Roman" w:cs="Times New Roman"/>
          <w:sz w:val="28"/>
        </w:rPr>
      </w:pPr>
      <w:r>
        <w:rPr>
          <w:rFonts w:ascii="Times New Roman" w:hAnsi="Times New Roman" w:cs="Times New Roman"/>
          <w:sz w:val="28"/>
        </w:rPr>
        <w:t>- u xơ tử cung to hay ở sản phụ đã đủ con.</w:t>
      </w:r>
    </w:p>
    <w:p w14:paraId="7FC29999" w14:textId="77777777" w:rsidR="001D254E" w:rsidRDefault="001D254E">
      <w:pPr>
        <w:rPr>
          <w:rFonts w:ascii="Times New Roman" w:hAnsi="Times New Roman" w:cs="Times New Roman"/>
          <w:sz w:val="28"/>
        </w:rPr>
      </w:pPr>
      <w:r>
        <w:rPr>
          <w:rFonts w:ascii="Times New Roman" w:hAnsi="Times New Roman" w:cs="Times New Roman"/>
          <w:sz w:val="28"/>
        </w:rPr>
        <w:t>-</w:t>
      </w:r>
    </w:p>
    <w:p w14:paraId="678B8016" w14:textId="77777777" w:rsidR="000757C6" w:rsidRPr="00EF0D55" w:rsidRDefault="000757C6">
      <w:pPr>
        <w:rPr>
          <w:rFonts w:ascii="Times New Roman" w:hAnsi="Times New Roman" w:cs="Times New Roman"/>
          <w:sz w:val="28"/>
        </w:rPr>
      </w:pPr>
    </w:p>
    <w:sectPr w:rsidR="000757C6" w:rsidRPr="00EF0D55" w:rsidSect="008607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9E79B" w14:textId="77777777" w:rsidR="005D6A9F" w:rsidRDefault="005D6A9F" w:rsidP="00132B62">
      <w:pPr>
        <w:spacing w:after="0" w:line="240" w:lineRule="auto"/>
      </w:pPr>
      <w:r>
        <w:separator/>
      </w:r>
    </w:p>
  </w:endnote>
  <w:endnote w:type="continuationSeparator" w:id="0">
    <w:p w14:paraId="7562EC6C" w14:textId="77777777" w:rsidR="005D6A9F" w:rsidRDefault="005D6A9F" w:rsidP="0013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DAF6B" w14:textId="77777777" w:rsidR="005D6A9F" w:rsidRDefault="005D6A9F" w:rsidP="00132B62">
      <w:pPr>
        <w:spacing w:after="0" w:line="240" w:lineRule="auto"/>
      </w:pPr>
      <w:r>
        <w:separator/>
      </w:r>
    </w:p>
  </w:footnote>
  <w:footnote w:type="continuationSeparator" w:id="0">
    <w:p w14:paraId="0949F445" w14:textId="77777777" w:rsidR="005D6A9F" w:rsidRDefault="005D6A9F" w:rsidP="0013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17E18" w14:textId="77777777" w:rsidR="00132B62" w:rsidRPr="00132B62" w:rsidRDefault="00132B62" w:rsidP="00132B62">
    <w:pPr>
      <w:pStyle w:val="Header"/>
      <w:jc w:val="right"/>
      <w:rPr>
        <w:rFonts w:ascii="Times New Roman" w:hAnsi="Times New Roman" w:cs="Times New Roman"/>
        <w:i/>
        <w:sz w:val="28"/>
      </w:rPr>
    </w:pPr>
    <w:r>
      <w:rPr>
        <w:rFonts w:ascii="Times New Roman" w:hAnsi="Times New Roman" w:cs="Times New Roman"/>
        <w:i/>
        <w:sz w:val="28"/>
      </w:rPr>
      <w:t>Võ Thị Thùy Linh – Y17E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A9F"/>
    <w:rsid w:val="00001AF0"/>
    <w:rsid w:val="00002939"/>
    <w:rsid w:val="000273E2"/>
    <w:rsid w:val="000757C6"/>
    <w:rsid w:val="000D1147"/>
    <w:rsid w:val="0012081A"/>
    <w:rsid w:val="00132B62"/>
    <w:rsid w:val="001A274F"/>
    <w:rsid w:val="001D254E"/>
    <w:rsid w:val="002200BD"/>
    <w:rsid w:val="00227FD5"/>
    <w:rsid w:val="00231774"/>
    <w:rsid w:val="00234710"/>
    <w:rsid w:val="00291273"/>
    <w:rsid w:val="002D4537"/>
    <w:rsid w:val="003225FE"/>
    <w:rsid w:val="00392062"/>
    <w:rsid w:val="0045228A"/>
    <w:rsid w:val="00477463"/>
    <w:rsid w:val="004D1477"/>
    <w:rsid w:val="005D6A9F"/>
    <w:rsid w:val="006A777C"/>
    <w:rsid w:val="006B3E39"/>
    <w:rsid w:val="007806FB"/>
    <w:rsid w:val="008105E2"/>
    <w:rsid w:val="00860734"/>
    <w:rsid w:val="00A026AF"/>
    <w:rsid w:val="00A761F0"/>
    <w:rsid w:val="00A76F47"/>
    <w:rsid w:val="00AA12AA"/>
    <w:rsid w:val="00AC738E"/>
    <w:rsid w:val="00AE3E0B"/>
    <w:rsid w:val="00B61F1A"/>
    <w:rsid w:val="00C869C0"/>
    <w:rsid w:val="00CF7A7C"/>
    <w:rsid w:val="00D52C17"/>
    <w:rsid w:val="00D6352B"/>
    <w:rsid w:val="00E34687"/>
    <w:rsid w:val="00E76FF0"/>
    <w:rsid w:val="00ED4B1C"/>
    <w:rsid w:val="00EE2804"/>
    <w:rsid w:val="00EF0D55"/>
    <w:rsid w:val="00F51391"/>
    <w:rsid w:val="00F5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EAA1"/>
  <w15:chartTrackingRefBased/>
  <w15:docId w15:val="{CDBA12B9-E3AD-459C-BD7C-07B06D7A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0"/>
      <w:sz w:val="22"/>
      <w:szCs w:val="28"/>
      <w:lang w:val="vi-V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02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B62"/>
    <w:pPr>
      <w:tabs>
        <w:tab w:val="center" w:pos="4680"/>
        <w:tab w:val="right" w:pos="9360"/>
      </w:tabs>
    </w:pPr>
  </w:style>
  <w:style w:type="character" w:customStyle="1" w:styleId="HeaderChar">
    <w:name w:val="Header Char"/>
    <w:link w:val="Header"/>
    <w:uiPriority w:val="99"/>
    <w:rsid w:val="00132B62"/>
    <w:rPr>
      <w:color w:val="000000"/>
      <w:sz w:val="22"/>
      <w:szCs w:val="28"/>
      <w:lang w:val="vi-VN" w:bidi="th-TH"/>
    </w:rPr>
  </w:style>
  <w:style w:type="paragraph" w:styleId="Footer">
    <w:name w:val="footer"/>
    <w:basedOn w:val="Normal"/>
    <w:link w:val="FooterChar"/>
    <w:uiPriority w:val="99"/>
    <w:unhideWhenUsed/>
    <w:rsid w:val="00132B62"/>
    <w:pPr>
      <w:tabs>
        <w:tab w:val="center" w:pos="4680"/>
        <w:tab w:val="right" w:pos="9360"/>
      </w:tabs>
    </w:pPr>
  </w:style>
  <w:style w:type="character" w:customStyle="1" w:styleId="FooterChar">
    <w:name w:val="Footer Char"/>
    <w:link w:val="Footer"/>
    <w:uiPriority w:val="99"/>
    <w:rsid w:val="00132B62"/>
    <w:rPr>
      <w:color w:val="000000"/>
      <w:sz w:val="22"/>
      <w:szCs w:val="28"/>
      <w:lang w:val="vi-V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20drive\OneDrive%20-%20UMP\Hoc%20tap\Bai%20soan\Nam%20VI\V&#432;&#7907;t%20S&#7843;n\So&#7841;n%20LS%20Ph&#7909;\S&#7843;n\QL%20chuyen%20da\C&#225;c%20ph&#432;&#417;ng%20ph&#225;p%20h&#7895;%20tr&#7907;%20chuy&#7875;n%20d&#78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Các phương pháp hỗ trợ chuyển dạ</Template>
  <TotalTime>3</TotalTime>
  <Pages>9</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cp:lastModifiedBy>Nguyen Bui Trong Tin</cp:lastModifiedBy>
  <cp:revision>3</cp:revision>
  <dcterms:created xsi:type="dcterms:W3CDTF">2020-12-19T18:54:00Z</dcterms:created>
  <dcterms:modified xsi:type="dcterms:W3CDTF">2020-12-19T18:57:00Z</dcterms:modified>
</cp:coreProperties>
</file>