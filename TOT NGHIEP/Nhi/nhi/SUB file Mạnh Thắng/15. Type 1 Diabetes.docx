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11173" w14:textId="5D0168B1" w:rsidR="006C3737" w:rsidRPr="006C3737" w:rsidRDefault="004B288E" w:rsidP="006C3737">
      <w:pPr>
        <w:pStyle w:val="Title"/>
        <w:rPr>
          <w:lang w:val="en-US"/>
        </w:rPr>
      </w:pPr>
      <w:r>
        <w:rPr>
          <w:lang w:val="en-US"/>
        </w:rPr>
        <w:t>ĐÁI</w:t>
      </w:r>
      <w:r>
        <w:rPr>
          <w:lang w:val="vi-VN"/>
        </w:rPr>
        <w:t xml:space="preserve"> THÁO ĐƯỜNG </w:t>
      </w:r>
      <w:r w:rsidR="006C3737" w:rsidRPr="006C3737">
        <w:rPr>
          <w:lang w:val="en-US"/>
        </w:rPr>
        <w:t>TÍP 1</w:t>
      </w:r>
    </w:p>
    <w:p w14:paraId="1DF66DC0" w14:textId="77777777" w:rsidR="006C3737" w:rsidRPr="006C3737" w:rsidRDefault="006C3737" w:rsidP="006C3737">
      <w:pPr>
        <w:rPr>
          <w:b/>
          <w:lang w:val="en-US"/>
        </w:rPr>
      </w:pPr>
      <w:r w:rsidRPr="006C3737">
        <w:rPr>
          <w:b/>
          <w:lang w:val="en-US"/>
        </w:rPr>
        <w:t>MỤC TIÊU HỌC TẬP</w:t>
      </w:r>
    </w:p>
    <w:p w14:paraId="11DD124E" w14:textId="06BE6C15" w:rsidR="006C3737" w:rsidRPr="006C3737" w:rsidRDefault="006C3737" w:rsidP="00704853">
      <w:pPr>
        <w:numPr>
          <w:ilvl w:val="0"/>
          <w:numId w:val="4"/>
        </w:numPr>
        <w:rPr>
          <w:lang w:val="en-US"/>
        </w:rPr>
      </w:pPr>
      <w:r w:rsidRPr="006C3737">
        <w:rPr>
          <w:lang w:val="en-US"/>
        </w:rPr>
        <w:t xml:space="preserve">Trình bày được định nghĩa về các thể lâm sàng của </w:t>
      </w:r>
      <w:r w:rsidR="004B288E">
        <w:rPr>
          <w:lang w:val="en-US"/>
        </w:rPr>
        <w:t>ĐTĐ</w:t>
      </w:r>
      <w:r w:rsidRPr="006C3737">
        <w:rPr>
          <w:lang w:val="en-US"/>
        </w:rPr>
        <w:t>.</w:t>
      </w:r>
    </w:p>
    <w:p w14:paraId="6913EC9C" w14:textId="3D2836EC" w:rsidR="006C3737" w:rsidRPr="006C3737" w:rsidRDefault="006C3737" w:rsidP="00704853">
      <w:pPr>
        <w:numPr>
          <w:ilvl w:val="0"/>
          <w:numId w:val="4"/>
        </w:numPr>
        <w:rPr>
          <w:lang w:val="en-US"/>
        </w:rPr>
      </w:pPr>
      <w:r w:rsidRPr="006C3737">
        <w:rPr>
          <w:lang w:val="en-US"/>
        </w:rPr>
        <w:t xml:space="preserve">Nêu được đặc điểm dịch tễ học của bệnh </w:t>
      </w:r>
      <w:r w:rsidR="004B288E">
        <w:rPr>
          <w:lang w:val="en-US"/>
        </w:rPr>
        <w:t>ĐTĐ</w:t>
      </w:r>
      <w:r w:rsidRPr="006C3737">
        <w:rPr>
          <w:lang w:val="en-US"/>
        </w:rPr>
        <w:t xml:space="preserve"> típ 1</w:t>
      </w:r>
    </w:p>
    <w:p w14:paraId="3C69184E" w14:textId="2683FC82" w:rsidR="006C3737" w:rsidRPr="006C3737" w:rsidRDefault="006C3737" w:rsidP="00704853">
      <w:pPr>
        <w:numPr>
          <w:ilvl w:val="0"/>
          <w:numId w:val="4"/>
        </w:numPr>
        <w:rPr>
          <w:lang w:val="en-US"/>
        </w:rPr>
      </w:pPr>
      <w:r w:rsidRPr="006C3737">
        <w:rPr>
          <w:lang w:val="en-US"/>
        </w:rPr>
        <w:t xml:space="preserve">Trình bày được các nguyên nhân của </w:t>
      </w:r>
      <w:r w:rsidR="004B288E">
        <w:rPr>
          <w:lang w:val="en-US"/>
        </w:rPr>
        <w:t>ĐTĐ</w:t>
      </w:r>
      <w:r w:rsidRPr="006C3737">
        <w:rPr>
          <w:lang w:val="en-US"/>
        </w:rPr>
        <w:t xml:space="preserve"> típ 1</w:t>
      </w:r>
    </w:p>
    <w:p w14:paraId="26D636F0" w14:textId="731691FF" w:rsidR="006C3737" w:rsidRPr="006C3737" w:rsidRDefault="006C3737" w:rsidP="00704853">
      <w:pPr>
        <w:numPr>
          <w:ilvl w:val="0"/>
          <w:numId w:val="4"/>
        </w:numPr>
        <w:rPr>
          <w:lang w:val="en-US"/>
        </w:rPr>
      </w:pPr>
      <w:r w:rsidRPr="006C3737">
        <w:rPr>
          <w:lang w:val="en-US"/>
        </w:rPr>
        <w:t xml:space="preserve">Trình bày được sinh lý bệnh của </w:t>
      </w:r>
      <w:r w:rsidR="004B288E">
        <w:rPr>
          <w:lang w:val="en-US"/>
        </w:rPr>
        <w:t>ĐTĐ</w:t>
      </w:r>
      <w:r w:rsidRPr="006C3737">
        <w:rPr>
          <w:lang w:val="en-US"/>
        </w:rPr>
        <w:t xml:space="preserve"> típ 1</w:t>
      </w:r>
    </w:p>
    <w:p w14:paraId="03065D6C" w14:textId="470FD4C9" w:rsidR="006C3737" w:rsidRPr="006C3737" w:rsidRDefault="006C3737" w:rsidP="00704853">
      <w:pPr>
        <w:numPr>
          <w:ilvl w:val="0"/>
          <w:numId w:val="4"/>
        </w:numPr>
        <w:rPr>
          <w:lang w:val="en-US"/>
        </w:rPr>
      </w:pPr>
      <w:r w:rsidRPr="006C3737">
        <w:rPr>
          <w:lang w:val="en-US"/>
        </w:rPr>
        <w:t xml:space="preserve">Nêu được các đặc điểm lâm sàng của </w:t>
      </w:r>
      <w:r w:rsidR="004B288E">
        <w:rPr>
          <w:lang w:val="en-US"/>
        </w:rPr>
        <w:t>ĐTĐ</w:t>
      </w:r>
      <w:r w:rsidRPr="006C3737">
        <w:rPr>
          <w:lang w:val="en-US"/>
        </w:rPr>
        <w:t xml:space="preserve"> típ 1</w:t>
      </w:r>
    </w:p>
    <w:p w14:paraId="263AAF9C" w14:textId="0400D946" w:rsidR="006C3737" w:rsidRPr="006C3737" w:rsidRDefault="006C3737" w:rsidP="00704853">
      <w:pPr>
        <w:numPr>
          <w:ilvl w:val="0"/>
          <w:numId w:val="4"/>
        </w:numPr>
        <w:rPr>
          <w:lang w:val="en-US"/>
        </w:rPr>
      </w:pPr>
      <w:r w:rsidRPr="006C3737">
        <w:rPr>
          <w:lang w:val="en-US"/>
        </w:rPr>
        <w:t xml:space="preserve">Giải thích được các xét nghiệm cận lâm sàng để chẩn đoán </w:t>
      </w:r>
      <w:r w:rsidR="004B288E">
        <w:rPr>
          <w:lang w:val="en-US"/>
        </w:rPr>
        <w:t>ĐTĐ</w:t>
      </w:r>
    </w:p>
    <w:p w14:paraId="346FB011" w14:textId="1244A84E" w:rsidR="006C3737" w:rsidRPr="006C3737" w:rsidRDefault="006C3737" w:rsidP="00704853">
      <w:pPr>
        <w:numPr>
          <w:ilvl w:val="0"/>
          <w:numId w:val="4"/>
        </w:numPr>
        <w:rPr>
          <w:lang w:val="en-US"/>
        </w:rPr>
      </w:pPr>
      <w:r w:rsidRPr="006C3737">
        <w:rPr>
          <w:lang w:val="en-US"/>
        </w:rPr>
        <w:t xml:space="preserve">Trình bày được tiêu chuẩn chẩn đoán </w:t>
      </w:r>
      <w:r w:rsidR="004B288E">
        <w:rPr>
          <w:lang w:val="en-US"/>
        </w:rPr>
        <w:t>ĐTĐ</w:t>
      </w:r>
    </w:p>
    <w:p w14:paraId="3BC25617" w14:textId="74B4D92F" w:rsidR="006C3737" w:rsidRPr="006C3737" w:rsidRDefault="006C3737" w:rsidP="00704853">
      <w:pPr>
        <w:numPr>
          <w:ilvl w:val="0"/>
          <w:numId w:val="4"/>
        </w:numPr>
        <w:rPr>
          <w:lang w:val="en-US"/>
        </w:rPr>
      </w:pPr>
      <w:r w:rsidRPr="006C3737">
        <w:rPr>
          <w:lang w:val="en-US"/>
        </w:rPr>
        <w:t xml:space="preserve">Điều trị được bệnh </w:t>
      </w:r>
      <w:r w:rsidR="004B288E">
        <w:rPr>
          <w:lang w:val="en-US"/>
        </w:rPr>
        <w:t>ĐTĐ</w:t>
      </w:r>
      <w:r w:rsidRPr="006C3737">
        <w:rPr>
          <w:lang w:val="en-US"/>
        </w:rPr>
        <w:t xml:space="preserve"> típ 1 thể điển hình</w:t>
      </w:r>
    </w:p>
    <w:p w14:paraId="296D88FF" w14:textId="77829D8E" w:rsidR="006C3737" w:rsidRPr="006C3737" w:rsidRDefault="006C3737" w:rsidP="00704853">
      <w:pPr>
        <w:numPr>
          <w:ilvl w:val="0"/>
          <w:numId w:val="4"/>
        </w:numPr>
        <w:rPr>
          <w:lang w:val="en-US"/>
        </w:rPr>
      </w:pPr>
      <w:r w:rsidRPr="006C3737">
        <w:rPr>
          <w:lang w:val="en-US"/>
        </w:rPr>
        <w:t xml:space="preserve">Nêu được các biến chứng của </w:t>
      </w:r>
      <w:r w:rsidR="004B288E">
        <w:rPr>
          <w:lang w:val="en-US"/>
        </w:rPr>
        <w:t>ĐTĐ</w:t>
      </w:r>
    </w:p>
    <w:p w14:paraId="6A2D73E7" w14:textId="72A5124E" w:rsidR="006C3737" w:rsidRPr="006C3737" w:rsidRDefault="006C3737" w:rsidP="00704853">
      <w:pPr>
        <w:numPr>
          <w:ilvl w:val="0"/>
          <w:numId w:val="4"/>
        </w:numPr>
        <w:rPr>
          <w:lang w:val="en-US"/>
        </w:rPr>
      </w:pPr>
      <w:r w:rsidRPr="006C3737">
        <w:rPr>
          <w:lang w:val="en-US"/>
        </w:rPr>
        <w:t xml:space="preserve">Trình bày được các yếu tố tiên lượng của </w:t>
      </w:r>
      <w:r w:rsidR="004B288E">
        <w:rPr>
          <w:lang w:val="en-US"/>
        </w:rPr>
        <w:t>ĐTĐ</w:t>
      </w:r>
    </w:p>
    <w:p w14:paraId="43B8FB55" w14:textId="77777777" w:rsidR="006C3737" w:rsidRPr="006C3737" w:rsidRDefault="006C3737" w:rsidP="006C3737">
      <w:pPr>
        <w:rPr>
          <w:b/>
          <w:lang w:val="en-US"/>
        </w:rPr>
      </w:pPr>
      <w:r w:rsidRPr="006C3737">
        <w:rPr>
          <w:b/>
          <w:lang w:val="en-US"/>
        </w:rPr>
        <w:t>NỘI DUNG</w:t>
      </w:r>
    </w:p>
    <w:p w14:paraId="42D96ECA" w14:textId="1768DD8C" w:rsidR="006C3737" w:rsidRPr="006C3737" w:rsidRDefault="006C3737" w:rsidP="0024297A">
      <w:pPr>
        <w:pStyle w:val="Heading1"/>
        <w:rPr>
          <w:lang w:val="en-US"/>
        </w:rPr>
      </w:pPr>
      <w:r w:rsidRPr="006C3737">
        <w:rPr>
          <w:lang w:val="en-US"/>
        </w:rPr>
        <w:t>ĐẠI CƯƠNG</w:t>
      </w:r>
    </w:p>
    <w:p w14:paraId="2A7C24A9" w14:textId="13968C38" w:rsidR="006C3737" w:rsidRPr="006C3737" w:rsidRDefault="004B288E" w:rsidP="0024297A">
      <w:pPr>
        <w:pStyle w:val="ListParagraph"/>
        <w:rPr>
          <w:lang w:val="en-US"/>
        </w:rPr>
      </w:pPr>
      <w:r>
        <w:rPr>
          <w:lang w:val="en-US"/>
        </w:rPr>
        <w:t>ĐTĐ</w:t>
      </w:r>
      <w:r w:rsidR="006C3737" w:rsidRPr="006C3737">
        <w:rPr>
          <w:lang w:val="en-US"/>
        </w:rPr>
        <w:t xml:space="preserve"> là một </w:t>
      </w:r>
      <w:r w:rsidR="00942F0E">
        <w:rPr>
          <w:lang w:val="en-US"/>
        </w:rPr>
        <w:t>RL</w:t>
      </w:r>
      <w:r w:rsidR="00942F0E">
        <w:rPr>
          <w:lang w:val="vi-VN"/>
        </w:rPr>
        <w:t xml:space="preserve"> </w:t>
      </w:r>
      <w:r w:rsidR="006C3737" w:rsidRPr="006C3737">
        <w:rPr>
          <w:lang w:val="en-US"/>
        </w:rPr>
        <w:t>chuyển hóa mạn tính do thiếu insulin hoặc khiếm khuyết tác động của insulin, gây ra những bất thường trong chuyển hóa Carbohydrate, Protein và Lipid, cuối cùng dẫn đến rối loạn chức năng và tổn thương nhiều cơ quan đặc biệt là mắt, thận, thần kinh, tim và mạch máu.</w:t>
      </w:r>
    </w:p>
    <w:p w14:paraId="779722BC" w14:textId="32DC7260" w:rsidR="006C3737" w:rsidRPr="006C3737" w:rsidRDefault="006C3737" w:rsidP="0024297A">
      <w:pPr>
        <w:pStyle w:val="ListParagraph"/>
        <w:rPr>
          <w:lang w:val="en-US"/>
        </w:rPr>
      </w:pPr>
      <w:r w:rsidRPr="006C3737">
        <w:rPr>
          <w:lang w:val="en-US"/>
        </w:rPr>
        <w:t xml:space="preserve">Dạng thường gặp nhất ở trẻ em là </w:t>
      </w:r>
      <w:r w:rsidR="004B288E">
        <w:rPr>
          <w:lang w:val="en-US"/>
        </w:rPr>
        <w:t>ĐTĐ</w:t>
      </w:r>
      <w:r w:rsidRPr="006C3737">
        <w:rPr>
          <w:lang w:val="en-US"/>
        </w:rPr>
        <w:t xml:space="preserve"> típ 1, trước đây còn gọi là </w:t>
      </w:r>
      <w:r w:rsidR="004B288E">
        <w:rPr>
          <w:lang w:val="en-US"/>
        </w:rPr>
        <w:t>ĐTĐ</w:t>
      </w:r>
      <w:r w:rsidRPr="006C3737">
        <w:rPr>
          <w:lang w:val="en-US"/>
        </w:rPr>
        <w:t xml:space="preserve"> phụ thuộc insulin, là tình trạng thiếu hụt nặng insulin do cơ chế miễn dịch gây phá hủy </w:t>
      </w:r>
      <w:r w:rsidR="00942F0E">
        <w:rPr>
          <w:lang w:val="en-US"/>
        </w:rPr>
        <w:t>tb</w:t>
      </w:r>
      <w:r w:rsidR="00942F0E">
        <w:rPr>
          <w:lang w:val="vi-VN"/>
        </w:rPr>
        <w:t xml:space="preserve"> </w:t>
      </w:r>
      <w:r w:rsidRPr="006C3737">
        <w:rPr>
          <w:lang w:val="en-US"/>
        </w:rPr>
        <w:sym w:font="Symbol" w:char="F062"/>
      </w:r>
      <w:r w:rsidRPr="006C3737">
        <w:rPr>
          <w:lang w:val="en-US"/>
        </w:rPr>
        <w:t xml:space="preserve"> của tiểu đảo Langerhans.</w:t>
      </w:r>
    </w:p>
    <w:p w14:paraId="7C1C811A" w14:textId="2DCEF8B2" w:rsidR="006C3737" w:rsidRPr="006C3737" w:rsidRDefault="006C3737" w:rsidP="0024297A">
      <w:pPr>
        <w:pStyle w:val="ListParagraph"/>
        <w:rPr>
          <w:lang w:val="en-US"/>
        </w:rPr>
      </w:pPr>
      <w:r w:rsidRPr="006C3737">
        <w:rPr>
          <w:lang w:val="en-US"/>
        </w:rPr>
        <w:t xml:space="preserve">Dạng ít gặp hơn là </w:t>
      </w:r>
      <w:r w:rsidR="004B288E">
        <w:rPr>
          <w:lang w:val="en-US"/>
        </w:rPr>
        <w:t>ĐTĐ</w:t>
      </w:r>
      <w:r w:rsidRPr="006C3737">
        <w:rPr>
          <w:lang w:val="en-US"/>
        </w:rPr>
        <w:t xml:space="preserve"> típ 2, còn gọi là </w:t>
      </w:r>
      <w:r w:rsidR="004B288E">
        <w:rPr>
          <w:lang w:val="en-US"/>
        </w:rPr>
        <w:t>ĐTĐ</w:t>
      </w:r>
      <w:r w:rsidRPr="006C3737">
        <w:rPr>
          <w:lang w:val="en-US"/>
        </w:rPr>
        <w:t xml:space="preserve"> không phụ thuộc insulin, là tình trạng thiếu hụt insulin tương đối thường đi kèm với đề kháng insulin. Gần đây tần suất </w:t>
      </w:r>
      <w:r w:rsidR="004B288E">
        <w:rPr>
          <w:lang w:val="en-US"/>
        </w:rPr>
        <w:t>ĐTĐ</w:t>
      </w:r>
      <w:r w:rsidRPr="006C3737">
        <w:rPr>
          <w:lang w:val="en-US"/>
        </w:rPr>
        <w:t xml:space="preserve"> typ 2 ngày càng tăng ở trẻ em, gần bằng với </w:t>
      </w:r>
      <w:r w:rsidR="004B288E">
        <w:rPr>
          <w:lang w:val="en-US"/>
        </w:rPr>
        <w:t>ĐTĐ</w:t>
      </w:r>
      <w:r w:rsidRPr="006C3737">
        <w:rPr>
          <w:lang w:val="en-US"/>
        </w:rPr>
        <w:t xml:space="preserve"> typ 1 ở một số vùng và song song với tần suất béo phì trẻ em, đây là một vấn đề sức khỏe đang được báo động của xã hội </w:t>
      </w:r>
      <w:r w:rsidRPr="006C3737">
        <w:rPr>
          <w:vertAlign w:val="superscript"/>
          <w:lang w:val="en-US"/>
        </w:rPr>
        <w:t>[</w:t>
      </w:r>
      <w:r w:rsidRPr="006C3737">
        <w:rPr>
          <w:vertAlign w:val="superscript"/>
          <w:lang w:val="en-US"/>
        </w:rPr>
        <w:fldChar w:fldCharType="begin"/>
      </w:r>
      <w:r w:rsidRPr="006C3737">
        <w:rPr>
          <w:vertAlign w:val="superscript"/>
          <w:lang w:val="en-US"/>
        </w:rPr>
        <w:instrText xml:space="preserve"> REF _Ref343283623 \r \h  \* MERGEFORMAT </w:instrText>
      </w:r>
      <w:r w:rsidRPr="006C3737">
        <w:rPr>
          <w:vertAlign w:val="superscript"/>
          <w:lang w:val="en-US"/>
        </w:rPr>
      </w:r>
      <w:r w:rsidRPr="006C3737">
        <w:rPr>
          <w:vertAlign w:val="superscript"/>
          <w:lang w:val="en-US"/>
        </w:rPr>
        <w:fldChar w:fldCharType="separate"/>
      </w:r>
      <w:r w:rsidRPr="006C3737">
        <w:rPr>
          <w:vertAlign w:val="superscript"/>
          <w:lang w:val="en-US"/>
        </w:rPr>
        <w:t>17</w:t>
      </w:r>
      <w:r w:rsidRPr="006C3737">
        <w:fldChar w:fldCharType="end"/>
      </w:r>
      <w:r w:rsidRPr="006C3737">
        <w:rPr>
          <w:vertAlign w:val="superscript"/>
          <w:lang w:val="en-US"/>
        </w:rPr>
        <w:t>]</w:t>
      </w:r>
      <w:r w:rsidRPr="006C3737">
        <w:rPr>
          <w:lang w:val="en-US"/>
        </w:rPr>
        <w:t>.</w:t>
      </w:r>
    </w:p>
    <w:p w14:paraId="6C91B78E" w14:textId="4BE40409" w:rsidR="006C3737" w:rsidRDefault="006C3737" w:rsidP="0024297A">
      <w:pPr>
        <w:pStyle w:val="ListParagraph"/>
        <w:rPr>
          <w:lang w:val="en-US"/>
        </w:rPr>
      </w:pPr>
      <w:r w:rsidRPr="006C3737">
        <w:rPr>
          <w:lang w:val="en-US"/>
        </w:rPr>
        <w:t xml:space="preserve">Những dạng ít gặp khác gồm </w:t>
      </w:r>
      <w:r w:rsidRPr="00462601">
        <w:rPr>
          <w:highlight w:val="yellow"/>
          <w:lang w:val="en-US"/>
        </w:rPr>
        <w:t>MODY</w:t>
      </w:r>
      <w:r w:rsidRPr="006C3737">
        <w:rPr>
          <w:lang w:val="en-US"/>
        </w:rPr>
        <w:t xml:space="preserve"> (maturity-onset diabetes of youth: </w:t>
      </w:r>
      <w:r w:rsidR="004B288E">
        <w:rPr>
          <w:lang w:val="en-US"/>
        </w:rPr>
        <w:t>ĐTĐ</w:t>
      </w:r>
      <w:r w:rsidRPr="006C3737">
        <w:rPr>
          <w:lang w:val="en-US"/>
        </w:rPr>
        <w:t xml:space="preserve"> người trẻ khởi phát ở tuổi trưởng thành) là một </w:t>
      </w:r>
      <w:r w:rsidR="00902DEF">
        <w:rPr>
          <w:lang w:val="en-US"/>
        </w:rPr>
        <w:t>RL</w:t>
      </w:r>
      <w:r w:rsidR="00902DEF">
        <w:rPr>
          <w:lang w:val="vi-VN"/>
        </w:rPr>
        <w:t xml:space="preserve"> </w:t>
      </w:r>
      <w:r w:rsidRPr="006C3737">
        <w:rPr>
          <w:lang w:val="en-US"/>
        </w:rPr>
        <w:t xml:space="preserve">tiết insulin di truyền, </w:t>
      </w:r>
      <w:r w:rsidR="004B288E">
        <w:rPr>
          <w:lang w:val="en-US"/>
        </w:rPr>
        <w:t>ĐTĐ</w:t>
      </w:r>
      <w:r w:rsidRPr="006C3737">
        <w:rPr>
          <w:lang w:val="en-US"/>
        </w:rPr>
        <w:t xml:space="preserve"> do bệnh lý tuyến tụy, </w:t>
      </w:r>
      <w:r w:rsidR="00902DEF">
        <w:rPr>
          <w:lang w:val="en-US"/>
        </w:rPr>
        <w:t>RL</w:t>
      </w:r>
      <w:r w:rsidR="00902DEF">
        <w:rPr>
          <w:lang w:val="vi-VN"/>
        </w:rPr>
        <w:t xml:space="preserve"> </w:t>
      </w:r>
      <w:r w:rsidR="00902DEF">
        <w:rPr>
          <w:lang w:val="en-US"/>
        </w:rPr>
        <w:t>NST</w:t>
      </w:r>
      <w:r w:rsidRPr="006C3737">
        <w:rPr>
          <w:lang w:val="en-US"/>
        </w:rPr>
        <w:t>, do thuốc...</w:t>
      </w:r>
    </w:p>
    <w:p w14:paraId="2D3BBF31" w14:textId="629F70F2" w:rsidR="006C3737" w:rsidRPr="0024297A" w:rsidRDefault="006C3737" w:rsidP="006C3737">
      <w:pPr>
        <w:pStyle w:val="Heading1"/>
        <w:rPr>
          <w:lang w:val="en-US"/>
        </w:rPr>
      </w:pPr>
      <w:r w:rsidRPr="0024297A">
        <w:rPr>
          <w:lang w:val="en-US"/>
        </w:rPr>
        <w:t xml:space="preserve">DỊCH TỄ HỌC </w:t>
      </w:r>
      <w:r w:rsidRPr="0024297A">
        <w:rPr>
          <w:vertAlign w:val="superscript"/>
          <w:lang w:val="en-US"/>
        </w:rPr>
        <w:t>[</w:t>
      </w:r>
      <w:r w:rsidRPr="006C3737">
        <w:rPr>
          <w:vertAlign w:val="superscript"/>
          <w:lang w:val="en-US"/>
        </w:rPr>
        <w:fldChar w:fldCharType="begin"/>
      </w:r>
      <w:r w:rsidRPr="0024297A">
        <w:rPr>
          <w:vertAlign w:val="superscript"/>
          <w:lang w:val="en-US"/>
        </w:rPr>
        <w:instrText xml:space="preserve"> REF _Ref343451519 \r \h  \* MERGEFORMAT </w:instrText>
      </w:r>
      <w:r w:rsidRPr="006C3737">
        <w:rPr>
          <w:vertAlign w:val="superscript"/>
          <w:lang w:val="en-US"/>
        </w:rPr>
      </w:r>
      <w:r w:rsidRPr="006C3737">
        <w:rPr>
          <w:vertAlign w:val="superscript"/>
          <w:lang w:val="en-US"/>
        </w:rPr>
        <w:fldChar w:fldCharType="separate"/>
      </w:r>
      <w:r w:rsidRPr="0024297A">
        <w:rPr>
          <w:vertAlign w:val="superscript"/>
          <w:lang w:val="en-US"/>
        </w:rPr>
        <w:t>11</w:t>
      </w:r>
      <w:r w:rsidRPr="006C3737">
        <w:fldChar w:fldCharType="end"/>
      </w:r>
      <w:r w:rsidRPr="0024297A">
        <w:rPr>
          <w:vertAlign w:val="superscript"/>
          <w:lang w:val="en-US"/>
        </w:rPr>
        <w:t>]</w:t>
      </w:r>
    </w:p>
    <w:p w14:paraId="68229756" w14:textId="4FA74A5A" w:rsidR="006C3737" w:rsidRPr="006C3737" w:rsidRDefault="006C3737" w:rsidP="0024297A">
      <w:pPr>
        <w:pStyle w:val="ListParagraph"/>
        <w:rPr>
          <w:lang w:val="en-US"/>
        </w:rPr>
      </w:pPr>
      <w:r w:rsidRPr="006C3737">
        <w:rPr>
          <w:lang w:val="en-US"/>
        </w:rPr>
        <w:t xml:space="preserve">Xuất độ ĐTĐ thay đổi tùy theo vùng địa lý, tuổi, giới tính, tiền sử gia đình và chủng tộc. Theo báo cáo hàng năm, xuất độ </w:t>
      </w:r>
      <w:r w:rsidR="004B288E">
        <w:rPr>
          <w:lang w:val="en-US"/>
        </w:rPr>
        <w:t>ĐTĐ</w:t>
      </w:r>
      <w:r w:rsidRPr="006C3737">
        <w:rPr>
          <w:lang w:val="en-US"/>
        </w:rPr>
        <w:t xml:space="preserve"> típ 1 đang gia tăng trên toàn thế giới, tăng 2-5% ở Châu Âu, Trung Đông và Úc. Tần suất bệnh </w:t>
      </w:r>
      <w:r w:rsidR="004B288E">
        <w:rPr>
          <w:lang w:val="en-US"/>
        </w:rPr>
        <w:t>ĐTĐ</w:t>
      </w:r>
      <w:r w:rsidRPr="006C3737">
        <w:rPr>
          <w:lang w:val="en-US"/>
        </w:rPr>
        <w:t xml:space="preserve"> típ 1 thay đổi tùy thuộc nhiều yếu tố:</w:t>
      </w:r>
    </w:p>
    <w:p w14:paraId="1214A499" w14:textId="441A2F2F" w:rsidR="006C3737" w:rsidRPr="006C3737" w:rsidRDefault="006C3737" w:rsidP="00704853">
      <w:pPr>
        <w:pStyle w:val="ListParagraph"/>
        <w:numPr>
          <w:ilvl w:val="1"/>
          <w:numId w:val="3"/>
        </w:numPr>
        <w:rPr>
          <w:lang w:val="en-US"/>
        </w:rPr>
      </w:pPr>
      <w:r w:rsidRPr="006C3737">
        <w:rPr>
          <w:lang w:val="en-US"/>
        </w:rPr>
        <w:t xml:space="preserve">Địa lý: xuất độ cao nhất ở Phần Lan và Sardinia (37- 65/100.000 trẻ em </w:t>
      </w:r>
      <w:r w:rsidR="00462601">
        <w:rPr>
          <w:lang w:val="vi-VN"/>
        </w:rPr>
        <w:t>&lt;</w:t>
      </w:r>
      <w:r w:rsidRPr="006C3737">
        <w:rPr>
          <w:lang w:val="en-US"/>
        </w:rPr>
        <w:t xml:space="preserve">15 tuổi), </w:t>
      </w:r>
      <w:r w:rsidR="00462601">
        <w:rPr>
          <w:lang w:val="en-US"/>
        </w:rPr>
        <w:t>x</w:t>
      </w:r>
      <w:r w:rsidRPr="006C3737">
        <w:rPr>
          <w:lang w:val="en-US"/>
        </w:rPr>
        <w:t xml:space="preserve">20 lần so với vùng thấp nhất là Venezuela và một số vùng ở Trung Quốc (0.1-0.9/100.000 trẻ em). Gần đây tần suất bệnh tăng nhanh ở những nước đang phát triển nhất là Đông Nam Á. </w:t>
      </w:r>
    </w:p>
    <w:p w14:paraId="3CFB39B4" w14:textId="77777777" w:rsidR="006C3737" w:rsidRPr="006C3737" w:rsidRDefault="006C3737" w:rsidP="00704853">
      <w:pPr>
        <w:pStyle w:val="ListParagraph"/>
        <w:numPr>
          <w:ilvl w:val="1"/>
          <w:numId w:val="3"/>
        </w:numPr>
        <w:rPr>
          <w:lang w:val="en-US"/>
        </w:rPr>
      </w:pPr>
      <w:r w:rsidRPr="006C3737">
        <w:rPr>
          <w:lang w:val="pt-BR"/>
        </w:rPr>
        <w:t>Sắc dân: Da đỏ 8,8/100.000, da đen 12,1/100.000, da trắng 17,3/100.000.</w:t>
      </w:r>
    </w:p>
    <w:p w14:paraId="0CE18A1B" w14:textId="3B90F451" w:rsidR="006C3737" w:rsidRPr="006C3737" w:rsidRDefault="006C3737" w:rsidP="00704853">
      <w:pPr>
        <w:pStyle w:val="ListParagraph"/>
        <w:numPr>
          <w:ilvl w:val="1"/>
          <w:numId w:val="3"/>
        </w:numPr>
        <w:rPr>
          <w:lang w:val="en-US"/>
        </w:rPr>
      </w:pPr>
      <w:r w:rsidRPr="006C3737">
        <w:rPr>
          <w:lang w:val="pt-BR"/>
        </w:rPr>
        <w:t>Lứa tuổi: tuổi càng lớn tỷ lệ mắc bệnh càng cao, sơ sinh &lt; 0,3%, &lt; 2</w:t>
      </w:r>
      <w:r w:rsidR="00462601">
        <w:rPr>
          <w:lang w:val="vi-VN"/>
        </w:rPr>
        <w:t xml:space="preserve"> </w:t>
      </w:r>
      <w:r w:rsidRPr="006C3737">
        <w:rPr>
          <w:lang w:val="pt-BR"/>
        </w:rPr>
        <w:t xml:space="preserve">tuổi: 8%. Tần suất bệnh </w:t>
      </w:r>
      <w:r w:rsidRPr="00462601">
        <w:rPr>
          <w:highlight w:val="yellow"/>
          <w:lang w:val="pt-BR"/>
        </w:rPr>
        <w:t xml:space="preserve">cao nhất ở hai nhóm: 4-6 tuổi (tương ứng với thời điểm tăng tiếp xúc với các tác nhân nhiễm trùng khi bắt đầu đi học) và tuổi dậy thì (10-14 tuổi, tương ứng với lúc tăng tiết hormon sinh </w:t>
      </w:r>
      <w:r w:rsidRPr="00462601">
        <w:rPr>
          <w:highlight w:val="yellow"/>
          <w:lang w:val="pt-BR"/>
        </w:rPr>
        <w:lastRenderedPageBreak/>
        <w:t>dục, GH và các stress ở lứa tuồi này)</w:t>
      </w:r>
      <w:r w:rsidRPr="006C3737">
        <w:rPr>
          <w:lang w:val="pt-BR"/>
        </w:rPr>
        <w:t xml:space="preserve">. </w:t>
      </w:r>
      <w:r w:rsidRPr="00462601">
        <w:rPr>
          <w:u w:val="thick" w:color="FF0000"/>
          <w:lang w:val="pt-BR"/>
        </w:rPr>
        <w:t xml:space="preserve">Gần 45% trường hợp </w:t>
      </w:r>
      <w:r w:rsidR="004B288E" w:rsidRPr="00462601">
        <w:rPr>
          <w:u w:val="thick" w:color="FF0000"/>
          <w:lang w:val="pt-BR"/>
        </w:rPr>
        <w:t>ĐTĐ</w:t>
      </w:r>
      <w:r w:rsidRPr="00462601">
        <w:rPr>
          <w:u w:val="thick" w:color="FF0000"/>
          <w:lang w:val="pt-BR"/>
        </w:rPr>
        <w:t xml:space="preserve"> típ 1 khởi phát trước 10 tuổi</w:t>
      </w:r>
      <w:r w:rsidRPr="006C3737">
        <w:rPr>
          <w:lang w:val="pt-BR"/>
        </w:rPr>
        <w:t>.</w:t>
      </w:r>
    </w:p>
    <w:p w14:paraId="437BEDDF" w14:textId="5080C534" w:rsidR="006C3737" w:rsidRPr="006C3737" w:rsidRDefault="006C3737" w:rsidP="00704853">
      <w:pPr>
        <w:pStyle w:val="ListParagraph"/>
        <w:numPr>
          <w:ilvl w:val="1"/>
          <w:numId w:val="3"/>
        </w:numPr>
        <w:rPr>
          <w:lang w:val="en-US"/>
        </w:rPr>
      </w:pPr>
      <w:r w:rsidRPr="006C3737">
        <w:rPr>
          <w:lang w:val="pt-BR"/>
        </w:rPr>
        <w:t xml:space="preserve">Giới tính: nam, nữ như nhau. Tuy nhiên, ở 1 số dân số tỉ lệ nam có thể mắc bệnh nhiều </w:t>
      </w:r>
      <w:r w:rsidR="00462601">
        <w:rPr>
          <w:lang w:val="pt-BR"/>
        </w:rPr>
        <w:t>nữ</w:t>
      </w:r>
      <w:r w:rsidR="00462601">
        <w:rPr>
          <w:lang w:val="vi-VN"/>
        </w:rPr>
        <w:t>.</w:t>
      </w:r>
    </w:p>
    <w:p w14:paraId="04616978" w14:textId="77777777" w:rsidR="006C3737" w:rsidRPr="006C3737" w:rsidRDefault="006C3737" w:rsidP="00704853">
      <w:pPr>
        <w:pStyle w:val="ListParagraph"/>
        <w:numPr>
          <w:ilvl w:val="1"/>
          <w:numId w:val="3"/>
        </w:numPr>
        <w:rPr>
          <w:lang w:val="en-US"/>
        </w:rPr>
      </w:pPr>
      <w:r w:rsidRPr="006C3737">
        <w:rPr>
          <w:lang w:val="pt-BR"/>
        </w:rPr>
        <w:t xml:space="preserve">Mùa: bệnh tăng vào những tháng mùa thu, đông có </w:t>
      </w:r>
      <w:r w:rsidRPr="00462601">
        <w:rPr>
          <w:u w:val="thick" w:color="FF0000"/>
          <w:lang w:val="pt-BR"/>
        </w:rPr>
        <w:t>liên quan đến nhiễm siêu vi nhất là quai bị, cúm, coxackie B4</w:t>
      </w:r>
      <w:r w:rsidRPr="006C3737">
        <w:rPr>
          <w:lang w:val="pt-BR"/>
        </w:rPr>
        <w:t>.</w:t>
      </w:r>
    </w:p>
    <w:p w14:paraId="2817D1D3" w14:textId="006DED17" w:rsidR="006C3737" w:rsidRPr="006C3737" w:rsidRDefault="006C3737" w:rsidP="0024297A">
      <w:pPr>
        <w:pStyle w:val="ListParagraph"/>
        <w:rPr>
          <w:lang w:val="pt-BR"/>
        </w:rPr>
      </w:pPr>
      <w:r w:rsidRPr="006C3737">
        <w:rPr>
          <w:lang w:val="pt-BR"/>
        </w:rPr>
        <w:t xml:space="preserve">Trong một nghiên cứu thực hiện tại bệnh viện Nhi Đồng 2 trong năm 2018, có 53 bệnh nhi bị </w:t>
      </w:r>
      <w:r w:rsidR="004B288E">
        <w:rPr>
          <w:lang w:val="pt-BR"/>
        </w:rPr>
        <w:t>ĐTĐ</w:t>
      </w:r>
      <w:r w:rsidRPr="006C3737">
        <w:rPr>
          <w:lang w:val="pt-BR"/>
        </w:rPr>
        <w:t xml:space="preserve"> típ 1, trong đó </w:t>
      </w:r>
      <w:r w:rsidR="00DC6BB2">
        <w:rPr>
          <w:lang w:val="pt-BR"/>
        </w:rPr>
        <w:t>BN</w:t>
      </w:r>
      <w:r w:rsidRPr="006C3737">
        <w:rPr>
          <w:lang w:val="pt-BR"/>
        </w:rPr>
        <w:t xml:space="preserve"> nữ chiếm 64%, thời gian mắc bệnh chủ yếu dưới 5 năm chiếm 74%. Tuổi khởi bệnh từ 6 đến 10 tuổi chiếm 41%, từ 3 đến 6 tuổi chiếm 30%, từ 10 tuổi trở lên chiếm 23%, từ 1 đến 3 tuổi chiếm 4% và dưới 1 tuổi chiếm</w:t>
      </w:r>
      <w:r w:rsidRPr="006C3737">
        <w:rPr>
          <w:lang w:val="en-US"/>
        </w:rPr>
        <w:t xml:space="preserve"> 2%. </w:t>
      </w:r>
      <w:r w:rsidRPr="006C3737">
        <w:rPr>
          <w:vertAlign w:val="superscript"/>
          <w:lang w:val="en-US"/>
        </w:rPr>
        <w:t>[</w:t>
      </w:r>
      <w:r w:rsidRPr="006C3737">
        <w:rPr>
          <w:vertAlign w:val="superscript"/>
          <w:lang w:val="en-US"/>
        </w:rPr>
        <w:fldChar w:fldCharType="begin"/>
      </w:r>
      <w:r w:rsidRPr="006C3737">
        <w:rPr>
          <w:vertAlign w:val="superscript"/>
          <w:lang w:val="en-US"/>
        </w:rPr>
        <w:instrText xml:space="preserve"> REF _Ref3780363 \r \h  \* MERGEFORMAT </w:instrText>
      </w:r>
      <w:r w:rsidRPr="006C3737">
        <w:rPr>
          <w:vertAlign w:val="superscript"/>
          <w:lang w:val="en-US"/>
        </w:rPr>
      </w:r>
      <w:r w:rsidRPr="006C3737">
        <w:rPr>
          <w:vertAlign w:val="superscript"/>
          <w:lang w:val="en-US"/>
        </w:rPr>
        <w:fldChar w:fldCharType="separate"/>
      </w:r>
      <w:r w:rsidRPr="006C3737">
        <w:rPr>
          <w:vertAlign w:val="superscript"/>
          <w:lang w:val="en-US"/>
        </w:rPr>
        <w:t>3</w:t>
      </w:r>
      <w:r w:rsidRPr="006C3737">
        <w:fldChar w:fldCharType="end"/>
      </w:r>
      <w:r w:rsidRPr="006C3737">
        <w:rPr>
          <w:vertAlign w:val="superscript"/>
          <w:lang w:val="en-US"/>
        </w:rPr>
        <w:t>]</w:t>
      </w:r>
    </w:p>
    <w:p w14:paraId="34D94C17" w14:textId="1F197C04" w:rsidR="006C3737" w:rsidRPr="006C3737" w:rsidRDefault="006C3737" w:rsidP="0024297A">
      <w:pPr>
        <w:pStyle w:val="Heading1"/>
        <w:rPr>
          <w:lang w:val="pt-BR"/>
        </w:rPr>
      </w:pPr>
      <w:r w:rsidRPr="006C3737">
        <w:rPr>
          <w:lang w:val="pt-BR"/>
        </w:rPr>
        <w:t>NGUYÊN NHÂN</w:t>
      </w:r>
    </w:p>
    <w:p w14:paraId="0F48F04A" w14:textId="594CF875" w:rsidR="006C3737" w:rsidRPr="006C3737" w:rsidRDefault="004B288E" w:rsidP="006C3737">
      <w:pPr>
        <w:rPr>
          <w:lang w:val="pt-BR"/>
        </w:rPr>
      </w:pPr>
      <w:r>
        <w:rPr>
          <w:lang w:val="pt-BR"/>
        </w:rPr>
        <w:t>ĐTĐ</w:t>
      </w:r>
      <w:r w:rsidR="006C3737" w:rsidRPr="006C3737">
        <w:rPr>
          <w:lang w:val="pt-BR"/>
        </w:rPr>
        <w:t xml:space="preserve"> típ 1 là một bệnh tự miễn có sự can thiệp của các yếu tố di truyền và môi trường trong quá trình sinh bệnh.</w:t>
      </w:r>
    </w:p>
    <w:p w14:paraId="7C3709DE" w14:textId="278EA8BE" w:rsidR="006C3737" w:rsidRPr="006C3737" w:rsidRDefault="006C3737" w:rsidP="0024297A">
      <w:pPr>
        <w:pStyle w:val="Heading2"/>
        <w:rPr>
          <w:lang w:val="pt-BR"/>
        </w:rPr>
      </w:pPr>
      <w:r w:rsidRPr="006C3737">
        <w:rPr>
          <w:lang w:val="pt-BR"/>
        </w:rPr>
        <w:t>Yếu tố di truyền: cho tới nay còn nhiều vấn đề chưa rõ.</w:t>
      </w:r>
    </w:p>
    <w:p w14:paraId="66827252" w14:textId="77777777" w:rsidR="006C3737" w:rsidRPr="006C3737" w:rsidRDefault="006C3737" w:rsidP="0024297A">
      <w:pPr>
        <w:pStyle w:val="ListParagraph"/>
        <w:rPr>
          <w:lang w:val="pt-BR"/>
        </w:rPr>
      </w:pPr>
      <w:r w:rsidRPr="006C3737">
        <w:rPr>
          <w:lang w:val="pt-BR"/>
        </w:rPr>
        <w:t>Tần suất xuất hiện bệnh trong gia đình</w:t>
      </w:r>
    </w:p>
    <w:p w14:paraId="3568AA8D" w14:textId="05F94928" w:rsidR="006C3737" w:rsidRPr="006C3737" w:rsidRDefault="006C3737" w:rsidP="00704853">
      <w:pPr>
        <w:pStyle w:val="ListParagraph"/>
        <w:numPr>
          <w:ilvl w:val="1"/>
          <w:numId w:val="3"/>
        </w:numPr>
        <w:rPr>
          <w:lang w:val="pt-BR"/>
        </w:rPr>
      </w:pPr>
      <w:r w:rsidRPr="006C3737">
        <w:rPr>
          <w:lang w:val="pt-BR"/>
        </w:rPr>
        <w:t xml:space="preserve">Theo Tillil và cộng sự, trẻ không có tiền sử gia đình bị </w:t>
      </w:r>
      <w:r w:rsidR="004B288E">
        <w:rPr>
          <w:lang w:val="pt-BR"/>
        </w:rPr>
        <w:t>ĐTĐ</w:t>
      </w:r>
      <w:r w:rsidRPr="006C3737">
        <w:rPr>
          <w:lang w:val="pt-BR"/>
        </w:rPr>
        <w:t xml:space="preserve"> có 0,4% khả năng mắc bệnh, nếu mẹ hoặc cha bị </w:t>
      </w:r>
      <w:r w:rsidR="004B288E">
        <w:rPr>
          <w:lang w:val="pt-BR"/>
        </w:rPr>
        <w:t>ĐTĐ</w:t>
      </w:r>
      <w:r w:rsidRPr="006C3737">
        <w:rPr>
          <w:lang w:val="pt-BR"/>
        </w:rPr>
        <w:t xml:space="preserve"> típ 1 thì khả năng con bị </w:t>
      </w:r>
      <w:r w:rsidR="004B288E">
        <w:rPr>
          <w:lang w:val="pt-BR"/>
        </w:rPr>
        <w:t>ĐTĐ</w:t>
      </w:r>
      <w:r w:rsidRPr="006C3737">
        <w:rPr>
          <w:lang w:val="pt-BR"/>
        </w:rPr>
        <w:t xml:space="preserve"> lần lượt là 2-4% và 5-8%, nếu cả cha và mẹ đều </w:t>
      </w:r>
      <w:r w:rsidR="004B288E">
        <w:rPr>
          <w:lang w:val="pt-BR"/>
        </w:rPr>
        <w:t>ĐTĐ</w:t>
      </w:r>
      <w:r w:rsidRPr="006C3737">
        <w:rPr>
          <w:lang w:val="pt-BR"/>
        </w:rPr>
        <w:t xml:space="preserve"> thì có đến 30% con bị bệnh. Khả năng mắc bệnh của anh chị em ruột của trẻ bị </w:t>
      </w:r>
      <w:r w:rsidR="004B288E">
        <w:rPr>
          <w:lang w:val="pt-BR"/>
        </w:rPr>
        <w:t>ĐTĐ</w:t>
      </w:r>
      <w:r w:rsidRPr="006C3737">
        <w:rPr>
          <w:lang w:val="pt-BR"/>
        </w:rPr>
        <w:t xml:space="preserve">: 5%, sinh đôi khác trứng: 8%, sinh đôi cùng trứng: 50% </w:t>
      </w:r>
      <w:r w:rsidRPr="006C3737">
        <w:rPr>
          <w:vertAlign w:val="superscript"/>
          <w:lang w:val="pt-BR"/>
        </w:rPr>
        <w:t>[</w:t>
      </w:r>
      <w:r w:rsidRPr="006C3737">
        <w:rPr>
          <w:vertAlign w:val="superscript"/>
          <w:lang w:val="pt-BR"/>
        </w:rPr>
        <w:fldChar w:fldCharType="begin"/>
      </w:r>
      <w:r w:rsidRPr="006C3737">
        <w:rPr>
          <w:vertAlign w:val="superscript"/>
          <w:lang w:val="pt-BR"/>
        </w:rPr>
        <w:instrText xml:space="preserve"> REF _Ref343451519 \r \h  \* MERGEFORMAT </w:instrText>
      </w:r>
      <w:r w:rsidRPr="006C3737">
        <w:rPr>
          <w:vertAlign w:val="superscript"/>
          <w:lang w:val="pt-BR"/>
        </w:rPr>
      </w:r>
      <w:r w:rsidRPr="006C3737">
        <w:rPr>
          <w:vertAlign w:val="superscript"/>
          <w:lang w:val="pt-BR"/>
        </w:rPr>
        <w:fldChar w:fldCharType="separate"/>
      </w:r>
      <w:r w:rsidRPr="006C3737">
        <w:rPr>
          <w:vertAlign w:val="superscript"/>
          <w:lang w:val="pt-BR"/>
        </w:rPr>
        <w:t>11</w:t>
      </w:r>
      <w:r w:rsidRPr="006C3737">
        <w:fldChar w:fldCharType="end"/>
      </w:r>
      <w:r w:rsidRPr="006C3737">
        <w:rPr>
          <w:vertAlign w:val="superscript"/>
          <w:lang w:val="pt-BR"/>
        </w:rPr>
        <w:t>], [</w:t>
      </w:r>
      <w:r w:rsidRPr="006C3737">
        <w:rPr>
          <w:vertAlign w:val="superscript"/>
          <w:lang w:val="pt-BR"/>
        </w:rPr>
        <w:fldChar w:fldCharType="begin"/>
      </w:r>
      <w:r w:rsidRPr="006C3737">
        <w:rPr>
          <w:vertAlign w:val="superscript"/>
          <w:lang w:val="pt-BR"/>
        </w:rPr>
        <w:instrText xml:space="preserve"> REF _Ref343283714 \r \h  \* MERGEFORMAT </w:instrText>
      </w:r>
      <w:r w:rsidRPr="006C3737">
        <w:rPr>
          <w:vertAlign w:val="superscript"/>
          <w:lang w:val="pt-BR"/>
        </w:rPr>
      </w:r>
      <w:r w:rsidRPr="006C3737">
        <w:rPr>
          <w:vertAlign w:val="superscript"/>
          <w:lang w:val="pt-BR"/>
        </w:rPr>
        <w:fldChar w:fldCharType="separate"/>
      </w:r>
      <w:r w:rsidRPr="006C3737">
        <w:rPr>
          <w:vertAlign w:val="superscript"/>
          <w:lang w:val="pt-BR"/>
        </w:rPr>
        <w:t>16</w:t>
      </w:r>
      <w:r w:rsidRPr="006C3737">
        <w:fldChar w:fldCharType="end"/>
      </w:r>
      <w:r w:rsidRPr="006C3737">
        <w:rPr>
          <w:vertAlign w:val="superscript"/>
          <w:lang w:val="pt-BR"/>
        </w:rPr>
        <w:t>]</w:t>
      </w:r>
    </w:p>
    <w:p w14:paraId="0B63B93E" w14:textId="5515B25A" w:rsidR="006C3737" w:rsidRPr="006C3737" w:rsidRDefault="006C3737" w:rsidP="00704853">
      <w:pPr>
        <w:pStyle w:val="ListParagraph"/>
        <w:numPr>
          <w:ilvl w:val="1"/>
          <w:numId w:val="3"/>
        </w:numPr>
        <w:rPr>
          <w:lang w:val="pt-BR"/>
        </w:rPr>
      </w:pPr>
      <w:r w:rsidRPr="006C3737">
        <w:rPr>
          <w:lang w:val="pt-BR"/>
        </w:rPr>
        <w:t xml:space="preserve">Khi cha bị </w:t>
      </w:r>
      <w:r w:rsidR="004B288E">
        <w:rPr>
          <w:lang w:val="pt-BR"/>
        </w:rPr>
        <w:t>ĐTĐ</w:t>
      </w:r>
      <w:r w:rsidRPr="006C3737">
        <w:rPr>
          <w:lang w:val="pt-BR"/>
        </w:rPr>
        <w:t xml:space="preserve"> thì các con có nguy cơ bị </w:t>
      </w:r>
      <w:r w:rsidR="004B288E">
        <w:rPr>
          <w:lang w:val="pt-BR"/>
        </w:rPr>
        <w:t>ĐTĐ</w:t>
      </w:r>
      <w:r w:rsidRPr="006C3737">
        <w:rPr>
          <w:lang w:val="pt-BR"/>
        </w:rPr>
        <w:t xml:space="preserve"> cao </w:t>
      </w:r>
      <w:r w:rsidR="00462601">
        <w:rPr>
          <w:lang w:val="pt-BR"/>
        </w:rPr>
        <w:t>x</w:t>
      </w:r>
      <w:r w:rsidRPr="006C3737">
        <w:rPr>
          <w:lang w:val="pt-BR"/>
        </w:rPr>
        <w:t xml:space="preserve">5 lần so với mẹ bị </w:t>
      </w:r>
      <w:r w:rsidR="004B288E">
        <w:rPr>
          <w:lang w:val="pt-BR"/>
        </w:rPr>
        <w:t>ĐTĐ</w:t>
      </w:r>
      <w:r w:rsidRPr="006C3737">
        <w:rPr>
          <w:lang w:val="pt-BR"/>
        </w:rPr>
        <w:t xml:space="preserve"> (do bố có HLA DR4)</w:t>
      </w:r>
    </w:p>
    <w:p w14:paraId="0BC64715" w14:textId="77777777" w:rsidR="006C3737" w:rsidRPr="006C3737" w:rsidRDefault="006C3737" w:rsidP="0024297A">
      <w:pPr>
        <w:pStyle w:val="ListParagraph"/>
        <w:rPr>
          <w:lang w:val="pt-BR"/>
        </w:rPr>
      </w:pPr>
      <w:r w:rsidRPr="006C3737">
        <w:rPr>
          <w:lang w:val="pt-BR"/>
        </w:rPr>
        <w:t>Mối liên quan với hệ HLA</w:t>
      </w:r>
    </w:p>
    <w:p w14:paraId="50A1B603" w14:textId="77777777" w:rsidR="006C3737" w:rsidRPr="006C3737" w:rsidRDefault="006C3737" w:rsidP="00704853">
      <w:pPr>
        <w:pStyle w:val="ListParagraph"/>
        <w:numPr>
          <w:ilvl w:val="1"/>
          <w:numId w:val="3"/>
        </w:numPr>
        <w:rPr>
          <w:lang w:val="pt-BR"/>
        </w:rPr>
      </w:pPr>
      <w:r w:rsidRPr="006C3737">
        <w:rPr>
          <w:lang w:val="pt-BR"/>
        </w:rPr>
        <w:t>Ở người gen insulin chủ yếu là nằm trên nhánh ngắn của NST số 11</w:t>
      </w:r>
    </w:p>
    <w:p w14:paraId="66D07292" w14:textId="64E3BDED" w:rsidR="006C3737" w:rsidRPr="006C3737" w:rsidRDefault="006C3737" w:rsidP="00704853">
      <w:pPr>
        <w:pStyle w:val="ListParagraph"/>
        <w:numPr>
          <w:ilvl w:val="1"/>
          <w:numId w:val="3"/>
        </w:numPr>
        <w:rPr>
          <w:lang w:val="pt-BR"/>
        </w:rPr>
      </w:pPr>
      <w:r w:rsidRPr="006C3737">
        <w:rPr>
          <w:lang w:val="pt-BR"/>
        </w:rPr>
        <w:t xml:space="preserve">95% trường hợp bệnh có liên quan đến hệ HLA. Người có HLA DR3 hoặc DR4 có nguy cơ </w:t>
      </w:r>
      <w:r w:rsidR="004B288E">
        <w:rPr>
          <w:lang w:val="pt-BR"/>
        </w:rPr>
        <w:t>ĐTĐ</w:t>
      </w:r>
      <w:r w:rsidRPr="006C3737">
        <w:rPr>
          <w:lang w:val="pt-BR"/>
        </w:rPr>
        <w:t xml:space="preserve"> tăng gấp 3 lần, nếu có cả HLA DR3 và DR4 nguy cơ tăng gấp 10-15 lần.</w:t>
      </w:r>
    </w:p>
    <w:p w14:paraId="65C830F1" w14:textId="08785960" w:rsidR="006C3737" w:rsidRPr="006C3737" w:rsidRDefault="006C3737" w:rsidP="00704853">
      <w:pPr>
        <w:pStyle w:val="ListParagraph"/>
        <w:numPr>
          <w:ilvl w:val="1"/>
          <w:numId w:val="3"/>
        </w:numPr>
        <w:rPr>
          <w:lang w:val="pt-BR"/>
        </w:rPr>
      </w:pPr>
      <w:r w:rsidRPr="006C3737">
        <w:rPr>
          <w:lang w:val="pt-BR"/>
        </w:rPr>
        <w:t xml:space="preserve">Nếu có cùng hệ HLA ở anh chị em ruột sẽ làm tăng nguy cơ mắc bệnh, ngược lại nếu không cùng hệ HLA sẽ giảm nguy cơ mắc bệnh. Tỷ lệ bị </w:t>
      </w:r>
      <w:r w:rsidR="004B288E">
        <w:rPr>
          <w:lang w:val="pt-BR"/>
        </w:rPr>
        <w:t>ĐTĐ</w:t>
      </w:r>
      <w:r w:rsidRPr="006C3737">
        <w:rPr>
          <w:lang w:val="pt-BR"/>
        </w:rPr>
        <w:t xml:space="preserve"> ở anh chị em trẻ bệnh là 15% nếu cùng nhóm HLA, 9% nếu sinh đôi dị hợp tử và 50% nếu đồng hợp tử.</w:t>
      </w:r>
    </w:p>
    <w:p w14:paraId="4C0A6897" w14:textId="6421B747" w:rsidR="006C3737" w:rsidRPr="006C3737" w:rsidRDefault="006C3737" w:rsidP="00BA509C">
      <w:pPr>
        <w:pStyle w:val="Heading2"/>
        <w:rPr>
          <w:lang w:val="pt-BR"/>
        </w:rPr>
      </w:pPr>
      <w:r w:rsidRPr="006C3737">
        <w:rPr>
          <w:lang w:val="pt-BR"/>
        </w:rPr>
        <w:t>Tác nhân môi trường</w:t>
      </w:r>
    </w:p>
    <w:p w14:paraId="465B36EE" w14:textId="77777777" w:rsidR="006C3737" w:rsidRPr="006C3737" w:rsidRDefault="006C3737" w:rsidP="0024297A">
      <w:pPr>
        <w:pStyle w:val="ListParagraph"/>
        <w:rPr>
          <w:lang w:val="pt-BR"/>
        </w:rPr>
      </w:pPr>
      <w:r w:rsidRPr="006C3737">
        <w:rPr>
          <w:i/>
          <w:lang w:val="pt-BR"/>
        </w:rPr>
        <w:t>Virus:</w:t>
      </w:r>
      <w:r w:rsidRPr="006C3737">
        <w:rPr>
          <w:lang w:val="pt-BR"/>
        </w:rPr>
        <w:t xml:space="preserve"> Siêu vi cúm, Coxsackie B4, quai bị, Rubella, CMV, Virus phá hủy trực tiếp tế bào B hoặc kích hoạt do phản ứng miễn dịch.</w:t>
      </w:r>
    </w:p>
    <w:p w14:paraId="34572CA4" w14:textId="6FA0389B" w:rsidR="006C3737" w:rsidRPr="006C3737" w:rsidRDefault="006C3737" w:rsidP="0024297A">
      <w:pPr>
        <w:pStyle w:val="ListParagraph"/>
        <w:rPr>
          <w:lang w:val="pt-BR"/>
        </w:rPr>
      </w:pPr>
      <w:r w:rsidRPr="006C3737">
        <w:rPr>
          <w:i/>
          <w:lang w:val="pt-BR"/>
        </w:rPr>
        <w:t>Thức ăn:</w:t>
      </w:r>
      <w:r w:rsidRPr="006C3737">
        <w:rPr>
          <w:lang w:val="pt-BR"/>
        </w:rPr>
        <w:t xml:space="preserve"> </w:t>
      </w:r>
      <w:r w:rsidRPr="00585F03">
        <w:rPr>
          <w:highlight w:val="yellow"/>
          <w:lang w:val="pt-BR"/>
        </w:rPr>
        <w:t xml:space="preserve">trẻ bú mẹ ít bị </w:t>
      </w:r>
      <w:r w:rsidR="004B288E" w:rsidRPr="00585F03">
        <w:rPr>
          <w:highlight w:val="yellow"/>
          <w:lang w:val="pt-BR"/>
        </w:rPr>
        <w:t>ĐTĐ</w:t>
      </w:r>
      <w:r w:rsidRPr="00585F03">
        <w:rPr>
          <w:highlight w:val="yellow"/>
          <w:lang w:val="pt-BR"/>
        </w:rPr>
        <w:t xml:space="preserve"> hơn trẻ bú bình</w:t>
      </w:r>
      <w:r w:rsidRPr="006C3737">
        <w:rPr>
          <w:lang w:val="pt-BR"/>
        </w:rPr>
        <w:t xml:space="preserve">. Sữa bò có </w:t>
      </w:r>
      <w:r w:rsidRPr="00585F03">
        <w:rPr>
          <w:highlight w:val="magenta"/>
          <w:lang w:val="pt-BR"/>
        </w:rPr>
        <w:t>BSA (Bovin Serum Albumin)</w:t>
      </w:r>
      <w:r w:rsidRPr="006C3737">
        <w:rPr>
          <w:lang w:val="pt-BR"/>
        </w:rPr>
        <w:t xml:space="preserve">, kháng thể </w:t>
      </w:r>
      <w:r w:rsidR="00585F03">
        <w:rPr>
          <w:lang w:val="pt-BR"/>
        </w:rPr>
        <w:t>vs</w:t>
      </w:r>
      <w:r w:rsidR="00585F03">
        <w:rPr>
          <w:lang w:val="vi-VN"/>
        </w:rPr>
        <w:t xml:space="preserve"> </w:t>
      </w:r>
      <w:r w:rsidRPr="006C3737">
        <w:rPr>
          <w:lang w:val="pt-BR"/>
        </w:rPr>
        <w:t xml:space="preserve">BSA có phản ứng chéo với Protein P69 trên bề mặt </w:t>
      </w:r>
      <w:r w:rsidR="00585F03">
        <w:rPr>
          <w:lang w:val="pt-BR"/>
        </w:rPr>
        <w:t>tb</w:t>
      </w:r>
      <w:r w:rsidR="00585F03">
        <w:rPr>
          <w:lang w:val="vi-VN"/>
        </w:rPr>
        <w:t xml:space="preserve"> </w:t>
      </w:r>
      <w:r w:rsidRPr="006C3737">
        <w:rPr>
          <w:lang w:val="pt-BR"/>
        </w:rPr>
        <w:t>B của tiểu đảo tụy làm phá hủy tế bào.</w:t>
      </w:r>
    </w:p>
    <w:p w14:paraId="0A89A8FD" w14:textId="77777777" w:rsidR="005A43AE" w:rsidRDefault="006C3737" w:rsidP="0024297A">
      <w:pPr>
        <w:pStyle w:val="ListParagraph"/>
        <w:rPr>
          <w:lang w:val="pt-BR"/>
        </w:rPr>
      </w:pPr>
      <w:r w:rsidRPr="006C3737">
        <w:rPr>
          <w:i/>
          <w:lang w:val="pt-BR"/>
        </w:rPr>
        <w:t>Thuốc và hóa chất:</w:t>
      </w:r>
    </w:p>
    <w:p w14:paraId="4236E2B2" w14:textId="77777777" w:rsidR="005A43AE" w:rsidRPr="00034874" w:rsidRDefault="006C3737" w:rsidP="00704853">
      <w:pPr>
        <w:pStyle w:val="ListParagraph"/>
        <w:numPr>
          <w:ilvl w:val="1"/>
          <w:numId w:val="3"/>
        </w:numPr>
        <w:rPr>
          <w:u w:val="thick" w:color="FF0000"/>
          <w:lang w:val="pt-BR"/>
        </w:rPr>
      </w:pPr>
      <w:r w:rsidRPr="00034874">
        <w:rPr>
          <w:u w:val="thick" w:color="FF0000"/>
          <w:lang w:val="pt-BR"/>
        </w:rPr>
        <w:t xml:space="preserve">phá hủy </w:t>
      </w:r>
      <w:r w:rsidR="00826941" w:rsidRPr="00034874">
        <w:rPr>
          <w:u w:val="thick" w:color="FF0000"/>
          <w:lang w:val="pt-BR"/>
        </w:rPr>
        <w:t>tb</w:t>
      </w:r>
      <w:r w:rsidR="00826941" w:rsidRPr="00034874">
        <w:rPr>
          <w:u w:val="thick" w:color="FF0000"/>
          <w:lang w:val="vi-VN"/>
        </w:rPr>
        <w:t xml:space="preserve"> </w:t>
      </w:r>
      <w:r w:rsidRPr="00034874">
        <w:rPr>
          <w:u w:val="thick" w:color="FF0000"/>
          <w:lang w:val="pt-BR"/>
        </w:rPr>
        <w:t>B (thuốc diệt chuột Vacor),</w:t>
      </w:r>
    </w:p>
    <w:p w14:paraId="0D786E95" w14:textId="77777777" w:rsidR="005A43AE" w:rsidRDefault="006C3737" w:rsidP="00704853">
      <w:pPr>
        <w:pStyle w:val="ListParagraph"/>
        <w:numPr>
          <w:ilvl w:val="1"/>
          <w:numId w:val="3"/>
        </w:numPr>
        <w:rPr>
          <w:lang w:val="pt-BR"/>
        </w:rPr>
      </w:pPr>
      <w:r w:rsidRPr="00034874">
        <w:rPr>
          <w:u w:val="thick" w:color="FF0000"/>
          <w:lang w:val="pt-BR"/>
        </w:rPr>
        <w:t xml:space="preserve">giảm hoạt tính của </w:t>
      </w:r>
      <w:r w:rsidR="00826941" w:rsidRPr="00034874">
        <w:rPr>
          <w:u w:val="thick" w:color="FF0000"/>
          <w:lang w:val="pt-BR"/>
        </w:rPr>
        <w:t>tb</w:t>
      </w:r>
      <w:r w:rsidR="00826941" w:rsidRPr="00034874">
        <w:rPr>
          <w:u w:val="thick" w:color="FF0000"/>
          <w:lang w:val="vi-VN"/>
        </w:rPr>
        <w:t xml:space="preserve"> </w:t>
      </w:r>
      <w:r w:rsidRPr="00034874">
        <w:rPr>
          <w:u w:val="thick" w:color="FF0000"/>
          <w:lang w:val="pt-BR"/>
        </w:rPr>
        <w:t>B</w:t>
      </w:r>
      <w:r w:rsidRPr="006C3737">
        <w:rPr>
          <w:lang w:val="pt-BR"/>
        </w:rPr>
        <w:t xml:space="preserve"> (Acid nicotinique, </w:t>
      </w:r>
      <w:r w:rsidRPr="00034874">
        <w:rPr>
          <w:u w:val="thick" w:color="FF0000"/>
          <w:lang w:val="pt-BR"/>
        </w:rPr>
        <w:t>Cortisol</w:t>
      </w:r>
      <w:r w:rsidRPr="006C3737">
        <w:rPr>
          <w:lang w:val="pt-BR"/>
        </w:rPr>
        <w:t>),</w:t>
      </w:r>
    </w:p>
    <w:p w14:paraId="0F5863CD" w14:textId="762BE837" w:rsidR="006C3737" w:rsidRPr="006C3737" w:rsidRDefault="006C3737" w:rsidP="00704853">
      <w:pPr>
        <w:pStyle w:val="ListParagraph"/>
        <w:numPr>
          <w:ilvl w:val="1"/>
          <w:numId w:val="3"/>
        </w:numPr>
        <w:rPr>
          <w:lang w:val="pt-BR"/>
        </w:rPr>
      </w:pPr>
      <w:r w:rsidRPr="006C3737">
        <w:rPr>
          <w:lang w:val="pt-BR"/>
        </w:rPr>
        <w:t xml:space="preserve">tạo kháng thể chống </w:t>
      </w:r>
      <w:r w:rsidR="00826941">
        <w:rPr>
          <w:lang w:val="pt-BR"/>
        </w:rPr>
        <w:t>tb</w:t>
      </w:r>
      <w:r w:rsidR="00826941">
        <w:rPr>
          <w:lang w:val="vi-VN"/>
        </w:rPr>
        <w:t xml:space="preserve"> </w:t>
      </w:r>
      <w:r w:rsidRPr="006C3737">
        <w:rPr>
          <w:lang w:val="pt-BR"/>
        </w:rPr>
        <w:t xml:space="preserve">đảo tụy (Interferon), tạo kháng thể kháng Insulin tuần hoàn (Pentamidine </w:t>
      </w:r>
      <w:r w:rsidR="00826941">
        <w:rPr>
          <w:lang w:val="pt-BR"/>
        </w:rPr>
        <w:t>Tx</w:t>
      </w:r>
      <w:r w:rsidR="00826941">
        <w:rPr>
          <w:lang w:val="vi-VN"/>
        </w:rPr>
        <w:t xml:space="preserve"> </w:t>
      </w:r>
      <w:r w:rsidRPr="006C3737">
        <w:rPr>
          <w:lang w:val="pt-BR"/>
        </w:rPr>
        <w:t xml:space="preserve">nhiễm trùng do Pneumocystic carini, Asparaginase </w:t>
      </w:r>
      <w:r w:rsidR="00826941">
        <w:rPr>
          <w:lang w:val="pt-BR"/>
        </w:rPr>
        <w:t>Tx</w:t>
      </w:r>
      <w:r w:rsidR="00826941">
        <w:rPr>
          <w:lang w:val="vi-VN"/>
        </w:rPr>
        <w:t xml:space="preserve"> </w:t>
      </w:r>
      <w:r w:rsidRPr="006C3737">
        <w:rPr>
          <w:lang w:val="pt-BR"/>
        </w:rPr>
        <w:t>Leucemie cấp).</w:t>
      </w:r>
    </w:p>
    <w:p w14:paraId="4CF9693E" w14:textId="77777777" w:rsidR="006C3737" w:rsidRPr="006C3737" w:rsidRDefault="006C3737" w:rsidP="0024297A">
      <w:pPr>
        <w:pStyle w:val="ListParagraph"/>
        <w:rPr>
          <w:lang w:val="pt-BR"/>
        </w:rPr>
      </w:pPr>
      <w:r w:rsidRPr="006C3737">
        <w:rPr>
          <w:i/>
          <w:lang w:val="pt-BR"/>
        </w:rPr>
        <w:t>Stress:</w:t>
      </w:r>
      <w:r w:rsidRPr="006C3737">
        <w:rPr>
          <w:lang w:val="pt-BR"/>
        </w:rPr>
        <w:t xml:space="preserve"> Thể chất hoặc tinh thần với tác động của stress hormon làm tăng đường huyết (Cortisone, </w:t>
      </w:r>
      <w:r w:rsidRPr="006C3737">
        <w:rPr>
          <w:lang w:val="pt-BR"/>
        </w:rPr>
        <w:lastRenderedPageBreak/>
        <w:t>Glucagon, Epinephrine).</w:t>
      </w:r>
    </w:p>
    <w:p w14:paraId="17474B17" w14:textId="7CA4073E" w:rsidR="006C3737" w:rsidRDefault="006C3737" w:rsidP="0024297A">
      <w:pPr>
        <w:pStyle w:val="Heading2"/>
        <w:rPr>
          <w:lang w:val="pt-BR"/>
        </w:rPr>
      </w:pPr>
      <w:r w:rsidRPr="006C3737">
        <w:rPr>
          <w:lang w:val="pt-BR"/>
        </w:rPr>
        <w:t>Yếu tố miễn dịch: thường kết hợp một số bệnh tự miễn khác (cường giáp, viêm giáp Hashimoto, thiếu máu ác tính, bệnh Addison, bạch biến, nhược cơ, suy cận giáp ...).</w:t>
      </w:r>
    </w:p>
    <w:p w14:paraId="482553E4" w14:textId="77777777" w:rsidR="00034874" w:rsidRPr="00034874" w:rsidRDefault="00034874" w:rsidP="00034874">
      <w:pPr>
        <w:pStyle w:val="ListParagraph"/>
        <w:rPr>
          <w:lang w:val="en-US"/>
        </w:rPr>
      </w:pPr>
      <w:r w:rsidRPr="00034874">
        <w:rPr>
          <w:highlight w:val="yellow"/>
          <w:lang w:val="en-US"/>
        </w:rPr>
        <w:t>80-90% có KT chống tế bào đảo (ICA, anti-GAD)</w:t>
      </w:r>
    </w:p>
    <w:p w14:paraId="5B101ACF" w14:textId="77777777" w:rsidR="00034874" w:rsidRPr="00034874" w:rsidRDefault="00034874" w:rsidP="00034874">
      <w:pPr>
        <w:pStyle w:val="ListParagraph"/>
        <w:numPr>
          <w:ilvl w:val="1"/>
          <w:numId w:val="3"/>
        </w:numPr>
        <w:rPr>
          <w:lang w:val="en-US"/>
        </w:rPr>
      </w:pPr>
      <w:r w:rsidRPr="00034874">
        <w:rPr>
          <w:lang w:val="en-US"/>
        </w:rPr>
        <w:t>ICA (Islet Cell Cytoplasmic Autoantibodies)</w:t>
      </w:r>
    </w:p>
    <w:p w14:paraId="13E14DE5" w14:textId="77777777" w:rsidR="00034874" w:rsidRPr="00034874" w:rsidRDefault="00034874" w:rsidP="00034874">
      <w:pPr>
        <w:pStyle w:val="ListParagraph"/>
        <w:numPr>
          <w:ilvl w:val="1"/>
          <w:numId w:val="3"/>
        </w:numPr>
        <w:rPr>
          <w:lang w:val="en-US"/>
        </w:rPr>
      </w:pPr>
      <w:r w:rsidRPr="00034874">
        <w:rPr>
          <w:lang w:val="en-US"/>
        </w:rPr>
        <w:t>anti-GAD (Glutamic Acid Decarboxylase Autoantibodies)</w:t>
      </w:r>
    </w:p>
    <w:p w14:paraId="457603BD" w14:textId="77777777" w:rsidR="00034874" w:rsidRPr="00034874" w:rsidRDefault="00034874" w:rsidP="00034874">
      <w:pPr>
        <w:pStyle w:val="ListParagraph"/>
        <w:rPr>
          <w:lang w:val="en-US"/>
        </w:rPr>
      </w:pPr>
      <w:r w:rsidRPr="00034874">
        <w:rPr>
          <w:highlight w:val="yellow"/>
          <w:lang w:val="en-US"/>
        </w:rPr>
        <w:t>30-40% có KT chống Insuline (IAA - Insulin Autoantibodies)</w:t>
      </w:r>
    </w:p>
    <w:p w14:paraId="3BB6DE58" w14:textId="79901722" w:rsidR="00034874" w:rsidRPr="00034874" w:rsidRDefault="00034874" w:rsidP="00034874">
      <w:pPr>
        <w:pStyle w:val="ListParagraph"/>
        <w:numPr>
          <w:ilvl w:val="1"/>
          <w:numId w:val="3"/>
        </w:numPr>
        <w:rPr>
          <w:lang w:val="en-US"/>
        </w:rPr>
      </w:pPr>
      <w:r w:rsidRPr="00034874">
        <w:rPr>
          <w:lang w:val="en-US"/>
        </w:rPr>
        <w:t>IA-2A (Insulinoma-Associated-2-Autoantibodies)</w:t>
      </w:r>
    </w:p>
    <w:p w14:paraId="2518637C" w14:textId="0EA3DC28" w:rsidR="006C3737" w:rsidRPr="006C3737" w:rsidRDefault="006C3737" w:rsidP="0024297A">
      <w:pPr>
        <w:pStyle w:val="Heading2"/>
        <w:rPr>
          <w:lang w:val="pt-BR"/>
        </w:rPr>
      </w:pPr>
      <w:r w:rsidRPr="006C3737">
        <w:rPr>
          <w:lang w:val="pt-BR"/>
        </w:rPr>
        <w:t xml:space="preserve">Phá hủy tế bào B và xuất hiện </w:t>
      </w:r>
      <w:r w:rsidR="004B288E">
        <w:rPr>
          <w:lang w:val="pt-BR"/>
        </w:rPr>
        <w:t>ĐTĐ</w:t>
      </w:r>
      <w:r w:rsidRPr="006C3737">
        <w:rPr>
          <w:lang w:val="pt-BR"/>
        </w:rPr>
        <w:t xml:space="preserve"> trên lâm sàng, gồm 4 giai đọan:</w:t>
      </w:r>
    </w:p>
    <w:p w14:paraId="33AD5361" w14:textId="7E2BCCFC" w:rsidR="006C3737" w:rsidRPr="006C3737" w:rsidRDefault="00B04BCB" w:rsidP="000B575F">
      <w:pPr>
        <w:pStyle w:val="ListParagraph"/>
        <w:rPr>
          <w:lang w:val="pt-BR"/>
        </w:rPr>
      </w:pPr>
      <w:r w:rsidRPr="00D67EDA">
        <w:rPr>
          <w:u w:val="thick" w:color="FF0000"/>
          <w:lang w:val="pt-BR"/>
        </w:rPr>
        <w:t>GĐ</w:t>
      </w:r>
      <w:r w:rsidR="006C3737" w:rsidRPr="00D67EDA">
        <w:rPr>
          <w:u w:val="thick" w:color="FF0000"/>
          <w:lang w:val="pt-BR"/>
        </w:rPr>
        <w:t>1: Xuất hiện kháng thể</w:t>
      </w:r>
      <w:r w:rsidR="006C3737" w:rsidRPr="006C3737">
        <w:rPr>
          <w:lang w:val="pt-BR"/>
        </w:rPr>
        <w:t xml:space="preserve"> kháng tế bào tiểu đảo trong huyết thanh. Đường máu và dung nạp Glucose vẫn bình thường.</w:t>
      </w:r>
    </w:p>
    <w:p w14:paraId="1B648715" w14:textId="7C5500D2" w:rsidR="006C3737" w:rsidRPr="006C3737" w:rsidRDefault="00B04BCB" w:rsidP="000B575F">
      <w:pPr>
        <w:pStyle w:val="ListParagraph"/>
        <w:rPr>
          <w:lang w:val="pt-BR"/>
        </w:rPr>
      </w:pPr>
      <w:r w:rsidRPr="00D67EDA">
        <w:rPr>
          <w:u w:val="thick" w:color="FF0000"/>
          <w:lang w:val="pt-BR"/>
        </w:rPr>
        <w:t>GĐ</w:t>
      </w:r>
      <w:r w:rsidR="006C3737" w:rsidRPr="00D67EDA">
        <w:rPr>
          <w:u w:val="thick" w:color="FF0000"/>
          <w:lang w:val="pt-BR"/>
        </w:rPr>
        <w:t>2: Giảm dung nạp Glucose</w:t>
      </w:r>
      <w:r w:rsidR="006C3737" w:rsidRPr="006C3737">
        <w:rPr>
          <w:lang w:val="pt-BR"/>
        </w:rPr>
        <w:t xml:space="preserve"> trong khi đường huyết lúc đói vẫn bình thường (</w:t>
      </w:r>
      <w:r w:rsidR="0084385D">
        <w:rPr>
          <w:lang w:val="vi-VN"/>
        </w:rPr>
        <w:t xml:space="preserve">GĐ </w:t>
      </w:r>
      <w:r w:rsidR="006C3737" w:rsidRPr="006C3737">
        <w:rPr>
          <w:lang w:val="pt-BR"/>
        </w:rPr>
        <w:t xml:space="preserve">tiền </w:t>
      </w:r>
      <w:r w:rsidR="004B288E">
        <w:rPr>
          <w:lang w:val="pt-BR"/>
        </w:rPr>
        <w:t>ĐTĐ</w:t>
      </w:r>
      <w:r w:rsidR="006C3737" w:rsidRPr="006C3737">
        <w:rPr>
          <w:lang w:val="pt-BR"/>
        </w:rPr>
        <w:t>).</w:t>
      </w:r>
    </w:p>
    <w:p w14:paraId="7A9EF81B" w14:textId="17A0312C" w:rsidR="006C3737" w:rsidRPr="006C3737" w:rsidRDefault="00B04BCB" w:rsidP="000B575F">
      <w:pPr>
        <w:pStyle w:val="ListParagraph"/>
        <w:rPr>
          <w:lang w:val="pt-BR"/>
        </w:rPr>
      </w:pPr>
      <w:r w:rsidRPr="00D67EDA">
        <w:rPr>
          <w:u w:val="thick" w:color="FF0000"/>
          <w:lang w:val="pt-BR"/>
        </w:rPr>
        <w:t>GĐ</w:t>
      </w:r>
      <w:r w:rsidR="006C3737" w:rsidRPr="00D67EDA">
        <w:rPr>
          <w:u w:val="thick" w:color="FF0000"/>
          <w:lang w:val="pt-BR"/>
        </w:rPr>
        <w:t>3: Đường huyết lúc đói tăng cao</w:t>
      </w:r>
      <w:r w:rsidR="006C3737" w:rsidRPr="006C3737">
        <w:rPr>
          <w:lang w:val="pt-BR"/>
        </w:rPr>
        <w:t xml:space="preserve"> nhưng không nhiễm toan (giai đoạn </w:t>
      </w:r>
      <w:r w:rsidR="004B288E">
        <w:rPr>
          <w:lang w:val="pt-BR"/>
        </w:rPr>
        <w:t>ĐTĐ</w:t>
      </w:r>
      <w:r w:rsidR="006C3737" w:rsidRPr="006C3737">
        <w:rPr>
          <w:lang w:val="pt-BR"/>
        </w:rPr>
        <w:t>)</w:t>
      </w:r>
    </w:p>
    <w:p w14:paraId="3FA12EF3" w14:textId="35943E11" w:rsidR="006C3737" w:rsidRPr="006C3737" w:rsidRDefault="00B04BCB" w:rsidP="000B575F">
      <w:pPr>
        <w:pStyle w:val="ListParagraph"/>
        <w:rPr>
          <w:lang w:val="pt-BR"/>
        </w:rPr>
      </w:pPr>
      <w:r w:rsidRPr="00D67EDA">
        <w:rPr>
          <w:u w:val="thick" w:color="FF0000"/>
          <w:lang w:val="pt-BR"/>
        </w:rPr>
        <w:t>GĐ</w:t>
      </w:r>
      <w:r w:rsidR="006C3737" w:rsidRPr="00D67EDA">
        <w:rPr>
          <w:u w:val="thick" w:color="FF0000"/>
          <w:lang w:val="pt-BR"/>
        </w:rPr>
        <w:t xml:space="preserve">4: </w:t>
      </w:r>
      <w:r w:rsidR="004B288E" w:rsidRPr="00D67EDA">
        <w:rPr>
          <w:u w:val="thick" w:color="FF0000"/>
          <w:lang w:val="pt-BR"/>
        </w:rPr>
        <w:t>ĐTĐ</w:t>
      </w:r>
      <w:r w:rsidR="006C3737" w:rsidRPr="00D67EDA">
        <w:rPr>
          <w:u w:val="thick" w:color="FF0000"/>
          <w:lang w:val="pt-BR"/>
        </w:rPr>
        <w:t xml:space="preserve"> typ 1 thật sự và có toan ceton</w:t>
      </w:r>
      <w:r w:rsidR="006C3737" w:rsidRPr="006C3737">
        <w:rPr>
          <w:lang w:val="pt-BR"/>
        </w:rPr>
        <w:t xml:space="preserve">, đặc biệt khi </w:t>
      </w:r>
      <w:r w:rsidR="00DC6BB2">
        <w:rPr>
          <w:lang w:val="pt-BR"/>
        </w:rPr>
        <w:t>BN</w:t>
      </w:r>
      <w:r w:rsidR="006C3737" w:rsidRPr="006C3737">
        <w:rPr>
          <w:lang w:val="pt-BR"/>
        </w:rPr>
        <w:t xml:space="preserve"> bị một stress phối hợp.</w:t>
      </w:r>
    </w:p>
    <w:p w14:paraId="259305F5" w14:textId="7A314A8E" w:rsidR="006C3737" w:rsidRDefault="006C3737" w:rsidP="000B575F">
      <w:pPr>
        <w:pStyle w:val="ListParagraph"/>
        <w:rPr>
          <w:lang w:val="pt-BR"/>
        </w:rPr>
      </w:pPr>
      <w:r w:rsidRPr="00EF3B8F">
        <w:rPr>
          <w:highlight w:val="magenta"/>
          <w:lang w:val="pt-BR"/>
        </w:rPr>
        <w:t>Khi 75-90% số tế bào B bị tổn thương thì đường huyết gia tăng</w:t>
      </w:r>
      <w:r w:rsidRPr="006C3737">
        <w:rPr>
          <w:lang w:val="pt-BR"/>
        </w:rPr>
        <w:t xml:space="preserve"> và khi</w:t>
      </w:r>
      <w:r w:rsidR="00D67EDA">
        <w:rPr>
          <w:lang w:val="vi-VN"/>
        </w:rPr>
        <w:t xml:space="preserve"> GĐ</w:t>
      </w:r>
      <w:r w:rsidRPr="006C3737">
        <w:rPr>
          <w:lang w:val="pt-BR"/>
        </w:rPr>
        <w:t xml:space="preserve"> 4 xuất hiện phải điều trị bằng insulin suốt đời trừ khi </w:t>
      </w:r>
      <w:r w:rsidR="00DC6BB2">
        <w:rPr>
          <w:lang w:val="pt-BR"/>
        </w:rPr>
        <w:t>BN</w:t>
      </w:r>
      <w:r w:rsidRPr="006C3737">
        <w:rPr>
          <w:lang w:val="pt-BR"/>
        </w:rPr>
        <w:t xml:space="preserve"> được ghép tụy.</w:t>
      </w:r>
    </w:p>
    <w:p w14:paraId="14584E24" w14:textId="4EC6C9E3" w:rsidR="006C3737" w:rsidRPr="00317D42" w:rsidRDefault="006C3737" w:rsidP="006C3737">
      <w:pPr>
        <w:pStyle w:val="Heading1"/>
        <w:rPr>
          <w:lang w:val="pt-BR"/>
        </w:rPr>
      </w:pPr>
      <w:r w:rsidRPr="00317D42">
        <w:rPr>
          <w:lang w:val="pt-BR"/>
        </w:rPr>
        <w:t xml:space="preserve">SINH LÝ BỆNH HỌC </w:t>
      </w:r>
      <w:r w:rsidRPr="00317D42">
        <w:rPr>
          <w:vertAlign w:val="superscript"/>
          <w:lang w:val="pt-BR"/>
        </w:rPr>
        <w:t>[</w:t>
      </w:r>
      <w:r w:rsidRPr="006C3737">
        <w:rPr>
          <w:vertAlign w:val="superscript"/>
          <w:lang w:val="pt-BR"/>
        </w:rPr>
        <w:fldChar w:fldCharType="begin"/>
      </w:r>
      <w:r w:rsidRPr="00317D42">
        <w:rPr>
          <w:vertAlign w:val="superscript"/>
          <w:lang w:val="pt-BR"/>
        </w:rPr>
        <w:instrText xml:space="preserve"> REF _Ref343283684 \r \h  \* MERGEFORMAT </w:instrText>
      </w:r>
      <w:r w:rsidRPr="006C3737">
        <w:rPr>
          <w:vertAlign w:val="superscript"/>
          <w:lang w:val="pt-BR"/>
        </w:rPr>
      </w:r>
      <w:r w:rsidRPr="006C3737">
        <w:rPr>
          <w:vertAlign w:val="superscript"/>
          <w:lang w:val="pt-BR"/>
        </w:rPr>
        <w:fldChar w:fldCharType="separate"/>
      </w:r>
      <w:r w:rsidRPr="00317D42">
        <w:rPr>
          <w:vertAlign w:val="superscript"/>
          <w:lang w:val="pt-BR"/>
        </w:rPr>
        <w:t>1</w:t>
      </w:r>
      <w:r w:rsidRPr="006C3737">
        <w:fldChar w:fldCharType="end"/>
      </w:r>
      <w:r w:rsidRPr="00317D42">
        <w:rPr>
          <w:vertAlign w:val="superscript"/>
          <w:lang w:val="pt-BR"/>
        </w:rPr>
        <w:t>], [</w:t>
      </w:r>
      <w:r w:rsidRPr="006C3737">
        <w:rPr>
          <w:vertAlign w:val="superscript"/>
          <w:lang w:val="pt-BR"/>
        </w:rPr>
        <w:fldChar w:fldCharType="begin"/>
      </w:r>
      <w:r w:rsidRPr="00317D42">
        <w:rPr>
          <w:vertAlign w:val="superscript"/>
          <w:lang w:val="pt-BR"/>
        </w:rPr>
        <w:instrText xml:space="preserve"> REF _Ref343283698 \r \h  \* MERGEFORMAT </w:instrText>
      </w:r>
      <w:r w:rsidRPr="006C3737">
        <w:rPr>
          <w:vertAlign w:val="superscript"/>
          <w:lang w:val="pt-BR"/>
        </w:rPr>
      </w:r>
      <w:r w:rsidRPr="006C3737">
        <w:rPr>
          <w:vertAlign w:val="superscript"/>
          <w:lang w:val="pt-BR"/>
        </w:rPr>
        <w:fldChar w:fldCharType="separate"/>
      </w:r>
      <w:r w:rsidRPr="00317D42">
        <w:rPr>
          <w:vertAlign w:val="superscript"/>
          <w:lang w:val="pt-BR"/>
        </w:rPr>
        <w:t>4</w:t>
      </w:r>
      <w:r w:rsidRPr="006C3737">
        <w:fldChar w:fldCharType="end"/>
      </w:r>
      <w:r w:rsidRPr="00317D42">
        <w:rPr>
          <w:vertAlign w:val="superscript"/>
          <w:lang w:val="pt-BR"/>
        </w:rPr>
        <w:t>], [</w:t>
      </w:r>
      <w:r w:rsidRPr="006C3737">
        <w:rPr>
          <w:vertAlign w:val="superscript"/>
          <w:lang w:val="pt-BR"/>
        </w:rPr>
        <w:fldChar w:fldCharType="begin"/>
      </w:r>
      <w:r w:rsidRPr="00317D42">
        <w:rPr>
          <w:vertAlign w:val="superscript"/>
          <w:lang w:val="pt-BR"/>
        </w:rPr>
        <w:instrText xml:space="preserve"> REF _Ref343283668 \r \h  \* MERGEFORMAT </w:instrText>
      </w:r>
      <w:r w:rsidRPr="006C3737">
        <w:rPr>
          <w:vertAlign w:val="superscript"/>
          <w:lang w:val="pt-BR"/>
        </w:rPr>
      </w:r>
      <w:r w:rsidRPr="006C3737">
        <w:rPr>
          <w:vertAlign w:val="superscript"/>
          <w:lang w:val="pt-BR"/>
        </w:rPr>
        <w:fldChar w:fldCharType="separate"/>
      </w:r>
      <w:r w:rsidRPr="00317D42">
        <w:rPr>
          <w:vertAlign w:val="superscript"/>
          <w:lang w:val="pt-BR"/>
        </w:rPr>
        <w:t>14</w:t>
      </w:r>
      <w:r w:rsidRPr="006C3737">
        <w:fldChar w:fldCharType="end"/>
      </w:r>
      <w:r w:rsidRPr="00317D42">
        <w:rPr>
          <w:vertAlign w:val="superscript"/>
          <w:lang w:val="pt-BR"/>
        </w:rPr>
        <w:t>], [</w:t>
      </w:r>
      <w:r w:rsidRPr="006C3737">
        <w:rPr>
          <w:vertAlign w:val="superscript"/>
          <w:lang w:val="pt-BR"/>
        </w:rPr>
        <w:fldChar w:fldCharType="begin"/>
      </w:r>
      <w:r w:rsidRPr="00317D42">
        <w:rPr>
          <w:vertAlign w:val="superscript"/>
          <w:lang w:val="pt-BR"/>
        </w:rPr>
        <w:instrText xml:space="preserve"> REF _Ref343283714 \r \h  \* MERGEFORMAT </w:instrText>
      </w:r>
      <w:r w:rsidRPr="006C3737">
        <w:rPr>
          <w:vertAlign w:val="superscript"/>
          <w:lang w:val="pt-BR"/>
        </w:rPr>
      </w:r>
      <w:r w:rsidRPr="006C3737">
        <w:rPr>
          <w:vertAlign w:val="superscript"/>
          <w:lang w:val="pt-BR"/>
        </w:rPr>
        <w:fldChar w:fldCharType="separate"/>
      </w:r>
      <w:r w:rsidRPr="00317D42">
        <w:rPr>
          <w:vertAlign w:val="superscript"/>
          <w:lang w:val="pt-BR"/>
        </w:rPr>
        <w:t>16</w:t>
      </w:r>
      <w:r w:rsidRPr="006C3737">
        <w:fldChar w:fldCharType="end"/>
      </w:r>
      <w:r w:rsidRPr="00317D42">
        <w:rPr>
          <w:vertAlign w:val="superscript"/>
          <w:lang w:val="pt-BR"/>
        </w:rPr>
        <w:t>]</w:t>
      </w:r>
    </w:p>
    <w:p w14:paraId="1ABA6F28" w14:textId="723B4A38" w:rsidR="006C3737" w:rsidRPr="006C3737" w:rsidRDefault="006C3737" w:rsidP="00317D42">
      <w:pPr>
        <w:pStyle w:val="Heading2"/>
        <w:rPr>
          <w:lang w:val="pt-BR"/>
        </w:rPr>
      </w:pPr>
      <w:r w:rsidRPr="006C3737">
        <w:rPr>
          <w:lang w:val="pt-BR"/>
        </w:rPr>
        <w:t>Sơ lược về Insulin</w:t>
      </w:r>
    </w:p>
    <w:p w14:paraId="3333BB6B" w14:textId="77777777" w:rsidR="006C133D" w:rsidRDefault="006C3737" w:rsidP="00317D42">
      <w:pPr>
        <w:pStyle w:val="ListParagraph"/>
        <w:rPr>
          <w:lang w:val="pt-BR"/>
        </w:rPr>
      </w:pPr>
      <w:r w:rsidRPr="006C3737">
        <w:rPr>
          <w:lang w:val="pt-BR"/>
        </w:rPr>
        <w:t>Tụy nội tiết gồm 0,7-1 triệu đảo Langerhans với 4 lọai tế bào:</w:t>
      </w:r>
    </w:p>
    <w:p w14:paraId="3A9F6758" w14:textId="77777777" w:rsidR="006C133D" w:rsidRDefault="006C133D" w:rsidP="00704853">
      <w:pPr>
        <w:pStyle w:val="ListParagraph"/>
        <w:numPr>
          <w:ilvl w:val="1"/>
          <w:numId w:val="3"/>
        </w:numPr>
        <w:rPr>
          <w:lang w:val="pt-BR"/>
        </w:rPr>
      </w:pPr>
      <w:r w:rsidRPr="006C3737">
        <w:rPr>
          <w:lang w:val="pt-BR"/>
        </w:rPr>
        <w:t>T</w:t>
      </w:r>
      <w:r w:rsidR="006C3737" w:rsidRPr="006C3737">
        <w:rPr>
          <w:lang w:val="pt-BR"/>
        </w:rPr>
        <w:t>ế bào A (</w:t>
      </w:r>
      <w:r w:rsidR="006C3737" w:rsidRPr="006C3737">
        <w:rPr>
          <w:lang w:val="pt-BR"/>
        </w:rPr>
        <w:sym w:font="Symbol" w:char="F061"/>
      </w:r>
      <w:r w:rsidR="006C3737" w:rsidRPr="006C3737">
        <w:rPr>
          <w:lang w:val="pt-BR"/>
        </w:rPr>
        <w:t>) tiết Glucagon, Proglucagon, Peptid giống Glucagon (GLP1, GLP2),</w:t>
      </w:r>
    </w:p>
    <w:p w14:paraId="5B6EAAFE" w14:textId="77777777" w:rsidR="006C133D" w:rsidRDefault="006C133D" w:rsidP="00704853">
      <w:pPr>
        <w:pStyle w:val="ListParagraph"/>
        <w:numPr>
          <w:ilvl w:val="1"/>
          <w:numId w:val="3"/>
        </w:numPr>
        <w:rPr>
          <w:lang w:val="pt-BR"/>
        </w:rPr>
      </w:pPr>
      <w:r w:rsidRPr="006C3737">
        <w:rPr>
          <w:lang w:val="pt-BR"/>
        </w:rPr>
        <w:t>T</w:t>
      </w:r>
      <w:r w:rsidR="006C3737" w:rsidRPr="006C3737">
        <w:rPr>
          <w:lang w:val="pt-BR"/>
        </w:rPr>
        <w:t>ế bào B (</w:t>
      </w:r>
      <w:r w:rsidR="006C3737" w:rsidRPr="006C3737">
        <w:rPr>
          <w:lang w:val="en-US"/>
        </w:rPr>
        <w:sym w:font="Symbol" w:char="F062"/>
      </w:r>
      <w:r w:rsidR="006C3737" w:rsidRPr="006C3737">
        <w:rPr>
          <w:lang w:val="pt-BR"/>
        </w:rPr>
        <w:t>) tiết Insulin, Peptid C,</w:t>
      </w:r>
    </w:p>
    <w:p w14:paraId="79156C04" w14:textId="77777777" w:rsidR="006C133D" w:rsidRDefault="006C133D" w:rsidP="00704853">
      <w:pPr>
        <w:pStyle w:val="ListParagraph"/>
        <w:numPr>
          <w:ilvl w:val="1"/>
          <w:numId w:val="3"/>
        </w:numPr>
        <w:rPr>
          <w:lang w:val="pt-BR"/>
        </w:rPr>
      </w:pPr>
      <w:r w:rsidRPr="006C3737">
        <w:rPr>
          <w:lang w:val="pt-BR"/>
        </w:rPr>
        <w:t>T</w:t>
      </w:r>
      <w:r w:rsidR="006C3737" w:rsidRPr="006C3737">
        <w:rPr>
          <w:lang w:val="pt-BR"/>
        </w:rPr>
        <w:t>ế bào D (</w:t>
      </w:r>
      <w:r w:rsidR="006C3737" w:rsidRPr="006C3737">
        <w:rPr>
          <w:lang w:val="pt-BR"/>
        </w:rPr>
        <w:sym w:font="Symbol" w:char="F064"/>
      </w:r>
      <w:r w:rsidR="006C3737" w:rsidRPr="006C3737">
        <w:rPr>
          <w:lang w:val="pt-BR"/>
        </w:rPr>
        <w:t>) tiết Somatostatin,</w:t>
      </w:r>
    </w:p>
    <w:p w14:paraId="7D470E38" w14:textId="495C2868" w:rsidR="006C3737" w:rsidRPr="006C3737" w:rsidRDefault="006C133D" w:rsidP="00704853">
      <w:pPr>
        <w:pStyle w:val="ListParagraph"/>
        <w:numPr>
          <w:ilvl w:val="1"/>
          <w:numId w:val="3"/>
        </w:numPr>
        <w:rPr>
          <w:lang w:val="pt-BR"/>
        </w:rPr>
      </w:pPr>
      <w:r w:rsidRPr="006C3737">
        <w:rPr>
          <w:lang w:val="pt-BR"/>
        </w:rPr>
        <w:t>T</w:t>
      </w:r>
      <w:r w:rsidR="006C3737" w:rsidRPr="006C3737">
        <w:rPr>
          <w:lang w:val="pt-BR"/>
        </w:rPr>
        <w:t>ế bào F tiết polypeptid tụy.</w:t>
      </w:r>
    </w:p>
    <w:p w14:paraId="29F97F7E" w14:textId="77777777" w:rsidR="006C3737" w:rsidRPr="006C3737" w:rsidRDefault="006C3737" w:rsidP="00317D42">
      <w:pPr>
        <w:pStyle w:val="ListParagraph"/>
        <w:rPr>
          <w:lang w:val="pt-BR"/>
        </w:rPr>
      </w:pPr>
      <w:r w:rsidRPr="006C3737">
        <w:rPr>
          <w:lang w:val="pt-BR"/>
        </w:rPr>
        <w:t xml:space="preserve">Insulin là một polypeptid gồm 51 acide amine có trọng lượng phân tử là 5808D, </w:t>
      </w:r>
      <w:r w:rsidRPr="005E5662">
        <w:rPr>
          <w:u w:val="thick" w:color="FF0000"/>
          <w:lang w:val="pt-BR"/>
        </w:rPr>
        <w:t>Insulin giữa các loài có tính sinh kháng khác nhau dù đặc tính sinh học không thay đổi</w:t>
      </w:r>
      <w:r w:rsidRPr="006C3737">
        <w:rPr>
          <w:lang w:val="pt-BR"/>
        </w:rPr>
        <w:t>.</w:t>
      </w:r>
    </w:p>
    <w:p w14:paraId="639CD612" w14:textId="07F343DC" w:rsidR="006C3737" w:rsidRPr="006C3737" w:rsidRDefault="006C3737" w:rsidP="00317D42">
      <w:pPr>
        <w:pStyle w:val="Heading2"/>
        <w:rPr>
          <w:lang w:val="pt-BR"/>
        </w:rPr>
      </w:pPr>
      <w:r w:rsidRPr="006C3737">
        <w:rPr>
          <w:lang w:val="pt-BR"/>
        </w:rPr>
        <w:t>Tác dụng của Insulin</w:t>
      </w:r>
    </w:p>
    <w:p w14:paraId="2BE90121" w14:textId="77777777" w:rsidR="005E5662" w:rsidRDefault="006C3737" w:rsidP="00317D42">
      <w:pPr>
        <w:pStyle w:val="ListParagraph"/>
        <w:rPr>
          <w:lang w:val="pt-BR"/>
        </w:rPr>
      </w:pPr>
      <w:r w:rsidRPr="006C3737">
        <w:rPr>
          <w:lang w:val="pt-BR"/>
        </w:rPr>
        <w:t>Trên chuyển hóa glucid:</w:t>
      </w:r>
      <w:r w:rsidR="005E5662">
        <w:rPr>
          <w:lang w:val="vi-VN"/>
        </w:rPr>
        <w:t xml:space="preserve"> </w:t>
      </w:r>
      <w:r w:rsidRPr="006C3737">
        <w:rPr>
          <w:lang w:val="pt-BR"/>
        </w:rPr>
        <w:t>giảm đường huyết do</w:t>
      </w:r>
    </w:p>
    <w:p w14:paraId="534620C1" w14:textId="77777777" w:rsidR="005E5662" w:rsidRDefault="006C3737" w:rsidP="00704853">
      <w:pPr>
        <w:pStyle w:val="ListParagraph"/>
        <w:numPr>
          <w:ilvl w:val="1"/>
          <w:numId w:val="3"/>
        </w:numPr>
        <w:rPr>
          <w:lang w:val="pt-BR"/>
        </w:rPr>
      </w:pPr>
      <w:r w:rsidRPr="006C3737">
        <w:rPr>
          <w:lang w:val="pt-BR"/>
        </w:rPr>
        <w:t xml:space="preserve">tăng sử dụng (tăng thu nhận Glucose máu vào tế bào, tăng oxi hóa Glucose ở mô, tăng tổng hợp và dự trữ Glycogen từ Glucose ở gan và cơ, tăng chuyển Glucose thành acid béo ở gan), </w:t>
      </w:r>
    </w:p>
    <w:p w14:paraId="12CD4D74" w14:textId="24DD27A1" w:rsidR="006C3737" w:rsidRPr="006C3737" w:rsidRDefault="006C3737" w:rsidP="00704853">
      <w:pPr>
        <w:pStyle w:val="ListParagraph"/>
        <w:numPr>
          <w:ilvl w:val="1"/>
          <w:numId w:val="3"/>
        </w:numPr>
        <w:rPr>
          <w:lang w:val="pt-BR"/>
        </w:rPr>
      </w:pPr>
      <w:r w:rsidRPr="006C3737">
        <w:rPr>
          <w:lang w:val="pt-BR"/>
        </w:rPr>
        <w:t>giảm tạo đường mới (giảm huy động acid amine từ cơ và các tổ chức ngoài gan); ức chế sự ly giải Glycogen ở gan.</w:t>
      </w:r>
    </w:p>
    <w:p w14:paraId="6921179B" w14:textId="77777777" w:rsidR="006C3737" w:rsidRPr="006C3737" w:rsidRDefault="006C3737" w:rsidP="00317D42">
      <w:pPr>
        <w:pStyle w:val="ListParagraph"/>
        <w:rPr>
          <w:lang w:val="pt-BR"/>
        </w:rPr>
      </w:pPr>
      <w:r w:rsidRPr="006C3737">
        <w:rPr>
          <w:lang w:val="pt-BR"/>
        </w:rPr>
        <w:t xml:space="preserve">Trên chuyển hóa lipid: </w:t>
      </w:r>
      <w:r w:rsidRPr="00570268">
        <w:rPr>
          <w:highlight w:val="magenta"/>
          <w:lang w:val="pt-BR"/>
        </w:rPr>
        <w:t>ức chế men lipase</w:t>
      </w:r>
      <w:r w:rsidRPr="006C3737">
        <w:rPr>
          <w:lang w:val="pt-BR"/>
        </w:rPr>
        <w:t xml:space="preserve"> nên ức chế giải phóng acid béo vào trong máu.</w:t>
      </w:r>
    </w:p>
    <w:p w14:paraId="3593858D" w14:textId="77777777" w:rsidR="006C3737" w:rsidRPr="006C3737" w:rsidRDefault="006C3737" w:rsidP="00317D42">
      <w:pPr>
        <w:pStyle w:val="ListParagraph"/>
        <w:rPr>
          <w:lang w:val="pt-BR"/>
        </w:rPr>
      </w:pPr>
      <w:r w:rsidRPr="006C3737">
        <w:rPr>
          <w:lang w:val="pt-BR"/>
        </w:rPr>
        <w:t>Trên chuyển hóa protid: tăng protid máu do tăng sự sao mã của AND và dịch mã của RNA thông tin để tạo ra Protein mới; ức chế sự thoái biến Protein của tế bào; giảm tạo đường mới để dành acid amin cho tổng hợp Protein dự trữ trong tế bào.</w:t>
      </w:r>
    </w:p>
    <w:p w14:paraId="77774FCE" w14:textId="0BB215A2" w:rsidR="006C3737" w:rsidRPr="006C3737" w:rsidRDefault="006C3737" w:rsidP="00317D42">
      <w:pPr>
        <w:pStyle w:val="Heading2"/>
        <w:rPr>
          <w:lang w:val="pt-BR"/>
        </w:rPr>
      </w:pPr>
      <w:r w:rsidRPr="006C3737">
        <w:rPr>
          <w:lang w:val="pt-BR"/>
        </w:rPr>
        <w:lastRenderedPageBreak/>
        <w:t>Chuyển hóa của Insulin</w:t>
      </w:r>
    </w:p>
    <w:p w14:paraId="373D8D05" w14:textId="77777777" w:rsidR="006C3737" w:rsidRPr="006C3737" w:rsidRDefault="006C3737" w:rsidP="00317D42">
      <w:pPr>
        <w:pStyle w:val="ListParagraph"/>
        <w:rPr>
          <w:lang w:val="pt-BR"/>
        </w:rPr>
      </w:pPr>
      <w:r w:rsidRPr="006C3737">
        <w:rPr>
          <w:lang w:val="pt-BR"/>
        </w:rPr>
        <w:t>Nhịp độ bài tiết sinh lý 40-50U/ngày.</w:t>
      </w:r>
    </w:p>
    <w:p w14:paraId="4F57C3F8" w14:textId="77777777" w:rsidR="006C3737" w:rsidRPr="006C3737" w:rsidRDefault="006C3737" w:rsidP="00317D42">
      <w:pPr>
        <w:pStyle w:val="ListParagraph"/>
        <w:rPr>
          <w:lang w:val="pt-BR"/>
        </w:rPr>
      </w:pPr>
      <w:r w:rsidRPr="002A1982">
        <w:rPr>
          <w:highlight w:val="green"/>
          <w:lang w:val="pt-BR"/>
        </w:rPr>
        <w:t>T</w:t>
      </w:r>
      <w:r w:rsidRPr="002A1982">
        <w:rPr>
          <w:highlight w:val="green"/>
          <w:vertAlign w:val="subscript"/>
          <w:lang w:val="pt-BR"/>
        </w:rPr>
        <w:t>1/2</w:t>
      </w:r>
      <w:r w:rsidRPr="002A1982">
        <w:rPr>
          <w:highlight w:val="green"/>
          <w:lang w:val="pt-BR"/>
        </w:rPr>
        <w:t xml:space="preserve"> = 3-5’, lượng Insulin đạt đỉnh cao nhất 5 phút sau khi tiêm tĩnh mạch Glucose và từ 30-60 phút sau khi uống Glucose</w:t>
      </w:r>
      <w:r w:rsidRPr="006C3737">
        <w:rPr>
          <w:lang w:val="pt-BR"/>
        </w:rPr>
        <w:t>.</w:t>
      </w:r>
    </w:p>
    <w:p w14:paraId="7505E20C" w14:textId="77777777" w:rsidR="006C3737" w:rsidRPr="006C3737" w:rsidRDefault="006C3737" w:rsidP="00317D42">
      <w:pPr>
        <w:pStyle w:val="ListParagraph"/>
        <w:rPr>
          <w:lang w:val="pt-BR"/>
        </w:rPr>
      </w:pPr>
      <w:r w:rsidRPr="002A1982">
        <w:rPr>
          <w:u w:val="thick" w:color="FF0000"/>
          <w:lang w:val="pt-BR"/>
        </w:rPr>
        <w:t>Dị hóa ở gan và thận (bị hủy 50% sau khi qua gan)</w:t>
      </w:r>
      <w:r w:rsidRPr="006C3737">
        <w:rPr>
          <w:lang w:val="pt-BR"/>
        </w:rPr>
        <w:t>.</w:t>
      </w:r>
    </w:p>
    <w:p w14:paraId="7DBDE835" w14:textId="77777777" w:rsidR="006C3737" w:rsidRPr="006C3737" w:rsidRDefault="006C3737" w:rsidP="00317D42">
      <w:pPr>
        <w:pStyle w:val="ListParagraph"/>
        <w:rPr>
          <w:lang w:val="pt-BR"/>
        </w:rPr>
      </w:pPr>
      <w:r w:rsidRPr="006C3737">
        <w:rPr>
          <w:lang w:val="pt-BR"/>
        </w:rPr>
        <w:t xml:space="preserve">Insulin máu lúc đói 20 </w:t>
      </w:r>
      <w:r w:rsidRPr="006C3737">
        <w:rPr>
          <w:lang w:val="pt-BR"/>
        </w:rPr>
        <w:sym w:font="Symbol" w:char="F06D"/>
      </w:r>
      <w:r w:rsidRPr="006C3737">
        <w:rPr>
          <w:lang w:val="pt-BR"/>
        </w:rPr>
        <w:t xml:space="preserve">U/ml, 30 phút sau khi ăn 70 </w:t>
      </w:r>
      <w:r w:rsidRPr="006C3737">
        <w:rPr>
          <w:lang w:val="pt-BR"/>
        </w:rPr>
        <w:sym w:font="Symbol" w:char="F06D"/>
      </w:r>
      <w:r w:rsidRPr="006C3737">
        <w:rPr>
          <w:lang w:val="pt-BR"/>
        </w:rPr>
        <w:t xml:space="preserve">U/ml, </w:t>
      </w:r>
      <w:r w:rsidRPr="002A1982">
        <w:rPr>
          <w:u w:val="thick" w:color="FF0000"/>
          <w:lang w:val="pt-BR"/>
        </w:rPr>
        <w:t xml:space="preserve">60 phút sau ăn 75 </w:t>
      </w:r>
      <w:r w:rsidRPr="002A1982">
        <w:rPr>
          <w:u w:val="thick" w:color="FF0000"/>
          <w:lang w:val="pt-BR"/>
        </w:rPr>
        <w:sym w:font="Symbol" w:char="F06D"/>
      </w:r>
      <w:r w:rsidRPr="002A1982">
        <w:rPr>
          <w:u w:val="thick" w:color="FF0000"/>
          <w:lang w:val="pt-BR"/>
        </w:rPr>
        <w:t xml:space="preserve">U/ml, 2 giờ sau ăn 45 </w:t>
      </w:r>
      <w:r w:rsidRPr="002A1982">
        <w:rPr>
          <w:u w:val="thick" w:color="FF0000"/>
          <w:lang w:val="pt-BR"/>
        </w:rPr>
        <w:sym w:font="Symbol" w:char="F06D"/>
      </w:r>
      <w:r w:rsidRPr="002A1982">
        <w:rPr>
          <w:u w:val="thick" w:color="FF0000"/>
          <w:lang w:val="pt-BR"/>
        </w:rPr>
        <w:t>U/ml</w:t>
      </w:r>
      <w:r w:rsidRPr="006C3737">
        <w:rPr>
          <w:lang w:val="pt-BR"/>
        </w:rPr>
        <w:t xml:space="preserve">, 3 giờ sau ăn 20 </w:t>
      </w:r>
      <w:r w:rsidRPr="006C3737">
        <w:rPr>
          <w:lang w:val="pt-BR"/>
        </w:rPr>
        <w:sym w:font="Symbol" w:char="F06D"/>
      </w:r>
      <w:r w:rsidRPr="006C3737">
        <w:rPr>
          <w:lang w:val="pt-BR"/>
        </w:rPr>
        <w:t>U/ml.</w:t>
      </w:r>
    </w:p>
    <w:p w14:paraId="79823136" w14:textId="40A4E30A" w:rsidR="006C3737" w:rsidRPr="006C3737" w:rsidRDefault="006C3737" w:rsidP="00317D42">
      <w:pPr>
        <w:pStyle w:val="Heading2"/>
        <w:rPr>
          <w:lang w:val="pt-BR"/>
        </w:rPr>
      </w:pPr>
      <w:r w:rsidRPr="006C3737">
        <w:rPr>
          <w:lang w:val="pt-BR"/>
        </w:rPr>
        <w:t>Nhu cầu Insulin: tùy thuộc nhiều yếu tố</w:t>
      </w:r>
    </w:p>
    <w:p w14:paraId="12A6DD7B" w14:textId="77777777" w:rsidR="006C3737" w:rsidRPr="006C3737" w:rsidRDefault="006C3737" w:rsidP="00ED7F21">
      <w:pPr>
        <w:pStyle w:val="ListParagraph"/>
        <w:rPr>
          <w:lang w:val="pt-BR"/>
        </w:rPr>
      </w:pPr>
      <w:r w:rsidRPr="006C3737">
        <w:rPr>
          <w:lang w:val="pt-BR"/>
        </w:rPr>
        <w:t>Cân nặng: 0,5-0,75 UI/kg/ngày.</w:t>
      </w:r>
    </w:p>
    <w:p w14:paraId="268B6AB6" w14:textId="77777777" w:rsidR="006C3737" w:rsidRPr="006C3737" w:rsidRDefault="006C3737" w:rsidP="00ED7F21">
      <w:pPr>
        <w:pStyle w:val="ListParagraph"/>
        <w:rPr>
          <w:lang w:val="pt-BR"/>
        </w:rPr>
      </w:pPr>
      <w:r w:rsidRPr="006C3737">
        <w:rPr>
          <w:lang w:val="pt-BR"/>
        </w:rPr>
        <w:t>Tốc độ tăng trưởng: 1 UI/kg/ngày ở tuổi dậy thì.</w:t>
      </w:r>
    </w:p>
    <w:p w14:paraId="4D899658" w14:textId="77777777" w:rsidR="006C3737" w:rsidRPr="006C3737" w:rsidRDefault="006C3737" w:rsidP="00ED7F21">
      <w:pPr>
        <w:pStyle w:val="ListParagraph"/>
        <w:rPr>
          <w:lang w:val="it-IT"/>
        </w:rPr>
      </w:pPr>
      <w:r w:rsidRPr="002A1982">
        <w:rPr>
          <w:highlight w:val="yellow"/>
          <w:lang w:val="it-IT"/>
        </w:rPr>
        <w:t>Thức ăn: 1-2 UI/10 gr Glucose</w:t>
      </w:r>
    </w:p>
    <w:p w14:paraId="325979B9" w14:textId="77777777" w:rsidR="006C3737" w:rsidRPr="006C3737" w:rsidRDefault="006C3737" w:rsidP="00ED7F21">
      <w:pPr>
        <w:pStyle w:val="ListParagraph"/>
        <w:rPr>
          <w:lang w:val="it-IT"/>
        </w:rPr>
      </w:pPr>
      <w:r w:rsidRPr="006C3737">
        <w:rPr>
          <w:lang w:val="it-IT"/>
        </w:rPr>
        <w:t>Tăng khi có stress, nhiễm trùng, giải phẫu, chấn thương</w:t>
      </w:r>
    </w:p>
    <w:p w14:paraId="2D9F7A30" w14:textId="77777777" w:rsidR="006C3737" w:rsidRPr="006C3737" w:rsidRDefault="006C3737" w:rsidP="00ED7F21">
      <w:pPr>
        <w:pStyle w:val="ListParagraph"/>
        <w:rPr>
          <w:lang w:val="it-IT"/>
        </w:rPr>
      </w:pPr>
      <w:r w:rsidRPr="002A1982">
        <w:rPr>
          <w:highlight w:val="green"/>
          <w:lang w:val="it-IT"/>
        </w:rPr>
        <w:t>Giảm khi có họat động hệ cơ như chơi thể thao (nhu cầu bằng 1/3 bình thường)</w:t>
      </w:r>
    </w:p>
    <w:p w14:paraId="5A1F3DF5" w14:textId="7B808D72" w:rsidR="006C3737" w:rsidRPr="006C3737" w:rsidRDefault="006C3737" w:rsidP="00ED7F21">
      <w:pPr>
        <w:pStyle w:val="Heading2"/>
        <w:rPr>
          <w:lang w:val="it-IT"/>
        </w:rPr>
      </w:pPr>
      <w:r w:rsidRPr="006C3737">
        <w:rPr>
          <w:lang w:val="it-IT"/>
        </w:rPr>
        <w:t xml:space="preserve">Sinh lý bệnh của </w:t>
      </w:r>
      <w:r w:rsidR="004B288E">
        <w:rPr>
          <w:lang w:val="it-IT"/>
        </w:rPr>
        <w:t>ĐTĐ</w:t>
      </w:r>
    </w:p>
    <w:p w14:paraId="7B98B485" w14:textId="77777777" w:rsidR="006C3737" w:rsidRPr="006C3737" w:rsidRDefault="006C3737" w:rsidP="006C3737">
      <w:pPr>
        <w:rPr>
          <w:lang w:val="it-IT"/>
        </w:rPr>
      </w:pPr>
      <w:r w:rsidRPr="006C3737">
        <w:rPr>
          <w:lang w:val="it-IT"/>
        </w:rPr>
        <w:t>Rối lọan chuyển hóa chủ yếu ở gan, cơ, mô mỡ; nặng hơn nếu kèm theo tác động của Stress hormon (Cortisol, Growth hormon, Epinephrin, Glucagon...)</w:t>
      </w:r>
    </w:p>
    <w:p w14:paraId="2C524E53" w14:textId="41B12BCE" w:rsidR="006C3737" w:rsidRPr="006C3737" w:rsidRDefault="00591E4D" w:rsidP="006C3737">
      <w:pPr>
        <w:rPr>
          <w:lang w:val="it-IT"/>
        </w:rPr>
      </w:pPr>
      <w:r>
        <w:rPr>
          <w:noProof/>
          <w:lang w:val="it-IT"/>
        </w:rPr>
        <w:lastRenderedPageBreak/>
        <w:drawing>
          <wp:inline distT="0" distB="0" distL="0" distR="0" wp14:anchorId="44EA4445" wp14:editId="3BE8F0B3">
            <wp:extent cx="7001510" cy="6248400"/>
            <wp:effectExtent l="0" t="0" r="2794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E8B8A85" w14:textId="07015B1E" w:rsidR="006C3737" w:rsidRPr="004D4C47" w:rsidRDefault="006C3737" w:rsidP="006C3737">
      <w:pPr>
        <w:pStyle w:val="Heading1"/>
        <w:rPr>
          <w:lang w:val="it-IT"/>
        </w:rPr>
      </w:pPr>
      <w:r w:rsidRPr="004D4C47">
        <w:rPr>
          <w:lang w:val="it-IT"/>
        </w:rPr>
        <w:t xml:space="preserve">LÂM SÀNG </w:t>
      </w:r>
      <w:r w:rsidRPr="004D4C47">
        <w:rPr>
          <w:vertAlign w:val="superscript"/>
          <w:lang w:val="it-IT"/>
        </w:rPr>
        <w:t>[</w:t>
      </w:r>
      <w:r w:rsidRPr="006C3737">
        <w:rPr>
          <w:vertAlign w:val="superscript"/>
          <w:lang w:val="it-IT"/>
        </w:rPr>
        <w:fldChar w:fldCharType="begin"/>
      </w:r>
      <w:r w:rsidRPr="004D4C47">
        <w:rPr>
          <w:vertAlign w:val="superscript"/>
          <w:lang w:val="it-IT"/>
        </w:rPr>
        <w:instrText xml:space="preserve"> REF _Ref343283684 \r \h  \* MERGEFORMAT </w:instrText>
      </w:r>
      <w:r w:rsidRPr="006C3737">
        <w:rPr>
          <w:vertAlign w:val="superscript"/>
          <w:lang w:val="it-IT"/>
        </w:rPr>
      </w:r>
      <w:r w:rsidRPr="006C3737">
        <w:rPr>
          <w:vertAlign w:val="superscript"/>
          <w:lang w:val="it-IT"/>
        </w:rPr>
        <w:fldChar w:fldCharType="separate"/>
      </w:r>
      <w:r w:rsidRPr="004D4C47">
        <w:rPr>
          <w:vertAlign w:val="superscript"/>
          <w:lang w:val="it-IT"/>
        </w:rPr>
        <w:t>1</w:t>
      </w:r>
      <w:r w:rsidRPr="006C3737">
        <w:fldChar w:fldCharType="end"/>
      </w:r>
      <w:r w:rsidRPr="004D4C47">
        <w:rPr>
          <w:vertAlign w:val="superscript"/>
          <w:lang w:val="it-IT"/>
        </w:rPr>
        <w:t>], [</w:t>
      </w:r>
      <w:r w:rsidRPr="006C3737">
        <w:rPr>
          <w:vertAlign w:val="superscript"/>
          <w:lang w:val="it-IT"/>
        </w:rPr>
        <w:fldChar w:fldCharType="begin"/>
      </w:r>
      <w:r w:rsidRPr="004D4C47">
        <w:rPr>
          <w:vertAlign w:val="superscript"/>
          <w:lang w:val="it-IT"/>
        </w:rPr>
        <w:instrText xml:space="preserve"> REF _Ref343283698 \r \h  \* MERGEFORMAT </w:instrText>
      </w:r>
      <w:r w:rsidRPr="006C3737">
        <w:rPr>
          <w:vertAlign w:val="superscript"/>
          <w:lang w:val="it-IT"/>
        </w:rPr>
      </w:r>
      <w:r w:rsidRPr="006C3737">
        <w:rPr>
          <w:vertAlign w:val="superscript"/>
          <w:lang w:val="it-IT"/>
        </w:rPr>
        <w:fldChar w:fldCharType="separate"/>
      </w:r>
      <w:r w:rsidRPr="004D4C47">
        <w:rPr>
          <w:vertAlign w:val="superscript"/>
          <w:lang w:val="it-IT"/>
        </w:rPr>
        <w:t>4</w:t>
      </w:r>
      <w:r w:rsidRPr="006C3737">
        <w:fldChar w:fldCharType="end"/>
      </w:r>
      <w:r w:rsidRPr="004D4C47">
        <w:rPr>
          <w:vertAlign w:val="superscript"/>
          <w:lang w:val="it-IT"/>
        </w:rPr>
        <w:t>], [</w:t>
      </w:r>
      <w:r w:rsidRPr="006C3737">
        <w:rPr>
          <w:vertAlign w:val="superscript"/>
          <w:lang w:val="it-IT"/>
        </w:rPr>
        <w:fldChar w:fldCharType="begin"/>
      </w:r>
      <w:r w:rsidRPr="004D4C47">
        <w:rPr>
          <w:vertAlign w:val="superscript"/>
          <w:lang w:val="it-IT"/>
        </w:rPr>
        <w:instrText xml:space="preserve"> REF _Ref343283623 \r \h  \* MERGEFORMAT </w:instrText>
      </w:r>
      <w:r w:rsidRPr="006C3737">
        <w:rPr>
          <w:vertAlign w:val="superscript"/>
          <w:lang w:val="it-IT"/>
        </w:rPr>
      </w:r>
      <w:r w:rsidRPr="006C3737">
        <w:rPr>
          <w:vertAlign w:val="superscript"/>
          <w:lang w:val="it-IT"/>
        </w:rPr>
        <w:fldChar w:fldCharType="separate"/>
      </w:r>
      <w:r w:rsidRPr="004D4C47">
        <w:rPr>
          <w:vertAlign w:val="superscript"/>
          <w:lang w:val="it-IT"/>
        </w:rPr>
        <w:t>17</w:t>
      </w:r>
      <w:r w:rsidRPr="006C3737">
        <w:fldChar w:fldCharType="end"/>
      </w:r>
      <w:r w:rsidRPr="004D4C47">
        <w:rPr>
          <w:vertAlign w:val="superscript"/>
          <w:lang w:val="it-IT"/>
        </w:rPr>
        <w:t>]</w:t>
      </w:r>
    </w:p>
    <w:p w14:paraId="2A4DEF41" w14:textId="6980FDA7" w:rsidR="006C3737" w:rsidRPr="006C3737" w:rsidRDefault="006C3737" w:rsidP="006C3737">
      <w:pPr>
        <w:rPr>
          <w:lang w:val="it-IT"/>
        </w:rPr>
      </w:pPr>
      <w:r w:rsidRPr="006C3737">
        <w:rPr>
          <w:lang w:val="it-IT"/>
        </w:rPr>
        <w:t xml:space="preserve">Thường được thúc đẩy bởi một bệnh lý khác đi kèm và làm che lấp đi chẩn đoán bệnh. Ngoài ra triệu chứng lâm sàng đa dạng, gồm nhiều hội chứng tùy theo mức độ tiến triển của bệnh nên thường phải </w:t>
      </w:r>
      <w:r w:rsidR="002A1982">
        <w:rPr>
          <w:lang w:val="it-IT"/>
        </w:rPr>
        <w:t>CĐPB</w:t>
      </w:r>
      <w:r w:rsidR="002A1982">
        <w:rPr>
          <w:lang w:val="vi-VN"/>
        </w:rPr>
        <w:t xml:space="preserve"> </w:t>
      </w:r>
      <w:r w:rsidRPr="006C3737">
        <w:rPr>
          <w:lang w:val="it-IT"/>
        </w:rPr>
        <w:t>với nhiều bệnh lý khác.</w:t>
      </w:r>
    </w:p>
    <w:p w14:paraId="0AE0496A" w14:textId="247EF2EE" w:rsidR="006C3737" w:rsidRPr="006C3737" w:rsidRDefault="002A1982" w:rsidP="0069693D">
      <w:pPr>
        <w:pStyle w:val="ListParagraph"/>
        <w:rPr>
          <w:lang w:val="it-IT"/>
        </w:rPr>
      </w:pPr>
      <w:r>
        <w:rPr>
          <w:i/>
          <w:lang w:val="it-IT"/>
        </w:rPr>
        <w:t>HC</w:t>
      </w:r>
      <w:r>
        <w:rPr>
          <w:i/>
          <w:lang w:val="vi-VN"/>
        </w:rPr>
        <w:t xml:space="preserve"> </w:t>
      </w:r>
      <w:r w:rsidR="006C3737" w:rsidRPr="006C3737">
        <w:rPr>
          <w:i/>
          <w:lang w:val="it-IT"/>
        </w:rPr>
        <w:t>tăng đường huyết:</w:t>
      </w:r>
      <w:r w:rsidR="006C3737" w:rsidRPr="006C3737">
        <w:rPr>
          <w:lang w:val="it-IT"/>
        </w:rPr>
        <w:t xml:space="preserve"> tam chứng điển hình </w:t>
      </w:r>
      <w:r>
        <w:rPr>
          <w:lang w:val="vi-VN"/>
        </w:rPr>
        <w:t>“</w:t>
      </w:r>
      <w:r w:rsidR="006C3737" w:rsidRPr="002A1982">
        <w:rPr>
          <w:b/>
          <w:bCs/>
          <w:color w:val="C00000"/>
          <w:lang w:val="it-IT"/>
        </w:rPr>
        <w:t xml:space="preserve">tiểu nhiều, uống nhiều, ăn </w:t>
      </w:r>
      <w:r w:rsidRPr="002A1982">
        <w:rPr>
          <w:b/>
          <w:bCs/>
          <w:color w:val="C00000"/>
          <w:lang w:val="it-IT"/>
        </w:rPr>
        <w:t>nhiều</w:t>
      </w:r>
      <w:r>
        <w:rPr>
          <w:lang w:val="vi-VN"/>
        </w:rPr>
        <w:t>”</w:t>
      </w:r>
      <w:r w:rsidR="006C3737" w:rsidRPr="006C3737">
        <w:rPr>
          <w:lang w:val="it-IT"/>
        </w:rPr>
        <w:t xml:space="preserve">. Trẻ nhỏ thường tiểu đêm, tiểu dầm. Khát nước, mất nước làm khô các màng nhầy niêm mạc, da bớt căng. Chóng mặt, hạ </w:t>
      </w:r>
      <w:r>
        <w:rPr>
          <w:lang w:val="it-IT"/>
        </w:rPr>
        <w:t>HA</w:t>
      </w:r>
      <w:r>
        <w:rPr>
          <w:lang w:val="vi-VN"/>
        </w:rPr>
        <w:t xml:space="preserve"> </w:t>
      </w:r>
      <w:r w:rsidR="006C3737" w:rsidRPr="006C3737">
        <w:rPr>
          <w:lang w:val="it-IT"/>
        </w:rPr>
        <w:t>tư thế, yếu mệt. Mất Kali gây yếu cơ. Sụt cân có thể 5-10kg trong vài tháng.</w:t>
      </w:r>
    </w:p>
    <w:p w14:paraId="596D0ED8" w14:textId="79C45C7C" w:rsidR="006C3737" w:rsidRPr="006C3737" w:rsidRDefault="002A1982" w:rsidP="0069693D">
      <w:pPr>
        <w:pStyle w:val="ListParagraph"/>
        <w:rPr>
          <w:lang w:val="it-IT"/>
        </w:rPr>
      </w:pPr>
      <w:r>
        <w:rPr>
          <w:i/>
          <w:lang w:val="it-IT"/>
        </w:rPr>
        <w:t>HC</w:t>
      </w:r>
      <w:r w:rsidR="006C3737" w:rsidRPr="006C3737">
        <w:rPr>
          <w:i/>
          <w:lang w:val="it-IT"/>
        </w:rPr>
        <w:t xml:space="preserve"> tăng áp lực thẩm thấu:</w:t>
      </w:r>
      <w:r w:rsidR="006C3737" w:rsidRPr="006C3737">
        <w:rPr>
          <w:lang w:val="it-IT"/>
        </w:rPr>
        <w:t xml:space="preserve"> khát, mờ mắt, </w:t>
      </w:r>
      <w:r w:rsidR="006C3737" w:rsidRPr="002A1982">
        <w:rPr>
          <w:highlight w:val="green"/>
          <w:lang w:val="it-IT"/>
        </w:rPr>
        <w:t>khi ALTT &gt; 330 mOsm/kg trẻ dễ hôn mê</w:t>
      </w:r>
      <w:r w:rsidR="006C3737" w:rsidRPr="006C3737">
        <w:rPr>
          <w:lang w:val="it-IT"/>
        </w:rPr>
        <w:t>.</w:t>
      </w:r>
    </w:p>
    <w:p w14:paraId="47DF5C2B" w14:textId="41338ECD" w:rsidR="006C3737" w:rsidRPr="006C3737" w:rsidRDefault="002A1982" w:rsidP="0069693D">
      <w:pPr>
        <w:pStyle w:val="ListParagraph"/>
        <w:rPr>
          <w:lang w:val="it-IT"/>
        </w:rPr>
      </w:pPr>
      <w:r>
        <w:rPr>
          <w:i/>
          <w:lang w:val="it-IT"/>
        </w:rPr>
        <w:t>HC</w:t>
      </w:r>
      <w:r>
        <w:rPr>
          <w:i/>
          <w:lang w:val="vi-VN"/>
        </w:rPr>
        <w:t xml:space="preserve"> </w:t>
      </w:r>
      <w:r w:rsidR="006C3737" w:rsidRPr="006C3737">
        <w:rPr>
          <w:i/>
          <w:lang w:val="it-IT"/>
        </w:rPr>
        <w:t>dị hóa:</w:t>
      </w:r>
      <w:r w:rsidR="006C3737" w:rsidRPr="006C3737">
        <w:rPr>
          <w:lang w:val="it-IT"/>
        </w:rPr>
        <w:t xml:space="preserve"> sút cân nhanh mệt mỏi, suy nhược, teo cơ và mô mỡ dưới da.</w:t>
      </w:r>
    </w:p>
    <w:p w14:paraId="5EDFC672" w14:textId="5E78829B" w:rsidR="006C3737" w:rsidRPr="006C3737" w:rsidRDefault="002A1982" w:rsidP="0069693D">
      <w:pPr>
        <w:pStyle w:val="ListParagraph"/>
        <w:rPr>
          <w:lang w:val="it-IT"/>
        </w:rPr>
      </w:pPr>
      <w:r>
        <w:rPr>
          <w:i/>
          <w:lang w:val="it-IT"/>
        </w:rPr>
        <w:t>HC</w:t>
      </w:r>
      <w:r>
        <w:rPr>
          <w:i/>
          <w:lang w:val="vi-VN"/>
        </w:rPr>
        <w:t xml:space="preserve"> </w:t>
      </w:r>
      <w:r w:rsidR="006C3737" w:rsidRPr="006C3737">
        <w:rPr>
          <w:i/>
          <w:lang w:val="it-IT"/>
        </w:rPr>
        <w:t>nhiễm ceton acid</w:t>
      </w:r>
      <w:r w:rsidR="006C3737" w:rsidRPr="006C3737">
        <w:rPr>
          <w:lang w:val="it-IT"/>
        </w:rPr>
        <w:t xml:space="preserve"> (chiếm 25% trường hợp)</w:t>
      </w:r>
    </w:p>
    <w:p w14:paraId="49CCE1AC" w14:textId="77777777" w:rsidR="006C3737" w:rsidRPr="006C3737" w:rsidRDefault="006C3737" w:rsidP="00704853">
      <w:pPr>
        <w:pStyle w:val="ListParagraph"/>
        <w:numPr>
          <w:ilvl w:val="1"/>
          <w:numId w:val="3"/>
        </w:numPr>
        <w:rPr>
          <w:lang w:val="it-IT"/>
        </w:rPr>
      </w:pPr>
      <w:r w:rsidRPr="00FD3B40">
        <w:rPr>
          <w:highlight w:val="green"/>
          <w:lang w:val="it-IT"/>
        </w:rPr>
        <w:t>Sớm: ói mửa, tiểu nhiều, mất nước</w:t>
      </w:r>
      <w:r w:rsidRPr="006C3737">
        <w:rPr>
          <w:lang w:val="it-IT"/>
        </w:rPr>
        <w:t>.</w:t>
      </w:r>
    </w:p>
    <w:p w14:paraId="53FA70A7" w14:textId="3F302ABE" w:rsidR="006C3737" w:rsidRPr="006C3737" w:rsidRDefault="006C3737" w:rsidP="00704853">
      <w:pPr>
        <w:pStyle w:val="ListParagraph"/>
        <w:numPr>
          <w:ilvl w:val="1"/>
          <w:numId w:val="3"/>
        </w:numPr>
        <w:rPr>
          <w:lang w:val="it-IT"/>
        </w:rPr>
      </w:pPr>
      <w:r w:rsidRPr="00FD3B40">
        <w:rPr>
          <w:highlight w:val="cyan"/>
          <w:lang w:val="it-IT"/>
        </w:rPr>
        <w:t>Muộn: thở kiểu Kussmaul (thở chậm sâu, để thải CO</w:t>
      </w:r>
      <w:r w:rsidRPr="00FD3B40">
        <w:rPr>
          <w:highlight w:val="cyan"/>
          <w:vertAlign w:val="subscript"/>
          <w:lang w:val="it-IT"/>
        </w:rPr>
        <w:t>2</w:t>
      </w:r>
      <w:r w:rsidRPr="00FD3B40">
        <w:rPr>
          <w:highlight w:val="cyan"/>
          <w:lang w:val="it-IT"/>
        </w:rPr>
        <w:t>), đau bụng, co cứng cơ thành bụng</w:t>
      </w:r>
      <w:r w:rsidRPr="006C3737">
        <w:rPr>
          <w:lang w:val="it-IT"/>
        </w:rPr>
        <w:t>.</w:t>
      </w:r>
    </w:p>
    <w:p w14:paraId="49C0A975" w14:textId="77777777" w:rsidR="006C3737" w:rsidRPr="006C3737" w:rsidRDefault="006C3737" w:rsidP="00704853">
      <w:pPr>
        <w:pStyle w:val="ListParagraph"/>
        <w:numPr>
          <w:ilvl w:val="1"/>
          <w:numId w:val="3"/>
        </w:numPr>
        <w:rPr>
          <w:lang w:val="it-IT"/>
        </w:rPr>
      </w:pPr>
      <w:r w:rsidRPr="00FD3B40">
        <w:rPr>
          <w:highlight w:val="yellow"/>
          <w:lang w:val="it-IT"/>
        </w:rPr>
        <w:lastRenderedPageBreak/>
        <w:t>Nặng: lơ mơ, hôn mê</w:t>
      </w:r>
      <w:r w:rsidRPr="006C3737">
        <w:rPr>
          <w:lang w:val="it-IT"/>
        </w:rPr>
        <w:t xml:space="preserve">. </w:t>
      </w:r>
      <w:r w:rsidRPr="00FD3B40">
        <w:rPr>
          <w:u w:val="thick" w:color="FF0000"/>
          <w:lang w:val="it-IT"/>
        </w:rPr>
        <w:t>Khi pH &lt; 7 hệ tim mạch không còn nhạy với kích thích giao cảm và có thể gây trụy mạch</w:t>
      </w:r>
      <w:r w:rsidRPr="006C3737">
        <w:rPr>
          <w:lang w:val="it-IT"/>
        </w:rPr>
        <w:t>, hơi thở có mùi ceton.</w:t>
      </w:r>
    </w:p>
    <w:p w14:paraId="7F31D1D4" w14:textId="77777777" w:rsidR="006C3737" w:rsidRPr="006C3737" w:rsidRDefault="006C3737" w:rsidP="0069693D">
      <w:pPr>
        <w:pStyle w:val="ListParagraph"/>
        <w:rPr>
          <w:lang w:val="it-IT"/>
        </w:rPr>
      </w:pPr>
      <w:r w:rsidRPr="006C3737">
        <w:rPr>
          <w:i/>
          <w:lang w:val="it-IT"/>
        </w:rPr>
        <w:t>Triệu chứng tăng lipid máu:</w:t>
      </w:r>
      <w:r w:rsidRPr="006C3737">
        <w:rPr>
          <w:lang w:val="it-IT"/>
        </w:rPr>
        <w:t xml:space="preserve"> </w:t>
      </w:r>
      <w:r w:rsidRPr="00FD3B40">
        <w:rPr>
          <w:highlight w:val="yellow"/>
          <w:lang w:val="it-IT"/>
        </w:rPr>
        <w:t xml:space="preserve">u vàng phát ban ở mặt </w:t>
      </w:r>
      <w:r w:rsidRPr="00FD3B40">
        <w:rPr>
          <w:b/>
          <w:bCs/>
          <w:i/>
          <w:iCs/>
          <w:highlight w:val="yellow"/>
          <w:lang w:val="it-IT"/>
        </w:rPr>
        <w:t>gấp</w:t>
      </w:r>
      <w:r w:rsidRPr="00FD3B40">
        <w:rPr>
          <w:highlight w:val="yellow"/>
          <w:lang w:val="it-IT"/>
        </w:rPr>
        <w:t xml:space="preserve"> của chi, bụng</w:t>
      </w:r>
      <w:r w:rsidRPr="006C3737">
        <w:rPr>
          <w:lang w:val="it-IT"/>
        </w:rPr>
        <w:t xml:space="preserve">, </w:t>
      </w:r>
      <w:r w:rsidRPr="00FD3B40">
        <w:rPr>
          <w:highlight w:val="green"/>
          <w:lang w:val="it-IT"/>
        </w:rPr>
        <w:t>bao mỡ trắng quanh tĩnh mạch ở đáy mắt</w:t>
      </w:r>
      <w:r w:rsidRPr="006C3737">
        <w:rPr>
          <w:lang w:val="it-IT"/>
        </w:rPr>
        <w:t xml:space="preserve"> (do tập trung các histiocyte chứa Triglyceride, Cholesterol)</w:t>
      </w:r>
    </w:p>
    <w:p w14:paraId="354BBA89" w14:textId="77777777" w:rsidR="006C3737" w:rsidRPr="006C3737" w:rsidRDefault="006C3737" w:rsidP="0069693D">
      <w:pPr>
        <w:pStyle w:val="ListParagraph"/>
        <w:rPr>
          <w:lang w:val="it-IT"/>
        </w:rPr>
      </w:pPr>
      <w:r w:rsidRPr="00FD3B40">
        <w:rPr>
          <w:i/>
          <w:highlight w:val="cyan"/>
          <w:lang w:val="it-IT"/>
        </w:rPr>
        <w:t>Họai tử mỡ da:</w:t>
      </w:r>
      <w:r w:rsidRPr="00FD3B40">
        <w:rPr>
          <w:highlight w:val="cyan"/>
          <w:lang w:val="it-IT"/>
        </w:rPr>
        <w:t xml:space="preserve"> thường thấy ở mặt trước cẳng chân</w:t>
      </w:r>
      <w:r w:rsidRPr="006C3737">
        <w:rPr>
          <w:lang w:val="it-IT"/>
        </w:rPr>
        <w:t xml:space="preserve"> (hoại thư tổ chức liên kết do tích tụ các phospholipide và cholesterol).</w:t>
      </w:r>
    </w:p>
    <w:p w14:paraId="353FF1D0" w14:textId="77777777" w:rsidR="006C3737" w:rsidRPr="006C3737" w:rsidRDefault="006C3737" w:rsidP="0069693D">
      <w:pPr>
        <w:pStyle w:val="ListParagraph"/>
        <w:rPr>
          <w:lang w:val="it-IT"/>
        </w:rPr>
      </w:pPr>
      <w:r w:rsidRPr="006C3737">
        <w:rPr>
          <w:i/>
          <w:lang w:val="it-IT"/>
        </w:rPr>
        <w:t>Giảm lực đề kháng cơ thể</w:t>
      </w:r>
      <w:r w:rsidRPr="006C3737">
        <w:rPr>
          <w:lang w:val="it-IT"/>
        </w:rPr>
        <w:t>: mụn nhọt ngoài da, viêm ngứa âm đạo, âm hộ, viêm qui đầu, viêm quanh nướu răng</w:t>
      </w:r>
    </w:p>
    <w:p w14:paraId="712C7C72" w14:textId="1A2B68BA" w:rsidR="006C3737" w:rsidRDefault="006C3737" w:rsidP="006C3737">
      <w:pPr>
        <w:rPr>
          <w:lang w:val="it-IT"/>
        </w:rPr>
      </w:pPr>
      <w:r w:rsidRPr="006C3737">
        <w:rPr>
          <w:lang w:val="it-IT"/>
        </w:rPr>
        <w:t xml:space="preserve">Theo </w:t>
      </w:r>
      <w:r w:rsidR="00FD3B40">
        <w:rPr>
          <w:lang w:val="it-IT"/>
        </w:rPr>
        <w:t>NC</w:t>
      </w:r>
      <w:r w:rsidR="00FD3B40">
        <w:rPr>
          <w:lang w:val="vi-VN"/>
        </w:rPr>
        <w:t xml:space="preserve"> </w:t>
      </w:r>
      <w:r w:rsidRPr="006C3737">
        <w:rPr>
          <w:lang w:val="it-IT"/>
        </w:rPr>
        <w:t xml:space="preserve">tại BV Nhi Đồng 2 năm 2004, tiểu nhiều 95,65%, uống nhiều 91,30%, ăn nhiều 26,08%, sụt cân 86,36%, mệt mỏi 29,16%. Sụt cân trung bình 2,27 ± 1,84 kg/tháng, 41,67% có nhiễm céton máu với sốt 90%, mất nước 80%, nhịp thở Kussmaul 90%, ói 70%, </w:t>
      </w:r>
      <w:r w:rsidR="004839F7">
        <w:rPr>
          <w:lang w:val="it-IT"/>
        </w:rPr>
        <w:t>RLTG</w:t>
      </w:r>
      <w:r w:rsidR="004839F7">
        <w:rPr>
          <w:lang w:val="vi-VN"/>
        </w:rPr>
        <w:t xml:space="preserve"> </w:t>
      </w:r>
      <w:r w:rsidRPr="006C3737">
        <w:rPr>
          <w:lang w:val="it-IT"/>
        </w:rPr>
        <w:t>90%, đau bụng 40%.</w:t>
      </w:r>
    </w:p>
    <w:p w14:paraId="52AF10FB" w14:textId="637D3DD0" w:rsidR="006C3737" w:rsidRPr="0094166A" w:rsidRDefault="006C3737" w:rsidP="006C3737">
      <w:pPr>
        <w:pStyle w:val="Heading1"/>
        <w:rPr>
          <w:lang w:val="it-IT"/>
        </w:rPr>
      </w:pPr>
      <w:r w:rsidRPr="0094166A">
        <w:rPr>
          <w:lang w:val="it-IT"/>
        </w:rPr>
        <w:t xml:space="preserve">CẬN LÂM SÀNG </w:t>
      </w:r>
      <w:r w:rsidRPr="0094166A">
        <w:rPr>
          <w:vertAlign w:val="superscript"/>
          <w:lang w:val="it-IT"/>
        </w:rPr>
        <w:t>[</w:t>
      </w:r>
      <w:r w:rsidRPr="006C3737">
        <w:rPr>
          <w:vertAlign w:val="superscript"/>
          <w:lang w:val="it-IT"/>
        </w:rPr>
        <w:fldChar w:fldCharType="begin"/>
      </w:r>
      <w:r w:rsidRPr="0094166A">
        <w:rPr>
          <w:vertAlign w:val="superscript"/>
          <w:lang w:val="it-IT"/>
        </w:rPr>
        <w:instrText xml:space="preserve"> REF _Ref343283684 \r \h  \* MERGEFORMAT </w:instrText>
      </w:r>
      <w:r w:rsidRPr="006C3737">
        <w:rPr>
          <w:vertAlign w:val="superscript"/>
          <w:lang w:val="it-IT"/>
        </w:rPr>
      </w:r>
      <w:r w:rsidRPr="006C3737">
        <w:rPr>
          <w:vertAlign w:val="superscript"/>
          <w:lang w:val="it-IT"/>
        </w:rPr>
        <w:fldChar w:fldCharType="separate"/>
      </w:r>
      <w:r w:rsidRPr="0094166A">
        <w:rPr>
          <w:vertAlign w:val="superscript"/>
          <w:lang w:val="it-IT"/>
        </w:rPr>
        <w:t>1</w:t>
      </w:r>
      <w:r w:rsidRPr="006C3737">
        <w:fldChar w:fldCharType="end"/>
      </w:r>
      <w:r w:rsidRPr="0094166A">
        <w:rPr>
          <w:vertAlign w:val="superscript"/>
          <w:lang w:val="it-IT"/>
        </w:rPr>
        <w:t>],[</w:t>
      </w:r>
      <w:r w:rsidRPr="006C3737">
        <w:rPr>
          <w:vertAlign w:val="superscript"/>
          <w:lang w:val="it-IT"/>
        </w:rPr>
        <w:fldChar w:fldCharType="begin"/>
      </w:r>
      <w:r w:rsidRPr="0094166A">
        <w:rPr>
          <w:vertAlign w:val="superscript"/>
          <w:lang w:val="it-IT"/>
        </w:rPr>
        <w:instrText xml:space="preserve"> REF _Ref343283698 \r \h  \* MERGEFORMAT </w:instrText>
      </w:r>
      <w:r w:rsidRPr="006C3737">
        <w:rPr>
          <w:vertAlign w:val="superscript"/>
          <w:lang w:val="it-IT"/>
        </w:rPr>
      </w:r>
      <w:r w:rsidRPr="006C3737">
        <w:rPr>
          <w:vertAlign w:val="superscript"/>
          <w:lang w:val="it-IT"/>
        </w:rPr>
        <w:fldChar w:fldCharType="separate"/>
      </w:r>
      <w:r w:rsidRPr="0094166A">
        <w:rPr>
          <w:vertAlign w:val="superscript"/>
          <w:lang w:val="it-IT"/>
        </w:rPr>
        <w:t>4</w:t>
      </w:r>
      <w:r w:rsidRPr="006C3737">
        <w:fldChar w:fldCharType="end"/>
      </w:r>
      <w:r w:rsidRPr="0094166A">
        <w:rPr>
          <w:vertAlign w:val="superscript"/>
          <w:lang w:val="it-IT"/>
        </w:rPr>
        <w:t>]</w:t>
      </w:r>
      <w:r w:rsidRPr="0094166A">
        <w:rPr>
          <w:lang w:val="it-IT"/>
        </w:rPr>
        <w:t xml:space="preserve"> </w:t>
      </w:r>
    </w:p>
    <w:p w14:paraId="212B58DC" w14:textId="0488BE2B" w:rsidR="006C3737" w:rsidRPr="006C3737" w:rsidRDefault="006C3737" w:rsidP="0094166A">
      <w:pPr>
        <w:pStyle w:val="Heading2"/>
        <w:rPr>
          <w:lang w:val="it-IT"/>
        </w:rPr>
      </w:pPr>
      <w:r w:rsidRPr="006C3737">
        <w:rPr>
          <w:lang w:val="it-IT"/>
        </w:rPr>
        <w:t>Xét nghiệm máu</w:t>
      </w:r>
    </w:p>
    <w:p w14:paraId="752F308F" w14:textId="155D9153" w:rsidR="006C3737" w:rsidRPr="006C3737" w:rsidRDefault="006C3737" w:rsidP="000D37AC">
      <w:pPr>
        <w:pStyle w:val="ListParagraph"/>
        <w:rPr>
          <w:i/>
          <w:lang w:val="it-IT"/>
        </w:rPr>
      </w:pPr>
      <w:r w:rsidRPr="006C3737">
        <w:rPr>
          <w:i/>
          <w:lang w:val="it-IT"/>
        </w:rPr>
        <w:t>Đường huyết tương lúc đói:</w:t>
      </w:r>
      <w:r w:rsidRPr="006C3737">
        <w:rPr>
          <w:lang w:val="it-IT"/>
        </w:rPr>
        <w:t xml:space="preserve"> Bình thường: &lt;100mg/dl (5,6mmol/L), rối loạn đường huyết đói: 100-125mg/dl (5,6-6,9mmol/L), </w:t>
      </w:r>
      <w:r w:rsidR="004B288E">
        <w:rPr>
          <w:lang w:val="it-IT"/>
        </w:rPr>
        <w:t>ĐTĐ</w:t>
      </w:r>
      <w:r w:rsidRPr="006C3737">
        <w:rPr>
          <w:lang w:val="it-IT"/>
        </w:rPr>
        <w:t>: &gt;126mg/dl (cần xét nghiệm lại lần thứ 2).</w:t>
      </w:r>
    </w:p>
    <w:p w14:paraId="2E66DEFA" w14:textId="77777777" w:rsidR="006C3737" w:rsidRPr="006C3737" w:rsidRDefault="006C3737" w:rsidP="000D37AC">
      <w:pPr>
        <w:pStyle w:val="ListParagraph"/>
        <w:rPr>
          <w:i/>
          <w:lang w:val="it-IT"/>
        </w:rPr>
      </w:pPr>
      <w:r w:rsidRPr="006C3737">
        <w:rPr>
          <w:i/>
          <w:lang w:val="it-IT"/>
        </w:rPr>
        <w:t>Nghiệm pháp dung nạp Glucose</w:t>
      </w:r>
    </w:p>
    <w:p w14:paraId="3B84EE91" w14:textId="37A46952" w:rsidR="006C3737" w:rsidRPr="006C3737" w:rsidRDefault="006C3737" w:rsidP="00704853">
      <w:pPr>
        <w:pStyle w:val="ListParagraph"/>
        <w:numPr>
          <w:ilvl w:val="1"/>
          <w:numId w:val="3"/>
        </w:numPr>
        <w:rPr>
          <w:lang w:val="it-IT"/>
        </w:rPr>
      </w:pPr>
      <w:r w:rsidRPr="000D1DBB">
        <w:rPr>
          <w:highlight w:val="yellow"/>
          <w:lang w:val="it-IT"/>
        </w:rPr>
        <w:t xml:space="preserve">Chỉ định: khi đường huyết tăng không thường xuyên ở </w:t>
      </w:r>
      <w:r w:rsidR="00DC6BB2" w:rsidRPr="000D1DBB">
        <w:rPr>
          <w:highlight w:val="yellow"/>
          <w:lang w:val="it-IT"/>
        </w:rPr>
        <w:t>BN</w:t>
      </w:r>
      <w:r w:rsidRPr="000D1DBB">
        <w:rPr>
          <w:highlight w:val="yellow"/>
          <w:lang w:val="it-IT"/>
        </w:rPr>
        <w:t xml:space="preserve"> béo phì, hay </w:t>
      </w:r>
      <w:r w:rsidR="00DC6BB2" w:rsidRPr="000D1DBB">
        <w:rPr>
          <w:highlight w:val="yellow"/>
          <w:lang w:val="it-IT"/>
        </w:rPr>
        <w:t>BN</w:t>
      </w:r>
      <w:r w:rsidRPr="000D1DBB">
        <w:rPr>
          <w:highlight w:val="yellow"/>
          <w:lang w:val="it-IT"/>
        </w:rPr>
        <w:t xml:space="preserve"> không có triệu chứng rõ mà có tiền căn gia đình gợi ý</w:t>
      </w:r>
      <w:r w:rsidRPr="006C3737">
        <w:rPr>
          <w:lang w:val="it-IT"/>
        </w:rPr>
        <w:t>.</w:t>
      </w:r>
    </w:p>
    <w:p w14:paraId="75C11108" w14:textId="77777777" w:rsidR="006C3737" w:rsidRPr="006C3737" w:rsidRDefault="006C3737" w:rsidP="00704853">
      <w:pPr>
        <w:pStyle w:val="ListParagraph"/>
        <w:numPr>
          <w:ilvl w:val="1"/>
          <w:numId w:val="3"/>
        </w:numPr>
        <w:rPr>
          <w:lang w:val="it-IT"/>
        </w:rPr>
      </w:pPr>
      <w:r w:rsidRPr="006C3737">
        <w:rPr>
          <w:lang w:val="it-IT"/>
        </w:rPr>
        <w:t xml:space="preserve">Thực hiện: đo đường huyết sau 1 đêm nhịn đói. Cho trẻ </w:t>
      </w:r>
      <w:r w:rsidRPr="000D1DBB">
        <w:rPr>
          <w:highlight w:val="yellow"/>
          <w:lang w:val="it-IT"/>
        </w:rPr>
        <w:t>uống Glucose 1,75g/kg pha 250-300 ml nước, cố gắng uống hết trong 5 phút</w:t>
      </w:r>
      <w:r w:rsidRPr="006C3737">
        <w:rPr>
          <w:lang w:val="it-IT"/>
        </w:rPr>
        <w:t>, 2 giờ sau lấy mẫu máu thứ 2 để thử đường huyết.</w:t>
      </w:r>
    </w:p>
    <w:p w14:paraId="0AB75061" w14:textId="6D5E2C12" w:rsidR="006C3737" w:rsidRPr="006C3737" w:rsidRDefault="006C3737" w:rsidP="00704853">
      <w:pPr>
        <w:pStyle w:val="ListParagraph"/>
        <w:numPr>
          <w:ilvl w:val="1"/>
          <w:numId w:val="3"/>
        </w:numPr>
        <w:rPr>
          <w:lang w:val="it-IT"/>
        </w:rPr>
      </w:pPr>
      <w:r w:rsidRPr="006C3737">
        <w:rPr>
          <w:lang w:val="it-IT"/>
        </w:rPr>
        <w:t xml:space="preserve">Kết quả: đường huyết 2 giờ sau uống glucose &lt;140 mg/dl (&lt;7,8 mmol/l): bình thường, 140-199mg/dl (7,8-11,1mmol/L): rối loạn dung nạp glucose, &gt; 200mg/dl (11,1 mmol/L): </w:t>
      </w:r>
      <w:r w:rsidR="004B288E">
        <w:rPr>
          <w:lang w:val="it-IT"/>
        </w:rPr>
        <w:t>ĐTĐ</w:t>
      </w:r>
      <w:r w:rsidRPr="006C3737">
        <w:rPr>
          <w:lang w:val="it-IT"/>
        </w:rPr>
        <w:t xml:space="preserve"> (cần lặp lại xét nghiệm lần thứ 2).</w:t>
      </w:r>
    </w:p>
    <w:p w14:paraId="35933F14" w14:textId="77777777" w:rsidR="006C3737" w:rsidRPr="006C3737" w:rsidRDefault="006C3737" w:rsidP="000D37AC">
      <w:pPr>
        <w:pStyle w:val="ListParagraph"/>
        <w:rPr>
          <w:lang w:val="it-IT"/>
        </w:rPr>
      </w:pPr>
      <w:r w:rsidRPr="006C3737">
        <w:rPr>
          <w:i/>
          <w:lang w:val="it-IT"/>
        </w:rPr>
        <w:t>Huyết sắc tố kết hợp Glucose</w:t>
      </w:r>
      <w:r w:rsidRPr="006C3737">
        <w:rPr>
          <w:lang w:val="it-IT"/>
        </w:rPr>
        <w:t xml:space="preserve"> (Glycohemoglobin A hoặc Glycosylated Hemoglobin)</w:t>
      </w:r>
    </w:p>
    <w:p w14:paraId="6CE7B1B0" w14:textId="48833EFA" w:rsidR="006C3737" w:rsidRPr="006C3737" w:rsidRDefault="006C3737" w:rsidP="00704853">
      <w:pPr>
        <w:pStyle w:val="ListParagraph"/>
        <w:numPr>
          <w:ilvl w:val="1"/>
          <w:numId w:val="3"/>
        </w:numPr>
        <w:rPr>
          <w:lang w:val="it-IT"/>
        </w:rPr>
      </w:pPr>
      <w:r w:rsidRPr="000D1DBB">
        <w:rPr>
          <w:u w:val="thick" w:color="FF0000"/>
          <w:lang w:val="it-IT"/>
        </w:rPr>
        <w:t xml:space="preserve">Hb kết hợp glucose theo phản ứng Ketoamine </w:t>
      </w:r>
      <w:r w:rsidR="000D1DBB">
        <w:rPr>
          <w:u w:val="thick" w:color="FF0000"/>
          <w:lang w:val="it-IT"/>
        </w:rPr>
        <w:t>ko</w:t>
      </w:r>
      <w:r w:rsidRPr="000D1DBB">
        <w:rPr>
          <w:u w:val="thick" w:color="FF0000"/>
          <w:lang w:val="it-IT"/>
        </w:rPr>
        <w:t xml:space="preserve"> đảo ngược</w:t>
      </w:r>
      <w:r w:rsidRPr="006C3737">
        <w:rPr>
          <w:lang w:val="it-IT"/>
        </w:rPr>
        <w:t xml:space="preserve">. </w:t>
      </w:r>
      <w:r w:rsidRPr="009B0643">
        <w:rPr>
          <w:highlight w:val="green"/>
          <w:lang w:val="it-IT"/>
        </w:rPr>
        <w:t>Bình thường HbA</w:t>
      </w:r>
      <w:r w:rsidRPr="009B0643">
        <w:rPr>
          <w:highlight w:val="green"/>
          <w:vertAlign w:val="subscript"/>
          <w:lang w:val="it-IT"/>
        </w:rPr>
        <w:t>1</w:t>
      </w:r>
      <w:r w:rsidRPr="009B0643">
        <w:rPr>
          <w:highlight w:val="green"/>
          <w:lang w:val="it-IT"/>
        </w:rPr>
        <w:t>C</w:t>
      </w:r>
      <w:r w:rsidR="000D1DBB" w:rsidRPr="009B0643">
        <w:rPr>
          <w:highlight w:val="green"/>
          <w:lang w:val="vi-VN"/>
        </w:rPr>
        <w:t xml:space="preserve"> ≈ </w:t>
      </w:r>
      <w:r w:rsidRPr="009B0643">
        <w:rPr>
          <w:highlight w:val="green"/>
          <w:lang w:val="it-IT"/>
        </w:rPr>
        <w:t>4-6%</w:t>
      </w:r>
      <w:r w:rsidRPr="006C3737">
        <w:rPr>
          <w:lang w:val="it-IT"/>
        </w:rPr>
        <w:t>.</w:t>
      </w:r>
    </w:p>
    <w:p w14:paraId="0F989B76" w14:textId="77777777" w:rsidR="006C3737" w:rsidRPr="006C3737" w:rsidRDefault="006C3737" w:rsidP="00704853">
      <w:pPr>
        <w:pStyle w:val="ListParagraph"/>
        <w:numPr>
          <w:ilvl w:val="1"/>
          <w:numId w:val="3"/>
        </w:numPr>
        <w:rPr>
          <w:lang w:val="it-IT"/>
        </w:rPr>
      </w:pPr>
      <w:r w:rsidRPr="009B0643">
        <w:rPr>
          <w:highlight w:val="cyan"/>
          <w:lang w:val="it-IT"/>
        </w:rPr>
        <w:t>Thời gian bán hủy của HbA</w:t>
      </w:r>
      <w:r w:rsidRPr="009B0643">
        <w:rPr>
          <w:highlight w:val="cyan"/>
          <w:vertAlign w:val="subscript"/>
          <w:lang w:val="it-IT"/>
        </w:rPr>
        <w:t>1</w:t>
      </w:r>
      <w:r w:rsidRPr="009B0643">
        <w:rPr>
          <w:highlight w:val="cyan"/>
          <w:lang w:val="it-IT"/>
        </w:rPr>
        <w:t>c bằng ½ đời sống hồng cầu</w:t>
      </w:r>
      <w:r w:rsidRPr="006C3737">
        <w:rPr>
          <w:lang w:val="it-IT"/>
        </w:rPr>
        <w:t xml:space="preserve">, </w:t>
      </w:r>
      <w:r w:rsidRPr="00AC2B20">
        <w:rPr>
          <w:u w:val="thick" w:color="FF0000"/>
          <w:lang w:val="it-IT"/>
        </w:rPr>
        <w:t>HbA</w:t>
      </w:r>
      <w:r w:rsidRPr="00AC2B20">
        <w:rPr>
          <w:u w:val="thick" w:color="FF0000"/>
          <w:vertAlign w:val="subscript"/>
          <w:lang w:val="it-IT"/>
        </w:rPr>
        <w:t>1</w:t>
      </w:r>
      <w:r w:rsidRPr="00AC2B20">
        <w:rPr>
          <w:u w:val="thick" w:color="FF0000"/>
          <w:lang w:val="it-IT"/>
        </w:rPr>
        <w:t>C phản ánh mức đường huyết trong vòng 8 tuần trước đó</w:t>
      </w:r>
      <w:r w:rsidRPr="006C3737">
        <w:rPr>
          <w:lang w:val="it-IT"/>
        </w:rPr>
        <w:t>, là yếu tố giúp theo dõi diễn tiến bệnh.</w:t>
      </w:r>
    </w:p>
    <w:p w14:paraId="6C90AE58" w14:textId="14E0B383" w:rsidR="006C3737" w:rsidRPr="006C3737" w:rsidRDefault="006C3737" w:rsidP="00704853">
      <w:pPr>
        <w:pStyle w:val="ListParagraph"/>
        <w:numPr>
          <w:ilvl w:val="1"/>
          <w:numId w:val="3"/>
        </w:numPr>
        <w:rPr>
          <w:lang w:val="it-IT"/>
        </w:rPr>
      </w:pPr>
      <w:r w:rsidRPr="006C3737">
        <w:rPr>
          <w:lang w:val="it-IT"/>
        </w:rPr>
        <w:t>HbA</w:t>
      </w:r>
      <w:r w:rsidRPr="006C3737">
        <w:rPr>
          <w:vertAlign w:val="subscript"/>
          <w:lang w:val="it-IT"/>
        </w:rPr>
        <w:t>1</w:t>
      </w:r>
      <w:r w:rsidRPr="006C3737">
        <w:rPr>
          <w:lang w:val="it-IT"/>
        </w:rPr>
        <w:t xml:space="preserve">C 5-7% có nghĩa là </w:t>
      </w:r>
      <w:r w:rsidR="00DC6BB2">
        <w:rPr>
          <w:lang w:val="it-IT"/>
        </w:rPr>
        <w:t>BN</w:t>
      </w:r>
      <w:r w:rsidRPr="006C3737">
        <w:rPr>
          <w:lang w:val="it-IT"/>
        </w:rPr>
        <w:t xml:space="preserve"> đã ổn định đường huyết trong vòng 2-3 tháng trước đó.</w:t>
      </w:r>
    </w:p>
    <w:p w14:paraId="057D53D1" w14:textId="77777777" w:rsidR="006C3737" w:rsidRPr="006C3737" w:rsidRDefault="006C3737" w:rsidP="000D37AC">
      <w:pPr>
        <w:pStyle w:val="ListParagraph"/>
        <w:rPr>
          <w:i/>
          <w:lang w:val="it-IT"/>
        </w:rPr>
      </w:pPr>
      <w:r w:rsidRPr="006C3737">
        <w:rPr>
          <w:i/>
          <w:lang w:val="it-IT"/>
        </w:rPr>
        <w:t>Albumin và Protein Glycosylated huyết thanh</w:t>
      </w:r>
    </w:p>
    <w:p w14:paraId="3405377E" w14:textId="77777777" w:rsidR="006C3737" w:rsidRPr="006C3737" w:rsidRDefault="006C3737" w:rsidP="00704853">
      <w:pPr>
        <w:pStyle w:val="ListParagraph"/>
        <w:numPr>
          <w:ilvl w:val="1"/>
          <w:numId w:val="3"/>
        </w:numPr>
        <w:rPr>
          <w:lang w:val="it-IT"/>
        </w:rPr>
      </w:pPr>
      <w:r w:rsidRPr="006C3737">
        <w:rPr>
          <w:lang w:val="it-IT"/>
        </w:rPr>
        <w:t>Tương tự Hemoglobulin, albumin và các protein trong huyết thanh cũng có các gốc amin dư, do đó có thể bị Glycosylated hóa. Albumin bị glycosylat chiếm 90% tổng số tất cả các protein trong huyết thanh bị glycosylat.</w:t>
      </w:r>
    </w:p>
    <w:p w14:paraId="472EA9F3" w14:textId="77777777" w:rsidR="006C3737" w:rsidRPr="006C3737" w:rsidRDefault="006C3737" w:rsidP="00704853">
      <w:pPr>
        <w:pStyle w:val="ListParagraph"/>
        <w:numPr>
          <w:ilvl w:val="1"/>
          <w:numId w:val="3"/>
        </w:numPr>
        <w:rPr>
          <w:lang w:val="it-IT"/>
        </w:rPr>
      </w:pPr>
      <w:r w:rsidRPr="000F7AC2">
        <w:rPr>
          <w:highlight w:val="cyan"/>
          <w:lang w:val="it-IT"/>
        </w:rPr>
        <w:t>Thời gian bán hủy của các protein huyết thanh khoảng 7-14 ngày. Do đó, định lượng protein glycosylat sẽ phản ánh tình trạng kiểm soát đường huyết sớm hơn HbA</w:t>
      </w:r>
      <w:r w:rsidRPr="000F7AC2">
        <w:rPr>
          <w:highlight w:val="cyan"/>
          <w:vertAlign w:val="subscript"/>
          <w:lang w:val="it-IT"/>
        </w:rPr>
        <w:t>1</w:t>
      </w:r>
      <w:r w:rsidRPr="000F7AC2">
        <w:rPr>
          <w:highlight w:val="cyan"/>
          <w:lang w:val="it-IT"/>
        </w:rPr>
        <w:t>C</w:t>
      </w:r>
      <w:r w:rsidRPr="006C3737">
        <w:rPr>
          <w:lang w:val="it-IT"/>
        </w:rPr>
        <w:t xml:space="preserve">. Tuy </w:t>
      </w:r>
      <w:r w:rsidRPr="000F7AC2">
        <w:rPr>
          <w:u w:val="thick" w:color="FF0000"/>
          <w:lang w:val="it-IT"/>
        </w:rPr>
        <w:t>nhiên ít sử dụng vì kết quả bị ảnh hưởng bởi nồng độ Albumin huyết thanh</w:t>
      </w:r>
      <w:r w:rsidRPr="006C3737">
        <w:rPr>
          <w:lang w:val="it-IT"/>
        </w:rPr>
        <w:t>.</w:t>
      </w:r>
    </w:p>
    <w:p w14:paraId="643AAC90" w14:textId="77777777" w:rsidR="006C3737" w:rsidRPr="006C3737" w:rsidRDefault="006C3737" w:rsidP="000D37AC">
      <w:pPr>
        <w:pStyle w:val="ListParagraph"/>
        <w:rPr>
          <w:i/>
          <w:lang w:val="en-US"/>
        </w:rPr>
      </w:pPr>
      <w:r w:rsidRPr="006C3737">
        <w:rPr>
          <w:i/>
          <w:lang w:val="en-US"/>
        </w:rPr>
        <w:t>Insulin và peptid C trong huyết thanh</w:t>
      </w:r>
    </w:p>
    <w:p w14:paraId="39FAEF9F" w14:textId="2B2910EC" w:rsidR="006C3737" w:rsidRPr="006C3737" w:rsidRDefault="006C3737" w:rsidP="00704853">
      <w:pPr>
        <w:pStyle w:val="ListParagraph"/>
        <w:numPr>
          <w:ilvl w:val="1"/>
          <w:numId w:val="3"/>
        </w:numPr>
        <w:rPr>
          <w:lang w:val="en-US"/>
        </w:rPr>
      </w:pPr>
      <w:r w:rsidRPr="006C3737">
        <w:rPr>
          <w:i/>
          <w:lang w:val="en-US"/>
        </w:rPr>
        <w:t>Insulin:</w:t>
      </w:r>
      <w:r w:rsidRPr="006C3737">
        <w:rPr>
          <w:lang w:val="en-US"/>
        </w:rPr>
        <w:t xml:space="preserve"> Trị số bình thường trong huyết thanh lúc đói 20 </w:t>
      </w:r>
      <w:r w:rsidRPr="006C3737">
        <w:rPr>
          <w:lang w:val="en-US"/>
        </w:rPr>
        <w:sym w:font="Symbol" w:char="F06D"/>
      </w:r>
      <w:r w:rsidRPr="006C3737">
        <w:rPr>
          <w:lang w:val="en-US"/>
        </w:rPr>
        <w:t xml:space="preserve">U/ml, 30 phút sau ăn: 70 </w:t>
      </w:r>
      <w:r w:rsidRPr="006C3737">
        <w:rPr>
          <w:lang w:val="en-US"/>
        </w:rPr>
        <w:sym w:font="Symbol" w:char="F06D"/>
      </w:r>
      <w:r w:rsidRPr="006C3737">
        <w:rPr>
          <w:lang w:val="en-US"/>
        </w:rPr>
        <w:t xml:space="preserve">U/ml, 60 </w:t>
      </w:r>
      <w:r w:rsidRPr="006C3737">
        <w:rPr>
          <w:lang w:val="en-US"/>
        </w:rPr>
        <w:lastRenderedPageBreak/>
        <w:t xml:space="preserve">phút sau ăn: 75 </w:t>
      </w:r>
      <w:r w:rsidRPr="006C3737">
        <w:rPr>
          <w:lang w:val="en-US"/>
        </w:rPr>
        <w:sym w:font="Symbol" w:char="F06D"/>
      </w:r>
      <w:r w:rsidRPr="006C3737">
        <w:rPr>
          <w:lang w:val="en-US"/>
        </w:rPr>
        <w:t xml:space="preserve">U/ml, 3 giờ sau ăn: 20 </w:t>
      </w:r>
      <w:r w:rsidRPr="006C3737">
        <w:rPr>
          <w:lang w:val="en-US"/>
        </w:rPr>
        <w:sym w:font="Symbol" w:char="F06D"/>
      </w:r>
      <w:r w:rsidRPr="006C3737">
        <w:rPr>
          <w:lang w:val="en-US"/>
        </w:rPr>
        <w:t>U/ml.</w:t>
      </w:r>
    </w:p>
    <w:p w14:paraId="6AC78266" w14:textId="5366FB5E" w:rsidR="006C3737" w:rsidRPr="006C3737" w:rsidRDefault="006C3737" w:rsidP="00704853">
      <w:pPr>
        <w:pStyle w:val="ListParagraph"/>
        <w:numPr>
          <w:ilvl w:val="2"/>
          <w:numId w:val="3"/>
        </w:numPr>
        <w:rPr>
          <w:lang w:val="en-US"/>
        </w:rPr>
      </w:pPr>
      <w:r w:rsidRPr="006C3737">
        <w:rPr>
          <w:lang w:val="en-US"/>
        </w:rPr>
        <w:t xml:space="preserve">Định lượng nồng độ Insulin trong huyết thanh giúp </w:t>
      </w:r>
      <w:r w:rsidR="000F7AC2">
        <w:rPr>
          <w:lang w:val="en-US"/>
        </w:rPr>
        <w:t>pb</w:t>
      </w:r>
      <w:r w:rsidR="000F7AC2">
        <w:rPr>
          <w:lang w:val="vi-VN"/>
        </w:rPr>
        <w:t xml:space="preserve"> </w:t>
      </w:r>
      <w:r w:rsidR="004B288E">
        <w:rPr>
          <w:lang w:val="en-US"/>
        </w:rPr>
        <w:t>ĐTĐ</w:t>
      </w:r>
      <w:r w:rsidRPr="006C3737">
        <w:rPr>
          <w:lang w:val="en-US"/>
        </w:rPr>
        <w:t xml:space="preserve"> typ 1 và typ 2. </w:t>
      </w:r>
      <w:r w:rsidR="000F7AC2" w:rsidRPr="006C3737">
        <w:rPr>
          <w:lang w:val="en-US"/>
        </w:rPr>
        <w:t>T</w:t>
      </w:r>
      <w:r w:rsidRPr="006C3737">
        <w:rPr>
          <w:lang w:val="en-US"/>
        </w:rPr>
        <w:t xml:space="preserve">rong </w:t>
      </w:r>
      <w:r w:rsidR="004B288E">
        <w:rPr>
          <w:lang w:val="en-US"/>
        </w:rPr>
        <w:t>ĐTĐ</w:t>
      </w:r>
      <w:r w:rsidRPr="006C3737">
        <w:rPr>
          <w:lang w:val="en-US"/>
        </w:rPr>
        <w:t xml:space="preserve"> typ 1, Insulin rất thấp hoặc không có trong huyết thanh, còn </w:t>
      </w:r>
      <w:r w:rsidRPr="000F7AC2">
        <w:rPr>
          <w:u w:val="thick" w:color="FF0000"/>
          <w:lang w:val="en-US"/>
        </w:rPr>
        <w:t xml:space="preserve">trong </w:t>
      </w:r>
      <w:r w:rsidR="004B288E" w:rsidRPr="000F7AC2">
        <w:rPr>
          <w:u w:val="thick" w:color="FF0000"/>
          <w:lang w:val="en-US"/>
        </w:rPr>
        <w:t>ĐTĐ</w:t>
      </w:r>
      <w:r w:rsidRPr="000F7AC2">
        <w:rPr>
          <w:u w:val="thick" w:color="FF0000"/>
          <w:lang w:val="en-US"/>
        </w:rPr>
        <w:t xml:space="preserve"> typ 2, Insulin lúc đói bình thường hoặc cao nhưng khi sử dụng nghiệm pháp kích thích tăng đường huyết thì khả năng đáp ứng bài tiết Insulin của tế bào B bị thay đổi </w:t>
      </w:r>
      <w:r w:rsidRPr="000F7AC2">
        <w:rPr>
          <w:u w:val="thick" w:color="FF0000"/>
          <w:lang w:val="en-US"/>
        </w:rPr>
        <w:sym w:font="Symbol" w:char="F0AE"/>
      </w:r>
      <w:r w:rsidRPr="000F7AC2">
        <w:rPr>
          <w:u w:val="thick" w:color="FF0000"/>
          <w:lang w:val="en-US"/>
        </w:rPr>
        <w:t>Insulin huyết thanh tăng chậm</w:t>
      </w:r>
      <w:r w:rsidRPr="006C3737">
        <w:rPr>
          <w:lang w:val="en-US"/>
        </w:rPr>
        <w:t>.</w:t>
      </w:r>
    </w:p>
    <w:p w14:paraId="02E26284" w14:textId="77777777" w:rsidR="006C3737" w:rsidRPr="006C3737" w:rsidRDefault="006C3737" w:rsidP="00704853">
      <w:pPr>
        <w:pStyle w:val="ListParagraph"/>
        <w:numPr>
          <w:ilvl w:val="2"/>
          <w:numId w:val="3"/>
        </w:numPr>
        <w:rPr>
          <w:lang w:val="en-US"/>
        </w:rPr>
      </w:pPr>
      <w:r w:rsidRPr="000F7AC2">
        <w:rPr>
          <w:u w:val="thick" w:color="FF0000"/>
          <w:lang w:val="en-US"/>
        </w:rPr>
        <w:t>Nhược điểm: Insulin chuyển hóa một phần ở gan và phụ thuộc vào nhiều yếu tố</w:t>
      </w:r>
      <w:r w:rsidRPr="006C3737">
        <w:rPr>
          <w:lang w:val="en-US"/>
        </w:rPr>
        <w:t xml:space="preserve"> như số lượng và ái lực của các thụ thể gắn Insulin gây tăng hoặc giảm thanh thải Insulin của gan. </w:t>
      </w:r>
      <w:r w:rsidRPr="000F7AC2">
        <w:rPr>
          <w:highlight w:val="yellow"/>
          <w:lang w:val="en-US"/>
        </w:rPr>
        <w:t>Do đó tăng Insulin huyết lúc đói không cho phép kết luận khả năng bài tiết của tụy</w:t>
      </w:r>
      <w:r w:rsidRPr="006C3737">
        <w:rPr>
          <w:lang w:val="en-US"/>
        </w:rPr>
        <w:t>.</w:t>
      </w:r>
    </w:p>
    <w:p w14:paraId="41EA2550" w14:textId="77777777" w:rsidR="006C3737" w:rsidRPr="006C3737" w:rsidRDefault="006C3737" w:rsidP="00704853">
      <w:pPr>
        <w:pStyle w:val="ListParagraph"/>
        <w:numPr>
          <w:ilvl w:val="1"/>
          <w:numId w:val="3"/>
        </w:numPr>
        <w:rPr>
          <w:lang w:val="en-US"/>
        </w:rPr>
      </w:pPr>
      <w:r w:rsidRPr="000F7AC2">
        <w:rPr>
          <w:i/>
          <w:highlight w:val="yellow"/>
          <w:lang w:val="en-US"/>
        </w:rPr>
        <w:t>Peptid C:</w:t>
      </w:r>
      <w:r w:rsidRPr="006C3737">
        <w:rPr>
          <w:lang w:val="en-US"/>
        </w:rPr>
        <w:t xml:space="preserve"> được tiết ra đồng thời với Insulin và được </w:t>
      </w:r>
      <w:r w:rsidRPr="000F7AC2">
        <w:rPr>
          <w:highlight w:val="yellow"/>
          <w:lang w:val="en-US"/>
        </w:rPr>
        <w:t>thải qua thận ở dạng gần như không bị chuyển hóa nên là một dấu chỉ điểm của Insulin nội sinh</w:t>
      </w:r>
      <w:r w:rsidRPr="006C3737">
        <w:rPr>
          <w:lang w:val="en-US"/>
        </w:rPr>
        <w:t>.</w:t>
      </w:r>
    </w:p>
    <w:p w14:paraId="4EA65338" w14:textId="77777777" w:rsidR="006C3737" w:rsidRPr="006C3737" w:rsidRDefault="006C3737" w:rsidP="00704853">
      <w:pPr>
        <w:pStyle w:val="ListParagraph"/>
        <w:numPr>
          <w:ilvl w:val="2"/>
          <w:numId w:val="3"/>
        </w:numPr>
        <w:rPr>
          <w:lang w:val="en-US"/>
        </w:rPr>
      </w:pPr>
      <w:r w:rsidRPr="006C3737">
        <w:rPr>
          <w:lang w:val="en-US"/>
        </w:rPr>
        <w:t xml:space="preserve">Cách làm: </w:t>
      </w:r>
      <w:r w:rsidRPr="000F7AC2">
        <w:rPr>
          <w:u w:val="thick" w:color="FF0000"/>
          <w:lang w:val="en-US"/>
        </w:rPr>
        <w:t>Tiêm mạch 1mg Glucagon lúc đói, 6 phút sau lấy máu đo peptid C</w:t>
      </w:r>
      <w:r w:rsidRPr="006C3737">
        <w:rPr>
          <w:lang w:val="en-US"/>
        </w:rPr>
        <w:t>.</w:t>
      </w:r>
    </w:p>
    <w:p w14:paraId="5DD35E10" w14:textId="3BCFB2FE" w:rsidR="006C3737" w:rsidRPr="006C3737" w:rsidRDefault="000F7AC2" w:rsidP="00704853">
      <w:pPr>
        <w:pStyle w:val="ListParagraph"/>
        <w:numPr>
          <w:ilvl w:val="2"/>
          <w:numId w:val="3"/>
        </w:numPr>
        <w:rPr>
          <w:lang w:val="en-US"/>
        </w:rPr>
      </w:pPr>
      <w:r w:rsidRPr="00690547">
        <w:rPr>
          <w:highlight w:val="cyan"/>
          <w:lang w:val="en-US"/>
        </w:rPr>
        <w:t>KQ</w:t>
      </w:r>
      <w:r w:rsidR="006C3737" w:rsidRPr="00690547">
        <w:rPr>
          <w:highlight w:val="cyan"/>
          <w:lang w:val="en-US"/>
        </w:rPr>
        <w:t xml:space="preserve">: &lt;0,32 nmol/L: </w:t>
      </w:r>
      <w:r w:rsidR="004B288E" w:rsidRPr="00690547">
        <w:rPr>
          <w:highlight w:val="cyan"/>
          <w:lang w:val="en-US"/>
        </w:rPr>
        <w:t>ĐTĐ</w:t>
      </w:r>
      <w:r w:rsidR="006C3737" w:rsidRPr="00690547">
        <w:rPr>
          <w:highlight w:val="cyan"/>
          <w:lang w:val="en-US"/>
        </w:rPr>
        <w:t xml:space="preserve"> típ 1 (</w:t>
      </w:r>
      <w:r w:rsidRPr="00690547">
        <w:rPr>
          <w:highlight w:val="cyan"/>
          <w:lang w:val="en-US"/>
        </w:rPr>
        <w:t>Sp</w:t>
      </w:r>
      <w:r w:rsidRPr="00690547">
        <w:rPr>
          <w:highlight w:val="cyan"/>
          <w:lang w:val="vi-VN"/>
        </w:rPr>
        <w:t xml:space="preserve"> </w:t>
      </w:r>
      <w:r w:rsidR="006C3737" w:rsidRPr="00690547">
        <w:rPr>
          <w:highlight w:val="cyan"/>
          <w:lang w:val="en-US"/>
        </w:rPr>
        <w:t xml:space="preserve">&gt; 90%), &gt;1,1 nmol/l: </w:t>
      </w:r>
      <w:r w:rsidR="004B288E" w:rsidRPr="00690547">
        <w:rPr>
          <w:highlight w:val="cyan"/>
          <w:lang w:val="en-US"/>
        </w:rPr>
        <w:t>ĐTĐ</w:t>
      </w:r>
      <w:r w:rsidR="006C3737" w:rsidRPr="00690547">
        <w:rPr>
          <w:highlight w:val="cyan"/>
          <w:lang w:val="en-US"/>
        </w:rPr>
        <w:t xml:space="preserve"> típ 2 (</w:t>
      </w:r>
      <w:r w:rsidRPr="00690547">
        <w:rPr>
          <w:highlight w:val="cyan"/>
          <w:lang w:val="en-US"/>
        </w:rPr>
        <w:t>Sp</w:t>
      </w:r>
      <w:r w:rsidRPr="00690547">
        <w:rPr>
          <w:highlight w:val="cyan"/>
          <w:lang w:val="vi-VN"/>
        </w:rPr>
        <w:t xml:space="preserve"> </w:t>
      </w:r>
      <w:r w:rsidR="006C3737" w:rsidRPr="00690547">
        <w:rPr>
          <w:highlight w:val="cyan"/>
          <w:lang w:val="en-US"/>
        </w:rPr>
        <w:t>90%)</w:t>
      </w:r>
      <w:r w:rsidR="006C3737" w:rsidRPr="006C3737">
        <w:rPr>
          <w:lang w:val="en-US"/>
        </w:rPr>
        <w:t>.</w:t>
      </w:r>
    </w:p>
    <w:p w14:paraId="10CC7A09" w14:textId="1108A336" w:rsidR="006C3737" w:rsidRPr="006C3737" w:rsidRDefault="006C3737" w:rsidP="000D37AC">
      <w:pPr>
        <w:pStyle w:val="Heading2"/>
        <w:rPr>
          <w:lang w:val="en-US"/>
        </w:rPr>
      </w:pPr>
      <w:r w:rsidRPr="006C3737">
        <w:rPr>
          <w:lang w:val="en-US"/>
        </w:rPr>
        <w:t>Xét nghiệm nước tiểu</w:t>
      </w:r>
    </w:p>
    <w:p w14:paraId="0F72662B" w14:textId="72373EA1" w:rsidR="006C3737" w:rsidRPr="006C3737" w:rsidRDefault="006C3737" w:rsidP="000D37AC">
      <w:pPr>
        <w:pStyle w:val="ListParagraph"/>
        <w:rPr>
          <w:lang w:val="en-US"/>
        </w:rPr>
      </w:pPr>
      <w:r w:rsidRPr="006C3737">
        <w:rPr>
          <w:i/>
          <w:lang w:val="en-US"/>
        </w:rPr>
        <w:t>Đường niệu:</w:t>
      </w:r>
      <w:r w:rsidRPr="006C3737">
        <w:rPr>
          <w:lang w:val="en-US"/>
        </w:rPr>
        <w:t xml:space="preserve"> Khi đường huyết &gt; 160-180 mg/dl </w:t>
      </w:r>
      <w:r w:rsidRPr="006C3737">
        <w:rPr>
          <w:lang w:val="en-US"/>
        </w:rPr>
        <w:sym w:font="Symbol" w:char="F0AE"/>
      </w:r>
      <w:r w:rsidRPr="006C3737">
        <w:rPr>
          <w:lang w:val="en-US"/>
        </w:rPr>
        <w:t>Đường niệu (+)</w:t>
      </w:r>
    </w:p>
    <w:p w14:paraId="32C62A42" w14:textId="183F0701" w:rsidR="006C3737" w:rsidRPr="006C3737" w:rsidRDefault="006C3737" w:rsidP="00704853">
      <w:pPr>
        <w:pStyle w:val="ListParagraph"/>
        <w:numPr>
          <w:ilvl w:val="1"/>
          <w:numId w:val="3"/>
        </w:numPr>
        <w:rPr>
          <w:lang w:val="en-US"/>
        </w:rPr>
      </w:pPr>
      <w:r w:rsidRPr="006C3737">
        <w:rPr>
          <w:lang w:val="en-US"/>
        </w:rPr>
        <w:t xml:space="preserve">Cách làm: </w:t>
      </w:r>
      <w:r w:rsidRPr="00B85DFD">
        <w:rPr>
          <w:u w:val="thick" w:color="FF0000"/>
          <w:lang w:val="en-US"/>
        </w:rPr>
        <w:t xml:space="preserve">Cho </w:t>
      </w:r>
      <w:r w:rsidR="00DC6BB2" w:rsidRPr="00B85DFD">
        <w:rPr>
          <w:u w:val="thick" w:color="FF0000"/>
          <w:lang w:val="en-US"/>
        </w:rPr>
        <w:t>BN</w:t>
      </w:r>
      <w:r w:rsidRPr="00B85DFD">
        <w:rPr>
          <w:u w:val="thick" w:color="FF0000"/>
          <w:lang w:val="en-US"/>
        </w:rPr>
        <w:t xml:space="preserve"> đi tiểu hết, rồi uống 250ml nước, 15-30 phút sau lấy nước tiểu</w:t>
      </w:r>
      <w:r w:rsidRPr="006C3737">
        <w:rPr>
          <w:lang w:val="en-US"/>
        </w:rPr>
        <w:t xml:space="preserve"> để thử tìm đường bằng giấy nhúng (Glucotest, Clinitest, Diastix).</w:t>
      </w:r>
    </w:p>
    <w:p w14:paraId="774FE703" w14:textId="77777777" w:rsidR="006C3737" w:rsidRPr="006C3737" w:rsidRDefault="006C3737" w:rsidP="00704853">
      <w:pPr>
        <w:pStyle w:val="ListParagraph"/>
        <w:numPr>
          <w:ilvl w:val="1"/>
          <w:numId w:val="3"/>
        </w:numPr>
        <w:rPr>
          <w:lang w:val="en-US"/>
        </w:rPr>
      </w:pPr>
      <w:r w:rsidRPr="006C3737">
        <w:rPr>
          <w:lang w:val="en-US"/>
        </w:rPr>
        <w:t>Kết quả: bình thường đường niệu (-)</w:t>
      </w:r>
    </w:p>
    <w:p w14:paraId="7065CB3C" w14:textId="365930F4" w:rsidR="006C3737" w:rsidRPr="000D37AC" w:rsidRDefault="006C3737" w:rsidP="000D37AC">
      <w:pPr>
        <w:pStyle w:val="ListParagraph"/>
        <w:rPr>
          <w:i/>
          <w:lang w:val="en-US"/>
        </w:rPr>
      </w:pPr>
      <w:r w:rsidRPr="006C3737">
        <w:rPr>
          <w:i/>
          <w:lang w:val="en-US"/>
        </w:rPr>
        <w:t xml:space="preserve">Ceton </w:t>
      </w:r>
      <w:r w:rsidR="000D37AC">
        <w:rPr>
          <w:i/>
          <w:lang w:val="en-US"/>
        </w:rPr>
        <w:t>niệu</w:t>
      </w:r>
      <w:r w:rsidR="000D37AC">
        <w:rPr>
          <w:i/>
          <w:lang w:val="vi-VN"/>
        </w:rPr>
        <w:t xml:space="preserve">: </w:t>
      </w:r>
      <w:r w:rsidRPr="000D37AC">
        <w:rPr>
          <w:lang w:val="en-US"/>
        </w:rPr>
        <w:t xml:space="preserve">Bình thường thể ceton niệu (-). Nếu có ceton trong nước tiểu: </w:t>
      </w:r>
      <w:r w:rsidRPr="00B85DFD">
        <w:rPr>
          <w:u w:val="thick" w:color="FF0000"/>
          <w:lang w:val="en-US"/>
        </w:rPr>
        <w:t>Viên Acetest đổi màu từ trắng sang màu tím hoa cà tương đương ceton khoảng 4mmol/l</w:t>
      </w:r>
      <w:r w:rsidRPr="000D37AC">
        <w:rPr>
          <w:lang w:val="en-US"/>
        </w:rPr>
        <w:t xml:space="preserve">. </w:t>
      </w:r>
      <w:r w:rsidRPr="00B85DFD">
        <w:rPr>
          <w:highlight w:val="green"/>
          <w:lang w:val="en-US"/>
        </w:rPr>
        <w:t>Viên acetest cũng được dùng để khảo sát ceton máu</w:t>
      </w:r>
      <w:r w:rsidRPr="000D37AC">
        <w:rPr>
          <w:lang w:val="en-US"/>
        </w:rPr>
        <w:t>.</w:t>
      </w:r>
    </w:p>
    <w:p w14:paraId="0C32AF71" w14:textId="7514CA58" w:rsidR="006C3737" w:rsidRDefault="006C3737" w:rsidP="000D37AC">
      <w:pPr>
        <w:pStyle w:val="ListParagraph"/>
        <w:rPr>
          <w:lang w:val="en-US"/>
        </w:rPr>
      </w:pPr>
      <w:r w:rsidRPr="006C3737">
        <w:rPr>
          <w:i/>
          <w:lang w:val="en-US"/>
        </w:rPr>
        <w:t>Đạm niệu:</w:t>
      </w:r>
      <w:r w:rsidRPr="006C3737">
        <w:rPr>
          <w:lang w:val="en-US"/>
        </w:rPr>
        <w:t xml:space="preserve"> Khi có tiểu đạm vi thể (Albumin/nước tiểu 30-300mg/24 giờ hoặc 20-200 mg/dl), cần theo dõi </w:t>
      </w:r>
      <w:r w:rsidR="004B288E">
        <w:rPr>
          <w:lang w:val="en-US"/>
        </w:rPr>
        <w:t>ĐTĐ</w:t>
      </w:r>
      <w:r w:rsidRPr="006C3737">
        <w:rPr>
          <w:lang w:val="en-US"/>
        </w:rPr>
        <w:t xml:space="preserve"> có tổn thương cầu thận.</w:t>
      </w:r>
    </w:p>
    <w:p w14:paraId="0F81323C" w14:textId="45337F4A" w:rsidR="006C3737" w:rsidRPr="001A4ED5" w:rsidRDefault="006C3737" w:rsidP="006C3737">
      <w:pPr>
        <w:pStyle w:val="Heading1"/>
        <w:rPr>
          <w:lang w:val="en-US"/>
        </w:rPr>
      </w:pPr>
      <w:r w:rsidRPr="001A4ED5">
        <w:rPr>
          <w:lang w:val="en-US"/>
        </w:rPr>
        <w:t xml:space="preserve">CHẨN ĐOÁN </w:t>
      </w:r>
      <w:r w:rsidRPr="001A4ED5">
        <w:rPr>
          <w:vertAlign w:val="superscript"/>
          <w:lang w:val="en-US"/>
        </w:rPr>
        <w:t>[</w:t>
      </w:r>
      <w:r w:rsidRPr="006C3737">
        <w:rPr>
          <w:vertAlign w:val="superscript"/>
          <w:lang w:val="en-US"/>
        </w:rPr>
        <w:fldChar w:fldCharType="begin"/>
      </w:r>
      <w:r w:rsidRPr="001A4ED5">
        <w:rPr>
          <w:vertAlign w:val="superscript"/>
          <w:lang w:val="en-US"/>
        </w:rPr>
        <w:instrText xml:space="preserve"> REF _Ref343283684 \r \h  \* MERGEFORMAT </w:instrText>
      </w:r>
      <w:r w:rsidRPr="006C3737">
        <w:rPr>
          <w:vertAlign w:val="superscript"/>
          <w:lang w:val="en-US"/>
        </w:rPr>
      </w:r>
      <w:r w:rsidRPr="006C3737">
        <w:rPr>
          <w:vertAlign w:val="superscript"/>
          <w:lang w:val="en-US"/>
        </w:rPr>
        <w:fldChar w:fldCharType="separate"/>
      </w:r>
      <w:r w:rsidRPr="001A4ED5">
        <w:rPr>
          <w:vertAlign w:val="superscript"/>
          <w:lang w:val="en-US"/>
        </w:rPr>
        <w:t>1</w:t>
      </w:r>
      <w:r w:rsidRPr="006C3737">
        <w:fldChar w:fldCharType="end"/>
      </w:r>
      <w:r w:rsidRPr="001A4ED5">
        <w:rPr>
          <w:vertAlign w:val="superscript"/>
          <w:lang w:val="en-US"/>
        </w:rPr>
        <w:t>],[</w:t>
      </w:r>
      <w:r w:rsidRPr="006C3737">
        <w:rPr>
          <w:vertAlign w:val="superscript"/>
          <w:lang w:val="en-US"/>
        </w:rPr>
        <w:fldChar w:fldCharType="begin"/>
      </w:r>
      <w:r w:rsidRPr="001A4ED5">
        <w:rPr>
          <w:vertAlign w:val="superscript"/>
          <w:lang w:val="en-US"/>
        </w:rPr>
        <w:instrText xml:space="preserve"> REF _Ref344785243 \r \h  \* MERGEFORMAT </w:instrText>
      </w:r>
      <w:r w:rsidRPr="006C3737">
        <w:rPr>
          <w:vertAlign w:val="superscript"/>
          <w:lang w:val="en-US"/>
        </w:rPr>
      </w:r>
      <w:r w:rsidRPr="006C3737">
        <w:rPr>
          <w:vertAlign w:val="superscript"/>
          <w:lang w:val="en-US"/>
        </w:rPr>
        <w:fldChar w:fldCharType="separate"/>
      </w:r>
      <w:r w:rsidRPr="001A4ED5">
        <w:rPr>
          <w:vertAlign w:val="superscript"/>
          <w:lang w:val="en-US"/>
        </w:rPr>
        <w:t>7</w:t>
      </w:r>
      <w:r w:rsidRPr="006C3737">
        <w:fldChar w:fldCharType="end"/>
      </w:r>
      <w:r w:rsidRPr="001A4ED5">
        <w:rPr>
          <w:vertAlign w:val="superscript"/>
          <w:lang w:val="en-US"/>
        </w:rPr>
        <w:t>]</w:t>
      </w:r>
      <w:r w:rsidRPr="001A4ED5">
        <w:rPr>
          <w:lang w:val="en-US"/>
        </w:rPr>
        <w:t xml:space="preserve"> </w:t>
      </w:r>
    </w:p>
    <w:p w14:paraId="6A70D367" w14:textId="6544C996" w:rsidR="006C3737" w:rsidRPr="006C3737" w:rsidRDefault="006C3737" w:rsidP="001A4ED5">
      <w:pPr>
        <w:pStyle w:val="Heading2"/>
        <w:rPr>
          <w:lang w:val="en-US"/>
        </w:rPr>
      </w:pPr>
      <w:r w:rsidRPr="006C3737">
        <w:rPr>
          <w:lang w:val="en-US"/>
        </w:rPr>
        <w:t>Chẩn đoán xác định</w:t>
      </w:r>
    </w:p>
    <w:p w14:paraId="056B0BAF" w14:textId="77777777" w:rsidR="006C3737" w:rsidRPr="004A2993" w:rsidRDefault="006C3737" w:rsidP="001A4ED5">
      <w:pPr>
        <w:pStyle w:val="ListParagraph"/>
        <w:rPr>
          <w:b/>
          <w:lang w:val="en-US"/>
        </w:rPr>
      </w:pPr>
      <w:r w:rsidRPr="004A2993">
        <w:rPr>
          <w:b/>
          <w:lang w:val="en-US"/>
        </w:rPr>
        <w:t>Ba hoàn cảnh phát hiện bệnh</w:t>
      </w:r>
    </w:p>
    <w:p w14:paraId="76ABF650" w14:textId="06FDFA91" w:rsidR="006C3737" w:rsidRPr="006C3737" w:rsidRDefault="006C3737" w:rsidP="00704853">
      <w:pPr>
        <w:pStyle w:val="ListParagraph"/>
        <w:numPr>
          <w:ilvl w:val="1"/>
          <w:numId w:val="3"/>
        </w:numPr>
        <w:rPr>
          <w:lang w:val="en-US"/>
        </w:rPr>
      </w:pPr>
      <w:r w:rsidRPr="006C3737">
        <w:rPr>
          <w:lang w:val="en-US"/>
        </w:rPr>
        <w:t xml:space="preserve">Bệnh sử gợi ý </w:t>
      </w:r>
      <w:r w:rsidR="004B288E">
        <w:rPr>
          <w:lang w:val="en-US"/>
        </w:rPr>
        <w:t>ĐTĐ</w:t>
      </w:r>
      <w:r w:rsidRPr="006C3737">
        <w:rPr>
          <w:lang w:val="en-US"/>
        </w:rPr>
        <w:t xml:space="preserve"> (tiểu nhiều, uống nhiều, ăn nhiều, sụt cân)</w:t>
      </w:r>
    </w:p>
    <w:p w14:paraId="3E154EAD" w14:textId="77777777" w:rsidR="006C3737" w:rsidRPr="006C3737" w:rsidRDefault="006C3737" w:rsidP="00704853">
      <w:pPr>
        <w:pStyle w:val="ListParagraph"/>
        <w:numPr>
          <w:ilvl w:val="1"/>
          <w:numId w:val="3"/>
        </w:numPr>
        <w:rPr>
          <w:lang w:val="en-US"/>
        </w:rPr>
      </w:pPr>
      <w:r w:rsidRPr="006C3737">
        <w:rPr>
          <w:lang w:val="en-US"/>
        </w:rPr>
        <w:t>Glucose niệu (+) thoáng qua hoặc kéo dài.</w:t>
      </w:r>
    </w:p>
    <w:p w14:paraId="5278272D" w14:textId="77777777" w:rsidR="006C3737" w:rsidRPr="006C3737" w:rsidRDefault="006C3737" w:rsidP="00704853">
      <w:pPr>
        <w:pStyle w:val="ListParagraph"/>
        <w:numPr>
          <w:ilvl w:val="1"/>
          <w:numId w:val="3"/>
        </w:numPr>
        <w:rPr>
          <w:lang w:val="en-US"/>
        </w:rPr>
      </w:pPr>
      <w:r w:rsidRPr="006C3737">
        <w:rPr>
          <w:lang w:val="en-US"/>
        </w:rPr>
        <w:t>Biểu hiện của toan chuyển hóa có thể kèm rối loạn tri giác (lơ mơ, hôn mê)</w:t>
      </w:r>
    </w:p>
    <w:p w14:paraId="6683CB80" w14:textId="77777777" w:rsidR="006C3737" w:rsidRPr="006C3737" w:rsidRDefault="006C3737" w:rsidP="001A4ED5">
      <w:pPr>
        <w:pStyle w:val="ListParagraph"/>
        <w:rPr>
          <w:b/>
          <w:lang w:val="en-US"/>
        </w:rPr>
      </w:pPr>
      <w:r w:rsidRPr="006C3737">
        <w:rPr>
          <w:b/>
          <w:lang w:val="en-US"/>
        </w:rPr>
        <w:t>Chẩn đoán dựa vào</w:t>
      </w:r>
    </w:p>
    <w:p w14:paraId="6922EBC1" w14:textId="1AF65942" w:rsidR="006C3737" w:rsidRPr="006C3737" w:rsidRDefault="006C3737" w:rsidP="00704853">
      <w:pPr>
        <w:pStyle w:val="ListParagraph"/>
        <w:numPr>
          <w:ilvl w:val="1"/>
          <w:numId w:val="3"/>
        </w:numPr>
        <w:rPr>
          <w:lang w:val="en-US"/>
        </w:rPr>
      </w:pPr>
      <w:r w:rsidRPr="006C3737">
        <w:rPr>
          <w:lang w:val="en-US"/>
        </w:rPr>
        <w:t>Lâm sàng: tiểu nhiều, uống nhiều, ăn nhiều, sụt cân.</w:t>
      </w:r>
    </w:p>
    <w:p w14:paraId="7BBB276C" w14:textId="77CB03AD" w:rsidR="006C3737" w:rsidRPr="006C3737" w:rsidRDefault="006C3737" w:rsidP="00704853">
      <w:pPr>
        <w:pStyle w:val="ListParagraph"/>
        <w:numPr>
          <w:ilvl w:val="1"/>
          <w:numId w:val="3"/>
        </w:numPr>
        <w:rPr>
          <w:lang w:val="en-US"/>
        </w:rPr>
      </w:pPr>
      <w:r w:rsidRPr="006C3737">
        <w:rPr>
          <w:lang w:val="en-US"/>
        </w:rPr>
        <w:t xml:space="preserve">Cận lâm </w:t>
      </w:r>
      <w:proofErr w:type="gramStart"/>
      <w:r w:rsidRPr="006C3737">
        <w:rPr>
          <w:lang w:val="en-US"/>
        </w:rPr>
        <w:t>sàng :</w:t>
      </w:r>
      <w:proofErr w:type="gramEnd"/>
      <w:r w:rsidRPr="006C3737">
        <w:rPr>
          <w:lang w:val="en-US"/>
        </w:rPr>
        <w:t xml:space="preserve"> Đường huyết tăng, đường niệu dương tính, có thể tăng ceton máu (BT: &lt; 100 </w:t>
      </w:r>
      <w:r w:rsidRPr="006C3737">
        <w:rPr>
          <w:lang w:val="en-US"/>
        </w:rPr>
        <w:sym w:font="Symbol" w:char="F06D"/>
      </w:r>
      <w:r w:rsidRPr="006C3737">
        <w:rPr>
          <w:lang w:val="en-US"/>
        </w:rPr>
        <w:t xml:space="preserve">mol/l), nồng độ insulin máu giảm dưới 10 </w:t>
      </w:r>
      <w:r w:rsidRPr="006C3737">
        <w:rPr>
          <w:lang w:val="en-US"/>
        </w:rPr>
        <w:sym w:font="Symbol" w:char="F06D"/>
      </w:r>
      <w:r w:rsidRPr="006C3737">
        <w:rPr>
          <w:lang w:val="en-US"/>
        </w:rPr>
        <w:t>U/ml, HbA1C tăng.</w:t>
      </w:r>
    </w:p>
    <w:p w14:paraId="55E4520B" w14:textId="188AA257" w:rsidR="006C3737" w:rsidRPr="006C3737" w:rsidRDefault="006C3737" w:rsidP="001A4ED5">
      <w:pPr>
        <w:pStyle w:val="ListParagraph"/>
        <w:rPr>
          <w:lang w:val="fr-FR"/>
        </w:rPr>
      </w:pPr>
      <w:r w:rsidRPr="006C3737">
        <w:rPr>
          <w:lang w:val="fr-FR"/>
        </w:rPr>
        <w:t xml:space="preserve">Tiêu chuẩn chẩn đoán của Hiệp hội </w:t>
      </w:r>
      <w:r w:rsidR="004B288E">
        <w:rPr>
          <w:lang w:val="fr-FR"/>
        </w:rPr>
        <w:t>ĐTĐ</w:t>
      </w:r>
      <w:r w:rsidRPr="006C3737">
        <w:rPr>
          <w:lang w:val="fr-FR"/>
        </w:rPr>
        <w:t xml:space="preserve"> Hoa Kỳ (ADA) 2017</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0456"/>
      </w:tblGrid>
      <w:tr w:rsidR="006C3737" w:rsidRPr="006C3737" w14:paraId="47A8CAED" w14:textId="77777777" w:rsidTr="00163B45">
        <w:trPr>
          <w:tblCellSpacing w:w="0" w:type="dxa"/>
        </w:trPr>
        <w:tc>
          <w:tcPr>
            <w:tcW w:w="0" w:type="auto"/>
            <w:vAlign w:val="center"/>
          </w:tcPr>
          <w:p w14:paraId="332C5AEB" w14:textId="77777777" w:rsidR="006C3737" w:rsidRPr="006C3737" w:rsidRDefault="006C3737" w:rsidP="006C3737">
            <w:pPr>
              <w:rPr>
                <w:lang w:val="fr-FR"/>
              </w:rPr>
            </w:pPr>
            <w:r w:rsidRPr="006C3737">
              <w:rPr>
                <w:lang w:val="fr-FR"/>
              </w:rPr>
              <w:t xml:space="preserve">1. </w:t>
            </w:r>
            <w:r w:rsidRPr="001B3ECA">
              <w:rPr>
                <w:highlight w:val="yellow"/>
                <w:lang w:val="fr-FR"/>
              </w:rPr>
              <w:t>HbA</w:t>
            </w:r>
            <w:r w:rsidRPr="001B3ECA">
              <w:rPr>
                <w:highlight w:val="yellow"/>
                <w:vertAlign w:val="subscript"/>
                <w:lang w:val="fr-FR"/>
              </w:rPr>
              <w:t>1</w:t>
            </w:r>
            <w:r w:rsidRPr="001B3ECA">
              <w:rPr>
                <w:highlight w:val="yellow"/>
                <w:lang w:val="fr-FR"/>
              </w:rPr>
              <w:t>C ≥ 6,5%.</w:t>
            </w:r>
            <w:r w:rsidRPr="006C3737">
              <w:rPr>
                <w:lang w:val="fr-FR"/>
              </w:rPr>
              <w:t xml:space="preserve"> Xét nghiệm này nên thực hiện ở phòng xét nghiệm được chứng nhận theo chương trình chuẩn hoá glycohemolglobin quốc gia. </w:t>
            </w:r>
            <w:r w:rsidRPr="006C3737">
              <w:rPr>
                <w:b/>
                <w:bCs/>
                <w:lang w:val="en-US"/>
              </w:rPr>
              <w:t>HOẶC</w:t>
            </w:r>
          </w:p>
        </w:tc>
      </w:tr>
      <w:tr w:rsidR="006C3737" w:rsidRPr="006C3737" w14:paraId="43134B03" w14:textId="77777777" w:rsidTr="00163B45">
        <w:trPr>
          <w:tblCellSpacing w:w="0" w:type="dxa"/>
        </w:trPr>
        <w:tc>
          <w:tcPr>
            <w:tcW w:w="0" w:type="auto"/>
            <w:vAlign w:val="center"/>
          </w:tcPr>
          <w:p w14:paraId="317DD2F8" w14:textId="77777777" w:rsidR="006C3737" w:rsidRPr="006C3737" w:rsidRDefault="006C3737" w:rsidP="006C3737">
            <w:pPr>
              <w:rPr>
                <w:lang w:val="en-US"/>
              </w:rPr>
            </w:pPr>
            <w:r w:rsidRPr="006C3737">
              <w:rPr>
                <w:lang w:val="en-US"/>
              </w:rPr>
              <w:t xml:space="preserve">2. Đường huyết lúc đói </w:t>
            </w:r>
            <w:r w:rsidRPr="001B3ECA">
              <w:rPr>
                <w:highlight w:val="yellow"/>
                <w:lang w:val="en-US"/>
              </w:rPr>
              <w:t>≥ 126 mg/dl</w:t>
            </w:r>
            <w:r w:rsidRPr="006C3737">
              <w:rPr>
                <w:lang w:val="en-US"/>
              </w:rPr>
              <w:t xml:space="preserve"> (7,0 mmol/L). Nhịn đói ít nhất 8 giờ. </w:t>
            </w:r>
            <w:r w:rsidRPr="006C3737">
              <w:rPr>
                <w:b/>
                <w:bCs/>
                <w:lang w:val="en-US"/>
              </w:rPr>
              <w:t>HOẶC</w:t>
            </w:r>
          </w:p>
        </w:tc>
      </w:tr>
      <w:tr w:rsidR="006C3737" w:rsidRPr="006C3737" w14:paraId="441D0ECA" w14:textId="77777777" w:rsidTr="00163B45">
        <w:trPr>
          <w:tblCellSpacing w:w="0" w:type="dxa"/>
        </w:trPr>
        <w:tc>
          <w:tcPr>
            <w:tcW w:w="0" w:type="auto"/>
            <w:vAlign w:val="center"/>
          </w:tcPr>
          <w:p w14:paraId="5631808A" w14:textId="77777777" w:rsidR="006C3737" w:rsidRPr="006C3737" w:rsidRDefault="006C3737" w:rsidP="006C3737">
            <w:pPr>
              <w:rPr>
                <w:lang w:val="en-US"/>
              </w:rPr>
            </w:pPr>
            <w:r w:rsidRPr="006C3737">
              <w:rPr>
                <w:lang w:val="en-US"/>
              </w:rPr>
              <w:lastRenderedPageBreak/>
              <w:t xml:space="preserve">3. Đường huyết sau 2 giờ làm nghiệm pháp dung nạp glucose </w:t>
            </w:r>
            <w:r w:rsidRPr="001B3ECA">
              <w:rPr>
                <w:highlight w:val="yellow"/>
                <w:lang w:val="en-US"/>
              </w:rPr>
              <w:t>≥ 200mg/dl</w:t>
            </w:r>
            <w:r w:rsidRPr="006C3737">
              <w:rPr>
                <w:lang w:val="en-US"/>
              </w:rPr>
              <w:t xml:space="preserve"> (11,1mmol/L) </w:t>
            </w:r>
            <w:r w:rsidRPr="006C3737">
              <w:rPr>
                <w:b/>
                <w:bCs/>
                <w:lang w:val="en-US"/>
              </w:rPr>
              <w:t>HOẶC</w:t>
            </w:r>
          </w:p>
        </w:tc>
      </w:tr>
      <w:tr w:rsidR="006C3737" w:rsidRPr="006C3737" w14:paraId="4251486E" w14:textId="77777777" w:rsidTr="00163B45">
        <w:trPr>
          <w:tblCellSpacing w:w="0" w:type="dxa"/>
        </w:trPr>
        <w:tc>
          <w:tcPr>
            <w:tcW w:w="0" w:type="auto"/>
            <w:vAlign w:val="center"/>
          </w:tcPr>
          <w:p w14:paraId="29CD415D" w14:textId="77777777" w:rsidR="006C3737" w:rsidRPr="006C3737" w:rsidRDefault="006C3737" w:rsidP="006C3737">
            <w:pPr>
              <w:rPr>
                <w:lang w:val="en-US"/>
              </w:rPr>
            </w:pPr>
            <w:r w:rsidRPr="006C3737">
              <w:rPr>
                <w:lang w:val="en-US"/>
              </w:rPr>
              <w:t xml:space="preserve">4. Một mẫu đường huyết bất kỳ ≥ 200mg/dl (11,1mmol/L) kết hợp với các triệu chứng lâm sàng của tăng đường huyết.  </w:t>
            </w:r>
          </w:p>
        </w:tc>
      </w:tr>
    </w:tbl>
    <w:p w14:paraId="43546DEA" w14:textId="77777777" w:rsidR="006C3737" w:rsidRPr="006C3737" w:rsidRDefault="006C3737" w:rsidP="006C3737">
      <w:pPr>
        <w:rPr>
          <w:iCs/>
          <w:lang w:val="en-US"/>
        </w:rPr>
      </w:pPr>
      <w:r w:rsidRPr="006C3737">
        <w:rPr>
          <w:iCs/>
          <w:lang w:val="en-US"/>
        </w:rPr>
        <w:t>Nếu không có triệu chứng tăng đường huyết, tiêu chuẩn 1,2,3 nên được thực hiện lại lần thứ hai.</w:t>
      </w:r>
    </w:p>
    <w:p w14:paraId="19098E90" w14:textId="4646201F" w:rsidR="006C3737" w:rsidRPr="006C3737" w:rsidRDefault="006C3737" w:rsidP="001B3ECA">
      <w:pPr>
        <w:pStyle w:val="ListParagraph"/>
        <w:rPr>
          <w:lang w:val="en-US"/>
        </w:rPr>
      </w:pPr>
      <w:r w:rsidRPr="006C3737">
        <w:rPr>
          <w:lang w:val="en-US"/>
        </w:rPr>
        <w:t xml:space="preserve">Nhiễm toan ceton </w:t>
      </w:r>
      <w:r w:rsidRPr="006C3737">
        <w:rPr>
          <w:vertAlign w:val="superscript"/>
          <w:lang w:val="en-US"/>
        </w:rPr>
        <w:t>[</w:t>
      </w:r>
      <w:r w:rsidRPr="006C3737">
        <w:rPr>
          <w:vertAlign w:val="superscript"/>
          <w:lang w:val="en-US"/>
        </w:rPr>
        <w:fldChar w:fldCharType="begin"/>
      </w:r>
      <w:r w:rsidRPr="006C3737">
        <w:rPr>
          <w:vertAlign w:val="superscript"/>
          <w:lang w:val="en-US"/>
        </w:rPr>
        <w:instrText xml:space="preserve"> REF _Ref344785296 \r \h  \* MERGEFORMAT </w:instrText>
      </w:r>
      <w:r w:rsidRPr="006C3737">
        <w:rPr>
          <w:vertAlign w:val="superscript"/>
          <w:lang w:val="en-US"/>
        </w:rPr>
      </w:r>
      <w:r w:rsidRPr="006C3737">
        <w:rPr>
          <w:vertAlign w:val="superscript"/>
          <w:lang w:val="en-US"/>
        </w:rPr>
        <w:fldChar w:fldCharType="separate"/>
      </w:r>
      <w:r w:rsidRPr="006C3737">
        <w:rPr>
          <w:vertAlign w:val="superscript"/>
          <w:lang w:val="en-US"/>
        </w:rPr>
        <w:t>9</w:t>
      </w:r>
      <w:r w:rsidRPr="006C3737">
        <w:fldChar w:fldCharType="end"/>
      </w:r>
      <w:r w:rsidRPr="006C3737">
        <w:rPr>
          <w:vertAlign w:val="superscript"/>
          <w:lang w:val="en-US"/>
        </w:rPr>
        <w:t>],[</w:t>
      </w:r>
      <w:r w:rsidRPr="006C3737">
        <w:rPr>
          <w:vertAlign w:val="superscript"/>
          <w:lang w:val="en-US"/>
        </w:rPr>
        <w:fldChar w:fldCharType="begin"/>
      </w:r>
      <w:r w:rsidRPr="006C3737">
        <w:rPr>
          <w:vertAlign w:val="superscript"/>
          <w:lang w:val="en-US"/>
        </w:rPr>
        <w:instrText xml:space="preserve"> REF _Ref343283668 \r \h  \* MERGEFORMAT </w:instrText>
      </w:r>
      <w:r w:rsidRPr="006C3737">
        <w:rPr>
          <w:vertAlign w:val="superscript"/>
          <w:lang w:val="en-US"/>
        </w:rPr>
      </w:r>
      <w:r w:rsidRPr="006C3737">
        <w:rPr>
          <w:vertAlign w:val="superscript"/>
          <w:lang w:val="en-US"/>
        </w:rPr>
        <w:fldChar w:fldCharType="separate"/>
      </w:r>
      <w:r w:rsidRPr="006C3737">
        <w:rPr>
          <w:vertAlign w:val="superscript"/>
          <w:lang w:val="en-US"/>
        </w:rPr>
        <w:t>14</w:t>
      </w:r>
      <w:r w:rsidRPr="006C3737">
        <w:fldChar w:fldCharType="end"/>
      </w:r>
      <w:r w:rsidRPr="006C3737">
        <w:rPr>
          <w:vertAlign w:val="superscript"/>
          <w:lang w:val="en-US"/>
        </w:rPr>
        <w:t>],[</w:t>
      </w:r>
      <w:r w:rsidRPr="006C3737">
        <w:rPr>
          <w:vertAlign w:val="superscript"/>
          <w:lang w:val="en-US"/>
        </w:rPr>
        <w:fldChar w:fldCharType="begin"/>
      </w:r>
      <w:r w:rsidRPr="006C3737">
        <w:rPr>
          <w:vertAlign w:val="superscript"/>
          <w:lang w:val="en-US"/>
        </w:rPr>
        <w:instrText xml:space="preserve"> REF _Ref344785311 \r \h  \* MERGEFORMAT </w:instrText>
      </w:r>
      <w:r w:rsidRPr="006C3737">
        <w:rPr>
          <w:vertAlign w:val="superscript"/>
          <w:lang w:val="en-US"/>
        </w:rPr>
      </w:r>
      <w:r w:rsidRPr="006C3737">
        <w:rPr>
          <w:vertAlign w:val="superscript"/>
          <w:lang w:val="en-US"/>
        </w:rPr>
        <w:fldChar w:fldCharType="separate"/>
      </w:r>
      <w:r w:rsidRPr="006C3737">
        <w:rPr>
          <w:vertAlign w:val="superscript"/>
          <w:lang w:val="en-US"/>
        </w:rPr>
        <w:t>18</w:t>
      </w:r>
      <w:r w:rsidRPr="006C3737">
        <w:fldChar w:fldCharType="end"/>
      </w:r>
      <w:r w:rsidRPr="006C3737">
        <w:rPr>
          <w:vertAlign w:val="superscript"/>
          <w:lang w:val="en-US"/>
        </w:rPr>
        <w:t>]</w:t>
      </w:r>
      <w:r w:rsidRPr="006C3737">
        <w:rPr>
          <w:lang w:val="en-US"/>
        </w:rPr>
        <w:t xml:space="preserve">: </w:t>
      </w:r>
      <w:r w:rsidR="004B288E">
        <w:rPr>
          <w:lang w:val="en-US"/>
        </w:rPr>
        <w:t>ĐTĐ</w:t>
      </w:r>
      <w:r w:rsidRPr="006C3737">
        <w:rPr>
          <w:lang w:val="en-US"/>
        </w:rPr>
        <w:t xml:space="preserve"> mới chẩn đoán chưa điều trị kịp hoặc ngưng insulin đột ngột hoặc có yếu tố thuận lợi (Stress, nhiễm trùng, ngộ độc ...)</w:t>
      </w:r>
    </w:p>
    <w:p w14:paraId="1EAEFB03" w14:textId="5DBB25AF" w:rsidR="006C3737" w:rsidRPr="006C3737" w:rsidRDefault="006C3737" w:rsidP="001B3ECA">
      <w:pPr>
        <w:pStyle w:val="ListParagraph"/>
        <w:rPr>
          <w:lang w:val="en-US"/>
        </w:rPr>
      </w:pPr>
      <w:r w:rsidRPr="006C3737">
        <w:rPr>
          <w:lang w:val="en-US"/>
        </w:rPr>
        <w:t xml:space="preserve">Trên trẻ </w:t>
      </w:r>
      <w:r w:rsidR="004B288E">
        <w:rPr>
          <w:lang w:val="en-US"/>
        </w:rPr>
        <w:t>ĐTĐ</w:t>
      </w:r>
      <w:r w:rsidRPr="006C3737">
        <w:rPr>
          <w:lang w:val="en-US"/>
        </w:rPr>
        <w:t xml:space="preserve"> xuất hiện:</w:t>
      </w:r>
    </w:p>
    <w:p w14:paraId="39E06D9E" w14:textId="77777777" w:rsidR="006C3737" w:rsidRPr="006C3737" w:rsidRDefault="006C3737" w:rsidP="00704853">
      <w:pPr>
        <w:pStyle w:val="ListParagraph"/>
        <w:numPr>
          <w:ilvl w:val="1"/>
          <w:numId w:val="3"/>
        </w:numPr>
        <w:rPr>
          <w:lang w:val="en-US"/>
        </w:rPr>
      </w:pPr>
      <w:r w:rsidRPr="006C3737">
        <w:rPr>
          <w:lang w:val="en-US"/>
        </w:rPr>
        <w:t xml:space="preserve">RL tri giác: lừ đừ, lơ mơ, hôn mê, không có dấu thần kinh định vị </w:t>
      </w:r>
    </w:p>
    <w:p w14:paraId="71DA23D5" w14:textId="64D6BD0C" w:rsidR="006C3737" w:rsidRPr="006C3737" w:rsidRDefault="006C3737" w:rsidP="00704853">
      <w:pPr>
        <w:pStyle w:val="ListParagraph"/>
        <w:numPr>
          <w:ilvl w:val="1"/>
          <w:numId w:val="3"/>
        </w:numPr>
        <w:rPr>
          <w:lang w:val="en-US"/>
        </w:rPr>
      </w:pPr>
      <w:r w:rsidRPr="006C3737">
        <w:rPr>
          <w:lang w:val="en-US"/>
        </w:rPr>
        <w:t xml:space="preserve">Mất nước: khoảng 10% </w:t>
      </w:r>
      <w:r w:rsidRPr="006C3737">
        <w:rPr>
          <w:lang w:val="en-US"/>
        </w:rPr>
        <w:sym w:font="Symbol" w:char="F0AE"/>
      </w:r>
      <w:r w:rsidRPr="006C3737">
        <w:rPr>
          <w:lang w:val="en-US"/>
        </w:rPr>
        <w:t>trụy tim mạch</w:t>
      </w:r>
    </w:p>
    <w:p w14:paraId="589D8FA0" w14:textId="77777777" w:rsidR="006C3737" w:rsidRPr="006C3737" w:rsidRDefault="006C3737" w:rsidP="00704853">
      <w:pPr>
        <w:pStyle w:val="ListParagraph"/>
        <w:numPr>
          <w:ilvl w:val="1"/>
          <w:numId w:val="3"/>
        </w:numPr>
        <w:rPr>
          <w:lang w:val="en-US"/>
        </w:rPr>
      </w:pPr>
      <w:r w:rsidRPr="006C3737">
        <w:rPr>
          <w:lang w:val="en-US"/>
        </w:rPr>
        <w:t>Toan máu: thở Kussmaul, mùi acetone</w:t>
      </w:r>
    </w:p>
    <w:p w14:paraId="2F9BC0AC" w14:textId="77777777" w:rsidR="006C3737" w:rsidRPr="006C3737" w:rsidRDefault="006C3737" w:rsidP="00704853">
      <w:pPr>
        <w:pStyle w:val="ListParagraph"/>
        <w:numPr>
          <w:ilvl w:val="1"/>
          <w:numId w:val="3"/>
        </w:numPr>
        <w:rPr>
          <w:lang w:val="en-US"/>
        </w:rPr>
      </w:pPr>
      <w:r w:rsidRPr="006C3737">
        <w:rPr>
          <w:lang w:val="en-US"/>
        </w:rPr>
        <w:t>Đường huyết ≥ 200 mg/dl và pH máu (tĩnh mạch) &lt;7,3 hoặc HCO3</w:t>
      </w:r>
      <w:r w:rsidRPr="006C3737">
        <w:rPr>
          <w:vertAlign w:val="superscript"/>
          <w:lang w:val="en-US"/>
        </w:rPr>
        <w:t xml:space="preserve">- </w:t>
      </w:r>
      <w:r w:rsidRPr="006C3737">
        <w:rPr>
          <w:lang w:val="en-US"/>
        </w:rPr>
        <w:t>&lt;15 mEq/L</w:t>
      </w:r>
    </w:p>
    <w:p w14:paraId="053B4E45" w14:textId="5BA9AE64" w:rsidR="006C3737" w:rsidRDefault="006C3737" w:rsidP="00704853">
      <w:pPr>
        <w:pStyle w:val="ListParagraph"/>
        <w:numPr>
          <w:ilvl w:val="1"/>
          <w:numId w:val="3"/>
        </w:numPr>
        <w:rPr>
          <w:lang w:val="fr-FR"/>
        </w:rPr>
      </w:pPr>
      <w:r w:rsidRPr="006C3737">
        <w:rPr>
          <w:lang w:val="fr-FR"/>
        </w:rPr>
        <w:t xml:space="preserve">Cetone máu </w:t>
      </w:r>
      <w:r w:rsidRPr="006C3737">
        <w:rPr>
          <w:lang w:val="en-US"/>
        </w:rPr>
        <w:sym w:font="Symbol" w:char="F0AD"/>
      </w:r>
      <w:r w:rsidRPr="006C3737">
        <w:rPr>
          <w:lang w:val="fr-FR"/>
        </w:rPr>
        <w:t xml:space="preserve"> cao và ceton niệu (+)</w:t>
      </w:r>
    </w:p>
    <w:p w14:paraId="7433C564" w14:textId="44359123" w:rsidR="006C3737" w:rsidRPr="00895C86" w:rsidRDefault="006C3737" w:rsidP="006C3737">
      <w:pPr>
        <w:pStyle w:val="Heading2"/>
        <w:rPr>
          <w:lang w:val="fr-FR"/>
        </w:rPr>
      </w:pPr>
      <w:r w:rsidRPr="00895C86">
        <w:rPr>
          <w:lang w:val="en-US"/>
        </w:rPr>
        <w:t xml:space="preserve">Phân độ nặng </w:t>
      </w:r>
      <w:r w:rsidRPr="00895C86">
        <w:rPr>
          <w:vertAlign w:val="superscript"/>
          <w:lang w:val="en-US"/>
        </w:rPr>
        <w:t>[</w:t>
      </w:r>
      <w:r w:rsidRPr="006C3737">
        <w:rPr>
          <w:vertAlign w:val="superscript"/>
          <w:lang w:val="en-US"/>
        </w:rPr>
        <w:fldChar w:fldCharType="begin"/>
      </w:r>
      <w:r w:rsidRPr="00895C86">
        <w:rPr>
          <w:vertAlign w:val="superscript"/>
          <w:lang w:val="en-US"/>
        </w:rPr>
        <w:instrText xml:space="preserve"> REF _Ref343284006 \r \h  \* MERGEFORMAT </w:instrText>
      </w:r>
      <w:r w:rsidRPr="006C3737">
        <w:rPr>
          <w:vertAlign w:val="superscript"/>
          <w:lang w:val="en-US"/>
        </w:rPr>
      </w:r>
      <w:r w:rsidRPr="006C3737">
        <w:rPr>
          <w:vertAlign w:val="superscript"/>
          <w:lang w:val="en-US"/>
        </w:rPr>
        <w:fldChar w:fldCharType="separate"/>
      </w:r>
      <w:r w:rsidRPr="00895C86">
        <w:rPr>
          <w:vertAlign w:val="superscript"/>
          <w:lang w:val="en-US"/>
        </w:rPr>
        <w:t>15</w:t>
      </w:r>
      <w:r w:rsidRPr="006C3737">
        <w:fldChar w:fldCharType="end"/>
      </w:r>
      <w:r w:rsidRPr="00895C86">
        <w:rPr>
          <w:vertAlign w:val="superscript"/>
          <w:lang w:val="en-US"/>
        </w:rPr>
        <w:t>]</w:t>
      </w:r>
    </w:p>
    <w:tbl>
      <w:tblPr>
        <w:tblW w:w="0" w:type="auto"/>
        <w:tblCellSpacing w:w="0" w:type="dxa"/>
        <w:tblBorders>
          <w:top w:val="outset" w:sz="6" w:space="0" w:color="EFEFEF"/>
          <w:left w:val="outset" w:sz="6" w:space="0" w:color="EFEFEF"/>
          <w:bottom w:val="outset" w:sz="6" w:space="0" w:color="EFEFEF"/>
          <w:right w:val="outset" w:sz="6" w:space="0" w:color="EFEFEF"/>
        </w:tblBorders>
        <w:tblCellMar>
          <w:top w:w="30" w:type="dxa"/>
          <w:left w:w="30" w:type="dxa"/>
          <w:bottom w:w="30" w:type="dxa"/>
          <w:right w:w="30" w:type="dxa"/>
        </w:tblCellMar>
        <w:tblLook w:val="0000" w:firstRow="0" w:lastRow="0" w:firstColumn="0" w:lastColumn="0" w:noHBand="0" w:noVBand="0"/>
      </w:tblPr>
      <w:tblGrid>
        <w:gridCol w:w="2057"/>
        <w:gridCol w:w="1473"/>
        <w:gridCol w:w="1431"/>
        <w:gridCol w:w="2012"/>
        <w:gridCol w:w="3477"/>
      </w:tblGrid>
      <w:tr w:rsidR="006C3737" w:rsidRPr="006C3737" w14:paraId="11E860F0" w14:textId="77777777" w:rsidTr="00163B45">
        <w:trPr>
          <w:tblHeader/>
          <w:tblCellSpacing w:w="0" w:type="dxa"/>
        </w:trPr>
        <w:tc>
          <w:tcPr>
            <w:tcW w:w="0" w:type="auto"/>
            <w:tcBorders>
              <w:top w:val="outset" w:sz="6" w:space="0" w:color="EFEFEF"/>
              <w:left w:val="outset" w:sz="6" w:space="0" w:color="EFEFEF"/>
              <w:bottom w:val="outset" w:sz="6" w:space="0" w:color="EFEFEF"/>
              <w:right w:val="outset" w:sz="6" w:space="0" w:color="EFEFEF"/>
            </w:tcBorders>
            <w:vAlign w:val="center"/>
          </w:tcPr>
          <w:p w14:paraId="0128745C" w14:textId="77777777" w:rsidR="006C3737" w:rsidRPr="006C3737" w:rsidRDefault="006C3737" w:rsidP="006C3737">
            <w:pPr>
              <w:rPr>
                <w:b/>
                <w:bCs/>
                <w:lang w:val="en-US"/>
              </w:rPr>
            </w:pPr>
          </w:p>
        </w:tc>
        <w:tc>
          <w:tcPr>
            <w:tcW w:w="0" w:type="auto"/>
            <w:tcBorders>
              <w:top w:val="outset" w:sz="6" w:space="0" w:color="EFEFEF"/>
              <w:left w:val="outset" w:sz="6" w:space="0" w:color="EFEFEF"/>
              <w:bottom w:val="outset" w:sz="6" w:space="0" w:color="EFEFEF"/>
              <w:right w:val="outset" w:sz="6" w:space="0" w:color="EFEFEF"/>
            </w:tcBorders>
            <w:vAlign w:val="center"/>
          </w:tcPr>
          <w:p w14:paraId="0804979C" w14:textId="77777777" w:rsidR="006C3737" w:rsidRPr="006C3737" w:rsidRDefault="006C3737" w:rsidP="00895C86">
            <w:pPr>
              <w:jc w:val="center"/>
              <w:rPr>
                <w:b/>
                <w:bCs/>
                <w:lang w:val="en-US"/>
              </w:rPr>
            </w:pPr>
            <w:r w:rsidRPr="006C3737">
              <w:rPr>
                <w:b/>
                <w:bCs/>
                <w:lang w:val="en-US"/>
              </w:rPr>
              <w:t>Bình thường</w:t>
            </w:r>
          </w:p>
        </w:tc>
        <w:tc>
          <w:tcPr>
            <w:tcW w:w="0" w:type="auto"/>
            <w:tcBorders>
              <w:top w:val="outset" w:sz="6" w:space="0" w:color="EFEFEF"/>
              <w:left w:val="outset" w:sz="6" w:space="0" w:color="EFEFEF"/>
              <w:bottom w:val="outset" w:sz="6" w:space="0" w:color="EFEFEF"/>
              <w:right w:val="outset" w:sz="6" w:space="0" w:color="EFEFEF"/>
            </w:tcBorders>
            <w:vAlign w:val="center"/>
          </w:tcPr>
          <w:p w14:paraId="3338F944" w14:textId="77777777" w:rsidR="006C3737" w:rsidRPr="006C3737" w:rsidRDefault="006C3737" w:rsidP="00895C86">
            <w:pPr>
              <w:jc w:val="center"/>
              <w:rPr>
                <w:b/>
                <w:bCs/>
                <w:lang w:val="en-US"/>
              </w:rPr>
            </w:pPr>
            <w:r w:rsidRPr="006C3737">
              <w:rPr>
                <w:b/>
                <w:bCs/>
                <w:lang w:val="en-US"/>
              </w:rPr>
              <w:t>NHẸ</w:t>
            </w:r>
          </w:p>
        </w:tc>
        <w:tc>
          <w:tcPr>
            <w:tcW w:w="0" w:type="auto"/>
            <w:tcBorders>
              <w:top w:val="outset" w:sz="6" w:space="0" w:color="EFEFEF"/>
              <w:left w:val="outset" w:sz="6" w:space="0" w:color="EFEFEF"/>
              <w:bottom w:val="outset" w:sz="6" w:space="0" w:color="EFEFEF"/>
              <w:right w:val="outset" w:sz="6" w:space="0" w:color="EFEFEF"/>
            </w:tcBorders>
            <w:vAlign w:val="center"/>
          </w:tcPr>
          <w:p w14:paraId="2BBF7085" w14:textId="77777777" w:rsidR="006C3737" w:rsidRPr="006C3737" w:rsidRDefault="006C3737" w:rsidP="00895C86">
            <w:pPr>
              <w:jc w:val="center"/>
              <w:rPr>
                <w:b/>
                <w:bCs/>
                <w:lang w:val="en-US"/>
              </w:rPr>
            </w:pPr>
            <w:r w:rsidRPr="006C3737">
              <w:rPr>
                <w:b/>
                <w:bCs/>
                <w:lang w:val="en-US"/>
              </w:rPr>
              <w:t>TRUNG BÌNH</w:t>
            </w:r>
          </w:p>
        </w:tc>
        <w:tc>
          <w:tcPr>
            <w:tcW w:w="0" w:type="auto"/>
            <w:tcBorders>
              <w:top w:val="outset" w:sz="6" w:space="0" w:color="EFEFEF"/>
              <w:left w:val="outset" w:sz="6" w:space="0" w:color="EFEFEF"/>
              <w:bottom w:val="outset" w:sz="6" w:space="0" w:color="EFEFEF"/>
              <w:right w:val="outset" w:sz="6" w:space="0" w:color="EFEFEF"/>
            </w:tcBorders>
            <w:vAlign w:val="center"/>
          </w:tcPr>
          <w:p w14:paraId="6A4C7318" w14:textId="77777777" w:rsidR="006C3737" w:rsidRPr="006C3737" w:rsidRDefault="006C3737" w:rsidP="00895C86">
            <w:pPr>
              <w:jc w:val="center"/>
              <w:rPr>
                <w:b/>
                <w:bCs/>
                <w:lang w:val="en-US"/>
              </w:rPr>
            </w:pPr>
            <w:r w:rsidRPr="006C3737">
              <w:rPr>
                <w:b/>
                <w:bCs/>
                <w:lang w:val="en-US"/>
              </w:rPr>
              <w:t>NẶNG</w:t>
            </w:r>
          </w:p>
        </w:tc>
      </w:tr>
      <w:tr w:rsidR="006C3737" w:rsidRPr="006C3737" w14:paraId="40DE49C7" w14:textId="77777777" w:rsidTr="00163B45">
        <w:trPr>
          <w:tblCellSpacing w:w="0" w:type="dxa"/>
        </w:trPr>
        <w:tc>
          <w:tcPr>
            <w:tcW w:w="0" w:type="auto"/>
            <w:tcBorders>
              <w:top w:val="outset" w:sz="6" w:space="0" w:color="EFEFEF"/>
              <w:left w:val="outset" w:sz="6" w:space="0" w:color="EFEFEF"/>
              <w:bottom w:val="outset" w:sz="6" w:space="0" w:color="EFEFEF"/>
              <w:right w:val="outset" w:sz="6" w:space="0" w:color="EFEFEF"/>
            </w:tcBorders>
            <w:vAlign w:val="center"/>
          </w:tcPr>
          <w:p w14:paraId="1ADB80B3" w14:textId="77777777" w:rsidR="006C3737" w:rsidRPr="006C3737" w:rsidRDefault="006C3737" w:rsidP="006C3737">
            <w:pPr>
              <w:rPr>
                <w:lang w:val="en-US"/>
              </w:rPr>
            </w:pPr>
            <w:r w:rsidRPr="006C3737">
              <w:rPr>
                <w:lang w:val="en-US"/>
              </w:rPr>
              <w:t>CO</w:t>
            </w:r>
            <w:r w:rsidRPr="006C3737">
              <w:rPr>
                <w:vertAlign w:val="subscript"/>
                <w:lang w:val="en-US"/>
              </w:rPr>
              <w:t>2</w:t>
            </w:r>
            <w:r w:rsidRPr="006C3737">
              <w:rPr>
                <w:lang w:val="en-US"/>
              </w:rPr>
              <w:t xml:space="preserve"> (mEq/L, </w:t>
            </w:r>
            <w:r w:rsidRPr="00041004">
              <w:rPr>
                <w:highlight w:val="cyan"/>
                <w:lang w:val="en-US"/>
              </w:rPr>
              <w:t xml:space="preserve">máu tĩnh </w:t>
            </w:r>
            <w:proofErr w:type="gramStart"/>
            <w:r w:rsidRPr="00041004">
              <w:rPr>
                <w:highlight w:val="cyan"/>
                <w:lang w:val="en-US"/>
              </w:rPr>
              <w:t>mạch</w:t>
            </w:r>
            <w:r w:rsidRPr="006C3737">
              <w:rPr>
                <w:lang w:val="en-US"/>
              </w:rPr>
              <w:t>)*</w:t>
            </w:r>
            <w:proofErr w:type="gramEnd"/>
          </w:p>
        </w:tc>
        <w:tc>
          <w:tcPr>
            <w:tcW w:w="0" w:type="auto"/>
            <w:tcBorders>
              <w:top w:val="outset" w:sz="6" w:space="0" w:color="EFEFEF"/>
              <w:left w:val="outset" w:sz="6" w:space="0" w:color="EFEFEF"/>
              <w:bottom w:val="outset" w:sz="6" w:space="0" w:color="EFEFEF"/>
              <w:right w:val="outset" w:sz="6" w:space="0" w:color="EFEFEF"/>
            </w:tcBorders>
            <w:vAlign w:val="center"/>
          </w:tcPr>
          <w:p w14:paraId="71E51EA1" w14:textId="77777777" w:rsidR="006C3737" w:rsidRPr="006C3737" w:rsidRDefault="006C3737" w:rsidP="00895C86">
            <w:pPr>
              <w:jc w:val="center"/>
              <w:rPr>
                <w:lang w:val="en-US"/>
              </w:rPr>
            </w:pPr>
            <w:r w:rsidRPr="006C3737">
              <w:rPr>
                <w:lang w:val="en-US"/>
              </w:rPr>
              <w:t>20-28</w:t>
            </w:r>
          </w:p>
        </w:tc>
        <w:tc>
          <w:tcPr>
            <w:tcW w:w="0" w:type="auto"/>
            <w:tcBorders>
              <w:top w:val="outset" w:sz="6" w:space="0" w:color="EFEFEF"/>
              <w:left w:val="outset" w:sz="6" w:space="0" w:color="EFEFEF"/>
              <w:bottom w:val="outset" w:sz="6" w:space="0" w:color="EFEFEF"/>
              <w:right w:val="outset" w:sz="6" w:space="0" w:color="EFEFEF"/>
            </w:tcBorders>
            <w:vAlign w:val="center"/>
          </w:tcPr>
          <w:p w14:paraId="7DD4EAE4" w14:textId="77777777" w:rsidR="006C3737" w:rsidRPr="006C3737" w:rsidRDefault="006C3737" w:rsidP="00895C86">
            <w:pPr>
              <w:jc w:val="center"/>
              <w:rPr>
                <w:lang w:val="en-US"/>
              </w:rPr>
            </w:pPr>
            <w:r w:rsidRPr="006C3737">
              <w:rPr>
                <w:lang w:val="en-US"/>
              </w:rPr>
              <w:t>16-20</w:t>
            </w:r>
          </w:p>
        </w:tc>
        <w:tc>
          <w:tcPr>
            <w:tcW w:w="0" w:type="auto"/>
            <w:tcBorders>
              <w:top w:val="outset" w:sz="6" w:space="0" w:color="EFEFEF"/>
              <w:left w:val="outset" w:sz="6" w:space="0" w:color="EFEFEF"/>
              <w:bottom w:val="outset" w:sz="6" w:space="0" w:color="EFEFEF"/>
              <w:right w:val="outset" w:sz="6" w:space="0" w:color="EFEFEF"/>
            </w:tcBorders>
            <w:vAlign w:val="center"/>
          </w:tcPr>
          <w:p w14:paraId="6C4415F3" w14:textId="77777777" w:rsidR="006C3737" w:rsidRPr="006C3737" w:rsidRDefault="006C3737" w:rsidP="00895C86">
            <w:pPr>
              <w:jc w:val="center"/>
              <w:rPr>
                <w:lang w:val="en-US"/>
              </w:rPr>
            </w:pPr>
            <w:r w:rsidRPr="006C3737">
              <w:rPr>
                <w:lang w:val="en-US"/>
              </w:rPr>
              <w:t>10-15</w:t>
            </w:r>
          </w:p>
        </w:tc>
        <w:tc>
          <w:tcPr>
            <w:tcW w:w="0" w:type="auto"/>
            <w:tcBorders>
              <w:top w:val="outset" w:sz="6" w:space="0" w:color="EFEFEF"/>
              <w:left w:val="outset" w:sz="6" w:space="0" w:color="EFEFEF"/>
              <w:bottom w:val="outset" w:sz="6" w:space="0" w:color="EFEFEF"/>
              <w:right w:val="outset" w:sz="6" w:space="0" w:color="EFEFEF"/>
            </w:tcBorders>
            <w:vAlign w:val="center"/>
          </w:tcPr>
          <w:p w14:paraId="0B0B057D" w14:textId="77777777" w:rsidR="006C3737" w:rsidRPr="006C3737" w:rsidRDefault="006C3737" w:rsidP="00895C86">
            <w:pPr>
              <w:jc w:val="center"/>
              <w:rPr>
                <w:lang w:val="en-US"/>
              </w:rPr>
            </w:pPr>
            <w:r w:rsidRPr="006C3737">
              <w:rPr>
                <w:lang w:val="en-US"/>
              </w:rPr>
              <w:t>&lt;10</w:t>
            </w:r>
          </w:p>
        </w:tc>
      </w:tr>
      <w:tr w:rsidR="006C3737" w:rsidRPr="006C3737" w14:paraId="2111C9CE" w14:textId="77777777" w:rsidTr="00163B45">
        <w:trPr>
          <w:tblCellSpacing w:w="0" w:type="dxa"/>
        </w:trPr>
        <w:tc>
          <w:tcPr>
            <w:tcW w:w="0" w:type="auto"/>
            <w:tcBorders>
              <w:top w:val="outset" w:sz="6" w:space="0" w:color="EFEFEF"/>
              <w:left w:val="outset" w:sz="6" w:space="0" w:color="EFEFEF"/>
              <w:bottom w:val="outset" w:sz="6" w:space="0" w:color="EFEFEF"/>
              <w:right w:val="outset" w:sz="6" w:space="0" w:color="EFEFEF"/>
            </w:tcBorders>
            <w:vAlign w:val="center"/>
          </w:tcPr>
          <w:p w14:paraId="2AC12811" w14:textId="77777777" w:rsidR="006C3737" w:rsidRPr="006C3737" w:rsidRDefault="006C3737" w:rsidP="006C3737">
            <w:pPr>
              <w:rPr>
                <w:lang w:val="en-US"/>
              </w:rPr>
            </w:pPr>
            <w:r w:rsidRPr="006C3737">
              <w:rPr>
                <w:lang w:val="en-US"/>
              </w:rPr>
              <w:t>pH (</w:t>
            </w:r>
            <w:r w:rsidRPr="00041004">
              <w:rPr>
                <w:highlight w:val="cyan"/>
                <w:lang w:val="en-US"/>
              </w:rPr>
              <w:t xml:space="preserve">tĩnh </w:t>
            </w:r>
            <w:proofErr w:type="gramStart"/>
            <w:r w:rsidRPr="00041004">
              <w:rPr>
                <w:highlight w:val="cyan"/>
                <w:lang w:val="en-US"/>
              </w:rPr>
              <w:t>mạch</w:t>
            </w:r>
            <w:r w:rsidRPr="006C3737">
              <w:rPr>
                <w:lang w:val="en-US"/>
              </w:rPr>
              <w:t>)*</w:t>
            </w:r>
            <w:proofErr w:type="gramEnd"/>
          </w:p>
        </w:tc>
        <w:tc>
          <w:tcPr>
            <w:tcW w:w="0" w:type="auto"/>
            <w:tcBorders>
              <w:top w:val="outset" w:sz="6" w:space="0" w:color="EFEFEF"/>
              <w:left w:val="outset" w:sz="6" w:space="0" w:color="EFEFEF"/>
              <w:bottom w:val="outset" w:sz="6" w:space="0" w:color="EFEFEF"/>
              <w:right w:val="outset" w:sz="6" w:space="0" w:color="EFEFEF"/>
            </w:tcBorders>
            <w:vAlign w:val="center"/>
          </w:tcPr>
          <w:p w14:paraId="4F2AE6AC" w14:textId="77777777" w:rsidR="006C3737" w:rsidRPr="006C3737" w:rsidRDefault="006C3737" w:rsidP="00895C86">
            <w:pPr>
              <w:jc w:val="center"/>
              <w:rPr>
                <w:lang w:val="en-US"/>
              </w:rPr>
            </w:pPr>
            <w:r w:rsidRPr="006C3737">
              <w:rPr>
                <w:lang w:val="en-US"/>
              </w:rPr>
              <w:t>7.35-7.45</w:t>
            </w:r>
          </w:p>
        </w:tc>
        <w:tc>
          <w:tcPr>
            <w:tcW w:w="0" w:type="auto"/>
            <w:tcBorders>
              <w:top w:val="outset" w:sz="6" w:space="0" w:color="EFEFEF"/>
              <w:left w:val="outset" w:sz="6" w:space="0" w:color="EFEFEF"/>
              <w:bottom w:val="outset" w:sz="6" w:space="0" w:color="EFEFEF"/>
              <w:right w:val="outset" w:sz="6" w:space="0" w:color="EFEFEF"/>
            </w:tcBorders>
            <w:vAlign w:val="center"/>
          </w:tcPr>
          <w:p w14:paraId="3BE02DCD" w14:textId="77777777" w:rsidR="006C3737" w:rsidRPr="006C3737" w:rsidRDefault="006C3737" w:rsidP="00895C86">
            <w:pPr>
              <w:jc w:val="center"/>
              <w:rPr>
                <w:lang w:val="en-US"/>
              </w:rPr>
            </w:pPr>
            <w:r w:rsidRPr="006C3737">
              <w:rPr>
                <w:lang w:val="en-US"/>
              </w:rPr>
              <w:t>7.25-7.35</w:t>
            </w:r>
          </w:p>
        </w:tc>
        <w:tc>
          <w:tcPr>
            <w:tcW w:w="0" w:type="auto"/>
            <w:tcBorders>
              <w:top w:val="outset" w:sz="6" w:space="0" w:color="EFEFEF"/>
              <w:left w:val="outset" w:sz="6" w:space="0" w:color="EFEFEF"/>
              <w:bottom w:val="outset" w:sz="6" w:space="0" w:color="EFEFEF"/>
              <w:right w:val="outset" w:sz="6" w:space="0" w:color="EFEFEF"/>
            </w:tcBorders>
            <w:vAlign w:val="center"/>
          </w:tcPr>
          <w:p w14:paraId="2249D8BB" w14:textId="77777777" w:rsidR="006C3737" w:rsidRPr="006C3737" w:rsidRDefault="006C3737" w:rsidP="00895C86">
            <w:pPr>
              <w:jc w:val="center"/>
              <w:rPr>
                <w:lang w:val="en-US"/>
              </w:rPr>
            </w:pPr>
            <w:r w:rsidRPr="006C3737">
              <w:rPr>
                <w:lang w:val="en-US"/>
              </w:rPr>
              <w:t>7.15-7.25</w:t>
            </w:r>
          </w:p>
        </w:tc>
        <w:tc>
          <w:tcPr>
            <w:tcW w:w="0" w:type="auto"/>
            <w:tcBorders>
              <w:top w:val="outset" w:sz="6" w:space="0" w:color="EFEFEF"/>
              <w:left w:val="outset" w:sz="6" w:space="0" w:color="EFEFEF"/>
              <w:bottom w:val="outset" w:sz="6" w:space="0" w:color="EFEFEF"/>
              <w:right w:val="outset" w:sz="6" w:space="0" w:color="EFEFEF"/>
            </w:tcBorders>
            <w:vAlign w:val="center"/>
          </w:tcPr>
          <w:p w14:paraId="060C4DD0" w14:textId="77777777" w:rsidR="006C3737" w:rsidRPr="006C3737" w:rsidRDefault="006C3737" w:rsidP="00895C86">
            <w:pPr>
              <w:jc w:val="center"/>
              <w:rPr>
                <w:lang w:val="en-US"/>
              </w:rPr>
            </w:pPr>
            <w:r w:rsidRPr="006C3737">
              <w:rPr>
                <w:lang w:val="en-US"/>
              </w:rPr>
              <w:t>&lt;7.15</w:t>
            </w:r>
          </w:p>
        </w:tc>
      </w:tr>
      <w:tr w:rsidR="006C3737" w:rsidRPr="006C3737" w14:paraId="4556EE2B" w14:textId="77777777" w:rsidTr="00163B45">
        <w:trPr>
          <w:tblCellSpacing w:w="0" w:type="dxa"/>
        </w:trPr>
        <w:tc>
          <w:tcPr>
            <w:tcW w:w="0" w:type="auto"/>
            <w:tcBorders>
              <w:top w:val="outset" w:sz="6" w:space="0" w:color="EFEFEF"/>
              <w:left w:val="outset" w:sz="6" w:space="0" w:color="EFEFEF"/>
              <w:bottom w:val="outset" w:sz="6" w:space="0" w:color="EFEFEF"/>
              <w:right w:val="outset" w:sz="6" w:space="0" w:color="EFEFEF"/>
            </w:tcBorders>
            <w:vAlign w:val="center"/>
          </w:tcPr>
          <w:p w14:paraId="4277A1E0" w14:textId="77777777" w:rsidR="006C3737" w:rsidRPr="006C3737" w:rsidRDefault="006C3737" w:rsidP="006C3737">
            <w:pPr>
              <w:rPr>
                <w:lang w:val="en-US"/>
              </w:rPr>
            </w:pPr>
            <w:r w:rsidRPr="006C3737">
              <w:rPr>
                <w:lang w:val="en-US"/>
              </w:rPr>
              <w:t>Lâm sàng</w:t>
            </w:r>
          </w:p>
        </w:tc>
        <w:tc>
          <w:tcPr>
            <w:tcW w:w="0" w:type="auto"/>
            <w:tcBorders>
              <w:top w:val="outset" w:sz="6" w:space="0" w:color="EFEFEF"/>
              <w:left w:val="outset" w:sz="6" w:space="0" w:color="EFEFEF"/>
              <w:bottom w:val="outset" w:sz="6" w:space="0" w:color="EFEFEF"/>
              <w:right w:val="outset" w:sz="6" w:space="0" w:color="EFEFEF"/>
            </w:tcBorders>
            <w:vAlign w:val="center"/>
          </w:tcPr>
          <w:p w14:paraId="0289F781" w14:textId="77777777" w:rsidR="006C3737" w:rsidRPr="006C3737" w:rsidRDefault="006C3737" w:rsidP="00895C86">
            <w:pPr>
              <w:jc w:val="center"/>
              <w:rPr>
                <w:lang w:val="en-US"/>
              </w:rPr>
            </w:pPr>
            <w:r w:rsidRPr="006C3737">
              <w:rPr>
                <w:lang w:val="en-US"/>
              </w:rPr>
              <w:t>Không triệu chứng</w:t>
            </w:r>
          </w:p>
        </w:tc>
        <w:tc>
          <w:tcPr>
            <w:tcW w:w="0" w:type="auto"/>
            <w:tcBorders>
              <w:top w:val="outset" w:sz="6" w:space="0" w:color="EFEFEF"/>
              <w:left w:val="outset" w:sz="6" w:space="0" w:color="EFEFEF"/>
              <w:bottom w:val="outset" w:sz="6" w:space="0" w:color="EFEFEF"/>
              <w:right w:val="outset" w:sz="6" w:space="0" w:color="EFEFEF"/>
            </w:tcBorders>
            <w:vAlign w:val="center"/>
          </w:tcPr>
          <w:p w14:paraId="01E8BD46" w14:textId="77777777" w:rsidR="006C3737" w:rsidRPr="006C3737" w:rsidRDefault="006C3737" w:rsidP="00895C86">
            <w:pPr>
              <w:jc w:val="center"/>
              <w:rPr>
                <w:lang w:val="en-US"/>
              </w:rPr>
            </w:pPr>
            <w:r w:rsidRPr="006C3737">
              <w:rPr>
                <w:lang w:val="en-US"/>
              </w:rPr>
              <w:t>Tỉnh, quấy, khó chịu</w:t>
            </w:r>
          </w:p>
        </w:tc>
        <w:tc>
          <w:tcPr>
            <w:tcW w:w="0" w:type="auto"/>
            <w:tcBorders>
              <w:top w:val="outset" w:sz="6" w:space="0" w:color="EFEFEF"/>
              <w:left w:val="outset" w:sz="6" w:space="0" w:color="EFEFEF"/>
              <w:bottom w:val="outset" w:sz="6" w:space="0" w:color="EFEFEF"/>
              <w:right w:val="outset" w:sz="6" w:space="0" w:color="EFEFEF"/>
            </w:tcBorders>
            <w:vAlign w:val="center"/>
          </w:tcPr>
          <w:p w14:paraId="58B1DCC1" w14:textId="77777777" w:rsidR="006C3737" w:rsidRPr="006C3737" w:rsidRDefault="006C3737" w:rsidP="00895C86">
            <w:pPr>
              <w:jc w:val="center"/>
              <w:rPr>
                <w:lang w:val="en-US"/>
              </w:rPr>
            </w:pPr>
            <w:r w:rsidRPr="006C3737">
              <w:rPr>
                <w:lang w:val="en-US"/>
              </w:rPr>
              <w:t>Kiểu thở Kussmaul; ngủ gà</w:t>
            </w:r>
          </w:p>
        </w:tc>
        <w:tc>
          <w:tcPr>
            <w:tcW w:w="0" w:type="auto"/>
            <w:tcBorders>
              <w:top w:val="outset" w:sz="6" w:space="0" w:color="EFEFEF"/>
              <w:left w:val="outset" w:sz="6" w:space="0" w:color="EFEFEF"/>
              <w:bottom w:val="outset" w:sz="6" w:space="0" w:color="EFEFEF"/>
              <w:right w:val="outset" w:sz="6" w:space="0" w:color="EFEFEF"/>
            </w:tcBorders>
            <w:vAlign w:val="center"/>
          </w:tcPr>
          <w:p w14:paraId="3A6EBD0A" w14:textId="65E3AE56" w:rsidR="006C3737" w:rsidRPr="006C3737" w:rsidRDefault="006C3737" w:rsidP="00895C86">
            <w:pPr>
              <w:jc w:val="center"/>
              <w:rPr>
                <w:lang w:val="en-US"/>
              </w:rPr>
            </w:pPr>
            <w:r w:rsidRPr="006C3737">
              <w:rPr>
                <w:lang w:val="en-US"/>
              </w:rPr>
              <w:t>Kiểu thở Kussmaul hoặc ức chế hô hấp, lơ mơ, hôn mê.</w:t>
            </w:r>
          </w:p>
        </w:tc>
      </w:tr>
    </w:tbl>
    <w:p w14:paraId="32FBB0AD" w14:textId="57941792" w:rsidR="006C3737" w:rsidRDefault="002E194F" w:rsidP="002E194F">
      <w:pPr>
        <w:pStyle w:val="ListParagraph"/>
        <w:rPr>
          <w:lang w:val="en-US"/>
        </w:rPr>
      </w:pPr>
      <w:r>
        <w:rPr>
          <w:lang w:val="en-US"/>
        </w:rPr>
        <w:t>Phân</w:t>
      </w:r>
      <w:r>
        <w:rPr>
          <w:lang w:val="vi-VN"/>
        </w:rPr>
        <w:t xml:space="preserve"> độ nặng theo slide (Cách nhờ: đường →Ceton →toan CH →RLTG)</w:t>
      </w:r>
    </w:p>
    <w:tbl>
      <w:tblPr>
        <w:tblW w:w="10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2"/>
        <w:gridCol w:w="3765"/>
        <w:gridCol w:w="6708"/>
      </w:tblGrid>
      <w:tr w:rsidR="002E194F" w:rsidRPr="002E194F" w14:paraId="35D5AFA5" w14:textId="77777777" w:rsidTr="005C0C2C">
        <w:trPr>
          <w:jc w:val="center"/>
        </w:trPr>
        <w:tc>
          <w:tcPr>
            <w:tcW w:w="522" w:type="dxa"/>
            <w:shd w:val="clear" w:color="auto" w:fill="C4220D"/>
            <w:tcMar>
              <w:top w:w="15" w:type="dxa"/>
              <w:left w:w="108" w:type="dxa"/>
              <w:bottom w:w="0" w:type="dxa"/>
              <w:right w:w="108" w:type="dxa"/>
            </w:tcMar>
            <w:hideMark/>
          </w:tcPr>
          <w:p w14:paraId="262C0CAE" w14:textId="77777777" w:rsidR="002E194F" w:rsidRPr="002E194F" w:rsidRDefault="002E194F" w:rsidP="002E194F">
            <w:pPr>
              <w:rPr>
                <w:lang w:val="en-US"/>
              </w:rPr>
            </w:pPr>
            <w:r w:rsidRPr="002E194F">
              <w:rPr>
                <w:b/>
                <w:bCs/>
                <w:lang w:val="en-US"/>
              </w:rPr>
              <w:t>Độ</w:t>
            </w:r>
          </w:p>
        </w:tc>
        <w:tc>
          <w:tcPr>
            <w:tcW w:w="3765" w:type="dxa"/>
            <w:shd w:val="clear" w:color="auto" w:fill="C4220D"/>
            <w:tcMar>
              <w:top w:w="15" w:type="dxa"/>
              <w:left w:w="108" w:type="dxa"/>
              <w:bottom w:w="0" w:type="dxa"/>
              <w:right w:w="108" w:type="dxa"/>
            </w:tcMar>
            <w:hideMark/>
          </w:tcPr>
          <w:p w14:paraId="02EF448F" w14:textId="77777777" w:rsidR="002E194F" w:rsidRPr="002E194F" w:rsidRDefault="002E194F" w:rsidP="002E194F">
            <w:pPr>
              <w:rPr>
                <w:lang w:val="en-US"/>
              </w:rPr>
            </w:pPr>
            <w:r w:rsidRPr="002E194F">
              <w:rPr>
                <w:b/>
                <w:bCs/>
                <w:lang w:val="en-US"/>
              </w:rPr>
              <w:t>Biểu hiện</w:t>
            </w:r>
          </w:p>
        </w:tc>
        <w:tc>
          <w:tcPr>
            <w:tcW w:w="6708" w:type="dxa"/>
            <w:shd w:val="clear" w:color="auto" w:fill="C4220D"/>
            <w:tcMar>
              <w:top w:w="15" w:type="dxa"/>
              <w:left w:w="108" w:type="dxa"/>
              <w:bottom w:w="0" w:type="dxa"/>
              <w:right w:w="108" w:type="dxa"/>
            </w:tcMar>
            <w:hideMark/>
          </w:tcPr>
          <w:p w14:paraId="3025D128" w14:textId="77777777" w:rsidR="002E194F" w:rsidRPr="002E194F" w:rsidRDefault="002E194F" w:rsidP="002E194F">
            <w:pPr>
              <w:rPr>
                <w:lang w:val="en-US"/>
              </w:rPr>
            </w:pPr>
            <w:r w:rsidRPr="002E194F">
              <w:rPr>
                <w:b/>
                <w:bCs/>
                <w:lang w:val="en-US"/>
              </w:rPr>
              <w:t>Xử trí</w:t>
            </w:r>
          </w:p>
        </w:tc>
      </w:tr>
      <w:tr w:rsidR="002E194F" w:rsidRPr="002E194F" w14:paraId="65D1ED5E" w14:textId="77777777" w:rsidTr="005C0C2C">
        <w:trPr>
          <w:jc w:val="center"/>
        </w:trPr>
        <w:tc>
          <w:tcPr>
            <w:tcW w:w="522" w:type="dxa"/>
            <w:shd w:val="clear" w:color="auto" w:fill="C4220D"/>
            <w:tcMar>
              <w:top w:w="15" w:type="dxa"/>
              <w:left w:w="108" w:type="dxa"/>
              <w:bottom w:w="0" w:type="dxa"/>
              <w:right w:w="108" w:type="dxa"/>
            </w:tcMar>
            <w:vAlign w:val="center"/>
            <w:hideMark/>
          </w:tcPr>
          <w:p w14:paraId="61C01BB0" w14:textId="77777777" w:rsidR="002E194F" w:rsidRPr="002E194F" w:rsidRDefault="002E194F" w:rsidP="002E194F">
            <w:pPr>
              <w:rPr>
                <w:lang w:val="en-US"/>
              </w:rPr>
            </w:pPr>
            <w:r w:rsidRPr="002E194F">
              <w:rPr>
                <w:b/>
                <w:bCs/>
                <w:lang w:val="en-US"/>
              </w:rPr>
              <w:t>1</w:t>
            </w:r>
          </w:p>
        </w:tc>
        <w:tc>
          <w:tcPr>
            <w:tcW w:w="3765" w:type="dxa"/>
            <w:shd w:val="clear" w:color="auto" w:fill="EACCCC"/>
            <w:tcMar>
              <w:top w:w="15" w:type="dxa"/>
              <w:left w:w="108" w:type="dxa"/>
              <w:bottom w:w="0" w:type="dxa"/>
              <w:right w:w="108" w:type="dxa"/>
            </w:tcMar>
            <w:vAlign w:val="center"/>
            <w:hideMark/>
          </w:tcPr>
          <w:p w14:paraId="21F32B78" w14:textId="77777777" w:rsidR="002E194F" w:rsidRPr="002E194F" w:rsidRDefault="002E194F" w:rsidP="002E194F">
            <w:pPr>
              <w:rPr>
                <w:lang w:val="en-US"/>
              </w:rPr>
            </w:pPr>
            <w:r w:rsidRPr="002E194F">
              <w:rPr>
                <w:lang w:val="en-US"/>
              </w:rPr>
              <w:t>- Tăng ĐH, đường niệu (+)</w:t>
            </w:r>
          </w:p>
          <w:p w14:paraId="08D77017" w14:textId="77777777" w:rsidR="002E194F" w:rsidRPr="002E194F" w:rsidRDefault="002E194F" w:rsidP="002E194F">
            <w:pPr>
              <w:rPr>
                <w:lang w:val="en-US"/>
              </w:rPr>
            </w:pPr>
            <w:r w:rsidRPr="002E194F">
              <w:rPr>
                <w:lang w:val="en-US"/>
              </w:rPr>
              <w:t xml:space="preserve">- Lâm sàng 4 nhiều </w:t>
            </w:r>
          </w:p>
        </w:tc>
        <w:tc>
          <w:tcPr>
            <w:tcW w:w="6708" w:type="dxa"/>
            <w:shd w:val="clear" w:color="auto" w:fill="EACCCC"/>
            <w:tcMar>
              <w:top w:w="15" w:type="dxa"/>
              <w:left w:w="108" w:type="dxa"/>
              <w:bottom w:w="0" w:type="dxa"/>
              <w:right w:w="108" w:type="dxa"/>
            </w:tcMar>
            <w:hideMark/>
          </w:tcPr>
          <w:p w14:paraId="4BF3DF7F" w14:textId="2A31DD79" w:rsidR="002E194F" w:rsidRPr="002E194F" w:rsidRDefault="002E194F" w:rsidP="002E194F">
            <w:pPr>
              <w:rPr>
                <w:lang w:val="en-US"/>
              </w:rPr>
            </w:pPr>
            <w:r w:rsidRPr="002E194F">
              <w:rPr>
                <w:lang w:val="en-US"/>
              </w:rPr>
              <w:t xml:space="preserve">Lần đầu cần </w:t>
            </w:r>
            <w:r w:rsidR="00DA3486">
              <w:rPr>
                <w:lang w:val="en-US"/>
              </w:rPr>
              <w:t>NV</w:t>
            </w:r>
            <w:r w:rsidR="00DA3486">
              <w:rPr>
                <w:lang w:val="vi-VN"/>
              </w:rPr>
              <w:t xml:space="preserve"> </w:t>
            </w:r>
            <w:r w:rsidRPr="002E194F">
              <w:rPr>
                <w:lang w:val="en-US"/>
              </w:rPr>
              <w:t xml:space="preserve">để hướng dẫn cách ăn uống, chăm sóc, theo dõi và điều trị, BS chỉnh liều chích insulin </w:t>
            </w:r>
            <w:r w:rsidRPr="002E194F">
              <w:rPr>
                <w:lang w:val="vi-VN"/>
              </w:rPr>
              <w:t>(t</w:t>
            </w:r>
            <w:r w:rsidRPr="002E194F">
              <w:rPr>
                <w:lang w:val="en-US"/>
              </w:rPr>
              <w:t>heo dõi ĐH q6-</w:t>
            </w:r>
            <w:r w:rsidRPr="002E194F">
              <w:rPr>
                <w:lang w:val="vi-VN"/>
              </w:rPr>
              <w:t>12h)</w:t>
            </w:r>
            <w:r w:rsidRPr="002E194F">
              <w:rPr>
                <w:lang w:val="en-US"/>
              </w:rPr>
              <w:t>.</w:t>
            </w:r>
          </w:p>
        </w:tc>
      </w:tr>
      <w:tr w:rsidR="002E194F" w:rsidRPr="002E194F" w14:paraId="266F0E21" w14:textId="77777777" w:rsidTr="005C0C2C">
        <w:trPr>
          <w:jc w:val="center"/>
        </w:trPr>
        <w:tc>
          <w:tcPr>
            <w:tcW w:w="522" w:type="dxa"/>
            <w:shd w:val="clear" w:color="auto" w:fill="C4220D"/>
            <w:tcMar>
              <w:top w:w="15" w:type="dxa"/>
              <w:left w:w="108" w:type="dxa"/>
              <w:bottom w:w="0" w:type="dxa"/>
              <w:right w:w="108" w:type="dxa"/>
            </w:tcMar>
            <w:vAlign w:val="center"/>
            <w:hideMark/>
          </w:tcPr>
          <w:p w14:paraId="418C0E02" w14:textId="77777777" w:rsidR="002E194F" w:rsidRPr="002E194F" w:rsidRDefault="002E194F" w:rsidP="002E194F">
            <w:pPr>
              <w:rPr>
                <w:lang w:val="en-US"/>
              </w:rPr>
            </w:pPr>
            <w:r w:rsidRPr="002E194F">
              <w:rPr>
                <w:b/>
                <w:bCs/>
                <w:lang w:val="en-US"/>
              </w:rPr>
              <w:t>2</w:t>
            </w:r>
          </w:p>
        </w:tc>
        <w:tc>
          <w:tcPr>
            <w:tcW w:w="3765" w:type="dxa"/>
            <w:shd w:val="clear" w:color="auto" w:fill="F5E8E7"/>
            <w:tcMar>
              <w:top w:w="15" w:type="dxa"/>
              <w:left w:w="108" w:type="dxa"/>
              <w:bottom w:w="0" w:type="dxa"/>
              <w:right w:w="108" w:type="dxa"/>
            </w:tcMar>
            <w:vAlign w:val="center"/>
            <w:hideMark/>
          </w:tcPr>
          <w:p w14:paraId="35023AEB" w14:textId="77777777" w:rsidR="002E194F" w:rsidRPr="002E194F" w:rsidRDefault="002E194F" w:rsidP="002E194F">
            <w:pPr>
              <w:rPr>
                <w:lang w:val="en-US"/>
              </w:rPr>
            </w:pPr>
            <w:r w:rsidRPr="002E194F">
              <w:rPr>
                <w:lang w:val="en-US"/>
              </w:rPr>
              <w:t xml:space="preserve">Thêm: </w:t>
            </w:r>
            <w:r w:rsidRPr="002E194F">
              <w:rPr>
                <w:lang w:val="vi-VN"/>
              </w:rPr>
              <w:t xml:space="preserve">↑ </w:t>
            </w:r>
            <w:r w:rsidRPr="002E194F">
              <w:rPr>
                <w:lang w:val="en-US"/>
              </w:rPr>
              <w:t xml:space="preserve">ceton máu, ceton niệu </w:t>
            </w:r>
          </w:p>
        </w:tc>
        <w:tc>
          <w:tcPr>
            <w:tcW w:w="6708" w:type="dxa"/>
            <w:shd w:val="clear" w:color="auto" w:fill="F5E8E7"/>
            <w:tcMar>
              <w:top w:w="15" w:type="dxa"/>
              <w:left w:w="108" w:type="dxa"/>
              <w:bottom w:w="0" w:type="dxa"/>
              <w:right w:w="108" w:type="dxa"/>
            </w:tcMar>
            <w:hideMark/>
          </w:tcPr>
          <w:p w14:paraId="319B1B32" w14:textId="77777777" w:rsidR="002E194F" w:rsidRPr="002E194F" w:rsidRDefault="002E194F" w:rsidP="002E194F">
            <w:pPr>
              <w:rPr>
                <w:lang w:val="en-US"/>
              </w:rPr>
            </w:pPr>
            <w:r w:rsidRPr="002E194F">
              <w:rPr>
                <w:lang w:val="en-US"/>
              </w:rPr>
              <w:t xml:space="preserve">Nhập viện theo dõi sát </w:t>
            </w:r>
          </w:p>
        </w:tc>
      </w:tr>
      <w:tr w:rsidR="002E194F" w:rsidRPr="002E194F" w14:paraId="78BCFF0B" w14:textId="77777777" w:rsidTr="005C0C2C">
        <w:trPr>
          <w:jc w:val="center"/>
        </w:trPr>
        <w:tc>
          <w:tcPr>
            <w:tcW w:w="522" w:type="dxa"/>
            <w:shd w:val="clear" w:color="auto" w:fill="C4220D"/>
            <w:tcMar>
              <w:top w:w="15" w:type="dxa"/>
              <w:left w:w="108" w:type="dxa"/>
              <w:bottom w:w="0" w:type="dxa"/>
              <w:right w:w="108" w:type="dxa"/>
            </w:tcMar>
            <w:vAlign w:val="center"/>
            <w:hideMark/>
          </w:tcPr>
          <w:p w14:paraId="0D7DCDFA" w14:textId="77777777" w:rsidR="002E194F" w:rsidRPr="002E194F" w:rsidRDefault="002E194F" w:rsidP="002E194F">
            <w:pPr>
              <w:rPr>
                <w:lang w:val="en-US"/>
              </w:rPr>
            </w:pPr>
            <w:r w:rsidRPr="002E194F">
              <w:rPr>
                <w:b/>
                <w:bCs/>
                <w:lang w:val="en-US"/>
              </w:rPr>
              <w:t>3</w:t>
            </w:r>
          </w:p>
        </w:tc>
        <w:tc>
          <w:tcPr>
            <w:tcW w:w="3765" w:type="dxa"/>
            <w:shd w:val="clear" w:color="auto" w:fill="EACCCC"/>
            <w:tcMar>
              <w:top w:w="15" w:type="dxa"/>
              <w:left w:w="108" w:type="dxa"/>
              <w:bottom w:w="0" w:type="dxa"/>
              <w:right w:w="108" w:type="dxa"/>
            </w:tcMar>
            <w:vAlign w:val="center"/>
            <w:hideMark/>
          </w:tcPr>
          <w:p w14:paraId="2E5395F6" w14:textId="77777777" w:rsidR="002E194F" w:rsidRPr="002E194F" w:rsidRDefault="002E194F" w:rsidP="002E194F">
            <w:pPr>
              <w:rPr>
                <w:lang w:val="en-US"/>
              </w:rPr>
            </w:pPr>
            <w:r w:rsidRPr="002E194F">
              <w:rPr>
                <w:lang w:val="en-US"/>
              </w:rPr>
              <w:t>Thêm:</w:t>
            </w:r>
          </w:p>
          <w:p w14:paraId="57ACC34D" w14:textId="77777777" w:rsidR="002E194F" w:rsidRPr="002E194F" w:rsidRDefault="002E194F" w:rsidP="00704853">
            <w:pPr>
              <w:numPr>
                <w:ilvl w:val="0"/>
                <w:numId w:val="7"/>
              </w:numPr>
              <w:tabs>
                <w:tab w:val="num" w:pos="720"/>
              </w:tabs>
              <w:rPr>
                <w:lang w:val="en-US"/>
              </w:rPr>
            </w:pPr>
            <w:r w:rsidRPr="002E194F">
              <w:rPr>
                <w:lang w:val="vi-VN"/>
              </w:rPr>
              <w:t>T</w:t>
            </w:r>
            <w:r w:rsidRPr="002E194F">
              <w:rPr>
                <w:lang w:val="en-US"/>
              </w:rPr>
              <w:t>oan máu, thở nhanh, thở mệt</w:t>
            </w:r>
          </w:p>
          <w:p w14:paraId="19CD3F03" w14:textId="77777777" w:rsidR="002E194F" w:rsidRPr="002E194F" w:rsidRDefault="002E194F" w:rsidP="00704853">
            <w:pPr>
              <w:numPr>
                <w:ilvl w:val="0"/>
                <w:numId w:val="7"/>
              </w:numPr>
              <w:tabs>
                <w:tab w:val="num" w:pos="720"/>
              </w:tabs>
              <w:rPr>
                <w:lang w:val="en-US"/>
              </w:rPr>
            </w:pPr>
            <w:r w:rsidRPr="002E194F">
              <w:rPr>
                <w:lang w:val="en-US"/>
              </w:rPr>
              <w:t>HCO</w:t>
            </w:r>
            <w:r w:rsidRPr="00121145">
              <w:rPr>
                <w:vertAlign w:val="subscript"/>
                <w:lang w:val="en-US"/>
              </w:rPr>
              <w:t>3</w:t>
            </w:r>
            <w:r w:rsidRPr="00121145">
              <w:rPr>
                <w:vertAlign w:val="superscript"/>
                <w:lang w:val="en-US"/>
              </w:rPr>
              <w:t>-</w:t>
            </w:r>
            <w:r w:rsidRPr="002E194F">
              <w:rPr>
                <w:lang w:val="en-US"/>
              </w:rPr>
              <w:t xml:space="preserve"> &lt; 15mEq/L</w:t>
            </w:r>
            <w:r w:rsidRPr="002E194F">
              <w:rPr>
                <w:lang w:val="vi-VN"/>
              </w:rPr>
              <w:t xml:space="preserve">, </w:t>
            </w:r>
            <w:r w:rsidRPr="002E194F">
              <w:rPr>
                <w:lang w:val="en-US"/>
              </w:rPr>
              <w:t>pH &lt; 7,3</w:t>
            </w:r>
          </w:p>
        </w:tc>
        <w:tc>
          <w:tcPr>
            <w:tcW w:w="6708" w:type="dxa"/>
            <w:vMerge w:val="restart"/>
            <w:shd w:val="clear" w:color="auto" w:fill="EACCCC"/>
            <w:tcMar>
              <w:top w:w="15" w:type="dxa"/>
              <w:left w:w="108" w:type="dxa"/>
              <w:bottom w:w="0" w:type="dxa"/>
              <w:right w:w="108" w:type="dxa"/>
            </w:tcMar>
            <w:hideMark/>
          </w:tcPr>
          <w:p w14:paraId="71F707FD" w14:textId="7FBC0878" w:rsidR="002E194F" w:rsidRPr="002E194F" w:rsidRDefault="002E194F" w:rsidP="007214F4">
            <w:pPr>
              <w:pStyle w:val="ListParagraph"/>
              <w:rPr>
                <w:lang w:val="en-US"/>
              </w:rPr>
            </w:pPr>
            <w:r w:rsidRPr="002E194F">
              <w:rPr>
                <w:lang w:val="en-US"/>
              </w:rPr>
              <w:t xml:space="preserve">Nhập ICU </w:t>
            </w:r>
          </w:p>
          <w:p w14:paraId="2CFA7411" w14:textId="6B9DF01F" w:rsidR="002E194F" w:rsidRPr="002E194F" w:rsidRDefault="002E194F" w:rsidP="007214F4">
            <w:pPr>
              <w:pStyle w:val="ListParagraph"/>
              <w:rPr>
                <w:lang w:val="en-US"/>
              </w:rPr>
            </w:pPr>
            <w:r w:rsidRPr="002E194F">
              <w:rPr>
                <w:lang w:val="en-US"/>
              </w:rPr>
              <w:t xml:space="preserve">Truyền insulin liên tục để phục hồi toan máu </w:t>
            </w:r>
          </w:p>
          <w:p w14:paraId="1F436D18" w14:textId="2511B58C" w:rsidR="002E194F" w:rsidRPr="002E194F" w:rsidRDefault="002E194F" w:rsidP="007214F4">
            <w:pPr>
              <w:pStyle w:val="ListParagraph"/>
              <w:rPr>
                <w:lang w:val="en-US"/>
              </w:rPr>
            </w:pPr>
            <w:r w:rsidRPr="007214F4">
              <w:rPr>
                <w:highlight w:val="yellow"/>
                <w:lang w:val="en-US"/>
              </w:rPr>
              <w:t>Độ 3, 4 dễ gây phù não</w:t>
            </w:r>
            <w:r w:rsidRPr="002E194F">
              <w:rPr>
                <w:lang w:val="en-US"/>
              </w:rPr>
              <w:t xml:space="preserve">; do ban đầu </w:t>
            </w:r>
            <w:r w:rsidR="00DA3486">
              <w:rPr>
                <w:lang w:val="en-US"/>
              </w:rPr>
              <w:t>↑</w:t>
            </w:r>
            <w:r w:rsidR="00DA3486">
              <w:rPr>
                <w:lang w:val="vi-VN"/>
              </w:rPr>
              <w:t xml:space="preserve"> </w:t>
            </w:r>
            <w:r w:rsidRPr="002E194F">
              <w:rPr>
                <w:lang w:val="en-US"/>
              </w:rPr>
              <w:t xml:space="preserve">đường/máu </w:t>
            </w:r>
            <w:r w:rsidRPr="002E194F">
              <w:rPr>
                <w:lang w:val="en-US"/>
              </w:rPr>
              <w:sym w:font="Wingdings" w:char="F0E0"/>
            </w:r>
            <w:r w:rsidR="00DA3486">
              <w:rPr>
                <w:lang w:val="en-US"/>
              </w:rPr>
              <w:t>↑</w:t>
            </w:r>
            <w:r w:rsidR="00DA3486">
              <w:rPr>
                <w:lang w:val="vi-VN"/>
              </w:rPr>
              <w:t xml:space="preserve"> </w:t>
            </w:r>
            <w:r w:rsidRPr="002E194F">
              <w:rPr>
                <w:lang w:val="en-US"/>
              </w:rPr>
              <w:t xml:space="preserve">đường/não. Khi chích insulin </w:t>
            </w:r>
            <w:r w:rsidRPr="002E194F">
              <w:rPr>
                <w:lang w:val="vi-VN"/>
              </w:rPr>
              <w:t xml:space="preserve">Tx </w:t>
            </w:r>
            <w:r w:rsidRPr="002E194F">
              <w:rPr>
                <w:lang w:val="en-US"/>
              </w:rPr>
              <w:t xml:space="preserve">toan máu thì đường/máu </w:t>
            </w:r>
            <w:r w:rsidR="00DA3486">
              <w:rPr>
                <w:lang w:val="en-US"/>
              </w:rPr>
              <w:t>↓↓</w:t>
            </w:r>
            <w:r w:rsidR="00DA3486">
              <w:rPr>
                <w:lang w:val="vi-VN"/>
              </w:rPr>
              <w:t xml:space="preserve"> </w:t>
            </w:r>
            <w:r w:rsidRPr="002E194F">
              <w:rPr>
                <w:lang w:val="en-US"/>
              </w:rPr>
              <w:t xml:space="preserve">nhưng đường/não </w:t>
            </w:r>
            <w:r w:rsidR="00DA3486">
              <w:rPr>
                <w:lang w:val="en-US"/>
              </w:rPr>
              <w:t>ko</w:t>
            </w:r>
            <w:r w:rsidR="00DA3486">
              <w:rPr>
                <w:lang w:val="vi-VN"/>
              </w:rPr>
              <w:t xml:space="preserve"> </w:t>
            </w:r>
            <w:r w:rsidRPr="002E194F">
              <w:rPr>
                <w:lang w:val="en-US"/>
              </w:rPr>
              <w:t xml:space="preserve">giảm kịp </w:t>
            </w:r>
            <w:r w:rsidR="00DA3486">
              <w:rPr>
                <w:lang w:val="vi-VN"/>
              </w:rPr>
              <w:t>→</w:t>
            </w:r>
            <w:r w:rsidRPr="002E194F">
              <w:rPr>
                <w:lang w:val="en-US"/>
              </w:rPr>
              <w:t xml:space="preserve">kéo nước </w:t>
            </w:r>
            <w:r w:rsidR="00DA3486">
              <w:rPr>
                <w:lang w:val="en-US"/>
              </w:rPr>
              <w:t>vô</w:t>
            </w:r>
            <w:r w:rsidRPr="002E194F">
              <w:rPr>
                <w:lang w:val="en-US"/>
              </w:rPr>
              <w:t>.</w:t>
            </w:r>
          </w:p>
        </w:tc>
      </w:tr>
      <w:tr w:rsidR="002E194F" w:rsidRPr="002E194F" w14:paraId="7F0B32B5" w14:textId="77777777" w:rsidTr="005C0C2C">
        <w:trPr>
          <w:jc w:val="center"/>
        </w:trPr>
        <w:tc>
          <w:tcPr>
            <w:tcW w:w="522" w:type="dxa"/>
            <w:shd w:val="clear" w:color="auto" w:fill="C4220D"/>
            <w:tcMar>
              <w:top w:w="15" w:type="dxa"/>
              <w:left w:w="108" w:type="dxa"/>
              <w:bottom w:w="0" w:type="dxa"/>
              <w:right w:w="108" w:type="dxa"/>
            </w:tcMar>
            <w:vAlign w:val="center"/>
            <w:hideMark/>
          </w:tcPr>
          <w:p w14:paraId="05913439" w14:textId="77777777" w:rsidR="002E194F" w:rsidRPr="002E194F" w:rsidRDefault="002E194F" w:rsidP="002E194F">
            <w:pPr>
              <w:rPr>
                <w:lang w:val="en-US"/>
              </w:rPr>
            </w:pPr>
            <w:r w:rsidRPr="002E194F">
              <w:rPr>
                <w:b/>
                <w:bCs/>
                <w:lang w:val="en-US"/>
              </w:rPr>
              <w:t>4</w:t>
            </w:r>
          </w:p>
        </w:tc>
        <w:tc>
          <w:tcPr>
            <w:tcW w:w="3765" w:type="dxa"/>
            <w:shd w:val="clear" w:color="auto" w:fill="F5E8E7"/>
            <w:tcMar>
              <w:top w:w="15" w:type="dxa"/>
              <w:left w:w="108" w:type="dxa"/>
              <w:bottom w:w="0" w:type="dxa"/>
              <w:right w:w="108" w:type="dxa"/>
            </w:tcMar>
            <w:vAlign w:val="center"/>
            <w:hideMark/>
          </w:tcPr>
          <w:p w14:paraId="2E8D1F7D" w14:textId="77777777" w:rsidR="002E194F" w:rsidRPr="002E194F" w:rsidRDefault="002E194F" w:rsidP="002E194F">
            <w:pPr>
              <w:rPr>
                <w:lang w:val="en-US"/>
              </w:rPr>
            </w:pPr>
            <w:r w:rsidRPr="002E194F">
              <w:rPr>
                <w:lang w:val="en-US"/>
              </w:rPr>
              <w:t xml:space="preserve">Nhiễm </w:t>
            </w:r>
            <w:r w:rsidRPr="002E194F">
              <w:rPr>
                <w:lang w:val="vi-VN"/>
              </w:rPr>
              <w:t>ceton acid, RL tri giác</w:t>
            </w:r>
          </w:p>
        </w:tc>
        <w:tc>
          <w:tcPr>
            <w:tcW w:w="6708" w:type="dxa"/>
            <w:vMerge/>
            <w:vAlign w:val="center"/>
            <w:hideMark/>
          </w:tcPr>
          <w:p w14:paraId="76FDBB66" w14:textId="77777777" w:rsidR="002E194F" w:rsidRPr="002E194F" w:rsidRDefault="002E194F" w:rsidP="002E194F">
            <w:pPr>
              <w:rPr>
                <w:lang w:val="en-US"/>
              </w:rPr>
            </w:pPr>
          </w:p>
        </w:tc>
      </w:tr>
    </w:tbl>
    <w:p w14:paraId="7A44F6D3" w14:textId="77777777" w:rsidR="002E194F" w:rsidRPr="006C3737" w:rsidRDefault="002E194F" w:rsidP="006C3737">
      <w:pPr>
        <w:rPr>
          <w:vanish/>
          <w:lang w:val="en-US"/>
        </w:rPr>
      </w:pPr>
    </w:p>
    <w:p w14:paraId="62C0E903" w14:textId="0A88DE07" w:rsidR="006C3737" w:rsidRPr="006C3737" w:rsidRDefault="006C3737" w:rsidP="00895C86">
      <w:pPr>
        <w:pStyle w:val="Heading2"/>
        <w:rPr>
          <w:lang w:val="en-US"/>
        </w:rPr>
      </w:pPr>
      <w:bookmarkStart w:id="0" w:name="4-u1.0-B978-1-4377-0755-7..00583-2--np00"/>
      <w:bookmarkEnd w:id="0"/>
      <w:r w:rsidRPr="006C3737">
        <w:rPr>
          <w:lang w:val="en-US"/>
        </w:rPr>
        <w:t>Chẩn đóan phân biệt</w:t>
      </w:r>
    </w:p>
    <w:p w14:paraId="1DB80590" w14:textId="77777777" w:rsidR="006C3737" w:rsidRPr="006C3737" w:rsidRDefault="006C3737" w:rsidP="006C3737">
      <w:pPr>
        <w:rPr>
          <w:i/>
          <w:lang w:val="en-US"/>
        </w:rPr>
      </w:pPr>
      <w:r w:rsidRPr="006C3737">
        <w:rPr>
          <w:i/>
          <w:lang w:val="en-US"/>
        </w:rPr>
        <w:t>Đường niệu (+)</w:t>
      </w:r>
    </w:p>
    <w:p w14:paraId="37BA2740" w14:textId="4835CC03" w:rsidR="006C3737" w:rsidRPr="006C3737" w:rsidRDefault="006C3737" w:rsidP="006128B2">
      <w:pPr>
        <w:pStyle w:val="ListParagraph"/>
        <w:rPr>
          <w:lang w:val="en-US"/>
        </w:rPr>
      </w:pPr>
      <w:r w:rsidRPr="006C3737">
        <w:rPr>
          <w:lang w:val="en-US"/>
        </w:rPr>
        <w:t xml:space="preserve">Do thận: </w:t>
      </w:r>
      <w:r w:rsidR="00126805">
        <w:rPr>
          <w:lang w:val="en-US"/>
        </w:rPr>
        <w:t>HC</w:t>
      </w:r>
      <w:r w:rsidR="00126805">
        <w:rPr>
          <w:lang w:val="vi-VN"/>
        </w:rPr>
        <w:t xml:space="preserve"> </w:t>
      </w:r>
      <w:r w:rsidRPr="006C3737">
        <w:rPr>
          <w:lang w:val="en-US"/>
        </w:rPr>
        <w:t>Fanconi, tổn thương ống thận do kim loại (Chì), thuốc (Tetracycline, Phlorizine).</w:t>
      </w:r>
    </w:p>
    <w:p w14:paraId="7B809617" w14:textId="77777777" w:rsidR="006C3737" w:rsidRPr="006C3737" w:rsidRDefault="006C3737" w:rsidP="006128B2">
      <w:pPr>
        <w:pStyle w:val="ListParagraph"/>
        <w:rPr>
          <w:lang w:val="en-US"/>
        </w:rPr>
      </w:pPr>
      <w:r w:rsidRPr="006C3737">
        <w:rPr>
          <w:lang w:val="en-US"/>
        </w:rPr>
        <w:t>Do tăng họat một số tuyến nội tiết không phải tụy: cường giáp, cường tuyến yên (GH, to đầu chi, Cushing), các tình trạng làm cho kích thích tuyến thượng thận.</w:t>
      </w:r>
    </w:p>
    <w:p w14:paraId="0F0AFA60" w14:textId="77777777" w:rsidR="006C3737" w:rsidRPr="006C3737" w:rsidRDefault="006C3737" w:rsidP="006128B2">
      <w:pPr>
        <w:pStyle w:val="ListParagraph"/>
        <w:rPr>
          <w:lang w:val="en-US"/>
        </w:rPr>
      </w:pPr>
      <w:r w:rsidRPr="006C3737">
        <w:rPr>
          <w:lang w:val="en-US"/>
        </w:rPr>
        <w:lastRenderedPageBreak/>
        <w:t>Do kích thích các trung tâm ở nội sọ: U não, xuất huyết não, chấn thương sọ não.</w:t>
      </w:r>
    </w:p>
    <w:p w14:paraId="3333FED5" w14:textId="77777777" w:rsidR="006C3737" w:rsidRPr="006C3737" w:rsidRDefault="006C3737" w:rsidP="006128B2">
      <w:pPr>
        <w:pStyle w:val="ListParagraph"/>
        <w:rPr>
          <w:lang w:val="en-US"/>
        </w:rPr>
      </w:pPr>
      <w:r w:rsidRPr="006C3737">
        <w:rPr>
          <w:lang w:val="en-US"/>
        </w:rPr>
        <w:t>Do nhiễm trùng, nhiễm độc, gây mê, ngạt thở.</w:t>
      </w:r>
    </w:p>
    <w:p w14:paraId="6CC3EF91" w14:textId="77777777" w:rsidR="006C3737" w:rsidRPr="006C3737" w:rsidRDefault="006C3737" w:rsidP="006128B2">
      <w:pPr>
        <w:pStyle w:val="ListParagraph"/>
        <w:rPr>
          <w:lang w:val="en-US"/>
        </w:rPr>
      </w:pPr>
      <w:r w:rsidRPr="006C3737">
        <w:rPr>
          <w:lang w:val="en-US"/>
        </w:rPr>
        <w:t>Đường niệu ở các bệnh mạn tính: cao huyết áp, viêm cầu thận mạn, hội chứng thận hư, bệnh gan mạn, xơ gan, bệnh ác tính.</w:t>
      </w:r>
    </w:p>
    <w:p w14:paraId="33CA84BD" w14:textId="254D3465" w:rsidR="006C3737" w:rsidRPr="006C3737" w:rsidRDefault="006C3737" w:rsidP="006C3737">
      <w:pPr>
        <w:rPr>
          <w:lang w:val="en-US"/>
        </w:rPr>
      </w:pPr>
      <w:r w:rsidRPr="006C3737">
        <w:rPr>
          <w:i/>
          <w:lang w:val="en-US"/>
        </w:rPr>
        <w:t>Hôn mê nhiễm toan ceton:</w:t>
      </w:r>
      <w:r w:rsidRPr="006C3737">
        <w:rPr>
          <w:lang w:val="en-US"/>
        </w:rPr>
        <w:t xml:space="preserve"> cần chẩn đoán phân biệt với các hôn mê khác trên </w:t>
      </w:r>
      <w:r w:rsidR="00DC6BB2">
        <w:rPr>
          <w:lang w:val="en-US"/>
        </w:rPr>
        <w:t>BN</w:t>
      </w:r>
      <w:r w:rsidRPr="006C3737">
        <w:rPr>
          <w:lang w:val="en-US"/>
        </w:rPr>
        <w:t xml:space="preserve"> </w:t>
      </w:r>
      <w:r w:rsidR="004B288E">
        <w:rPr>
          <w:lang w:val="en-US"/>
        </w:rPr>
        <w:t>ĐTĐ</w:t>
      </w:r>
    </w:p>
    <w:p w14:paraId="7B531242" w14:textId="2E7C6CB0" w:rsidR="006C3737" w:rsidRPr="006C3737" w:rsidRDefault="006C3737" w:rsidP="006128B2">
      <w:pPr>
        <w:pStyle w:val="ListParagraph"/>
        <w:rPr>
          <w:lang w:val="en-US"/>
        </w:rPr>
      </w:pPr>
      <w:r w:rsidRPr="007855D9">
        <w:rPr>
          <w:highlight w:val="yellow"/>
          <w:lang w:val="en-US"/>
        </w:rPr>
        <w:t>Hôn mê hạ đường huyết:</w:t>
      </w:r>
      <w:r w:rsidRPr="006C3737">
        <w:rPr>
          <w:lang w:val="en-US"/>
        </w:rPr>
        <w:t xml:space="preserve"> gặp ở trẻ em </w:t>
      </w:r>
      <w:r w:rsidR="004B288E">
        <w:rPr>
          <w:lang w:val="en-US"/>
        </w:rPr>
        <w:t>ĐTĐ</w:t>
      </w:r>
      <w:r w:rsidRPr="006C3737">
        <w:rPr>
          <w:lang w:val="en-US"/>
        </w:rPr>
        <w:t xml:space="preserve"> đang điều trị, do quá liều, vận động tăng, rối lọan tiêu hóa, bỏ cữ ăn. Không mất nước, không toan máu. </w:t>
      </w:r>
      <w:r w:rsidRPr="007855D9">
        <w:rPr>
          <w:highlight w:val="yellow"/>
          <w:lang w:val="en-US"/>
        </w:rPr>
        <w:t>Đường huyết &lt; 40mg/dl, đường niệu (-)</w:t>
      </w:r>
      <w:r w:rsidRPr="006C3737">
        <w:rPr>
          <w:lang w:val="en-US"/>
        </w:rPr>
        <w:t xml:space="preserve">. Tiêm Glucose tĩnh mạch là phương pháp chẩn đoán nhanh, có thể tiến hành ngay cả khi đường huyết cao, vì vậy phải làm ngay ở </w:t>
      </w:r>
      <w:r w:rsidR="00DC6BB2">
        <w:rPr>
          <w:lang w:val="en-US"/>
        </w:rPr>
        <w:t>BN</w:t>
      </w:r>
      <w:r w:rsidRPr="006C3737">
        <w:rPr>
          <w:lang w:val="en-US"/>
        </w:rPr>
        <w:t xml:space="preserve"> bị hôn mê sau khi đã lấy máu xét nghiệm đường huyết.</w:t>
      </w:r>
    </w:p>
    <w:p w14:paraId="3CF078BF" w14:textId="22BE2A8D" w:rsidR="006C3737" w:rsidRPr="006C3737" w:rsidRDefault="006C3737" w:rsidP="006128B2">
      <w:pPr>
        <w:pStyle w:val="ListParagraph"/>
        <w:rPr>
          <w:lang w:val="en-US"/>
        </w:rPr>
      </w:pPr>
      <w:r w:rsidRPr="007855D9">
        <w:rPr>
          <w:highlight w:val="yellow"/>
          <w:lang w:val="en-US"/>
        </w:rPr>
        <w:t>Hôn mê tăng áp lực thẩm thấu: ít gặp ở trẻ em, tử vong cao vì phát hiện chậm</w:t>
      </w:r>
      <w:r w:rsidRPr="006C3737">
        <w:rPr>
          <w:lang w:val="en-US"/>
        </w:rPr>
        <w:t xml:space="preserve">. </w:t>
      </w:r>
      <w:r w:rsidR="00DC6BB2" w:rsidRPr="004978A3">
        <w:rPr>
          <w:u w:val="thick" w:color="FF0000"/>
          <w:lang w:val="en-US"/>
        </w:rPr>
        <w:t>BN</w:t>
      </w:r>
      <w:r w:rsidRPr="004978A3">
        <w:rPr>
          <w:u w:val="thick" w:color="FF0000"/>
          <w:lang w:val="en-US"/>
        </w:rPr>
        <w:t xml:space="preserve"> có thể có các triệu chứng thần kinh như tăng thân nhiệt, co giật, yếu nửa người, Babinski (+); </w:t>
      </w:r>
      <w:r w:rsidRPr="006C3737">
        <w:rPr>
          <w:lang w:val="en-US"/>
        </w:rPr>
        <w:t xml:space="preserve">mất nước nặng, nhịp thở thường chậm nhưng do thường kèm với toan chuyển hóa nhiễm acid lactic nên có thể có nhịp thở Kussmaul. </w:t>
      </w:r>
      <w:r w:rsidRPr="007855D9">
        <w:rPr>
          <w:highlight w:val="cyan"/>
          <w:lang w:val="en-US"/>
        </w:rPr>
        <w:t>Áp lực thẩm thấu huyết tương ≥ 350 mosmol/kg, đường huyết ≥ 600mg/dl, Ceton máu không tăng, ceton niệu âm tính, pH &gt; 7,3, HCO</w:t>
      </w:r>
      <w:r w:rsidRPr="007855D9">
        <w:rPr>
          <w:highlight w:val="cyan"/>
          <w:vertAlign w:val="subscript"/>
          <w:lang w:val="en-US"/>
        </w:rPr>
        <w:t>3</w:t>
      </w:r>
      <w:r w:rsidRPr="007855D9">
        <w:rPr>
          <w:highlight w:val="cyan"/>
          <w:vertAlign w:val="superscript"/>
          <w:lang w:val="en-US"/>
        </w:rPr>
        <w:t xml:space="preserve">- </w:t>
      </w:r>
      <w:r w:rsidRPr="007855D9">
        <w:rPr>
          <w:highlight w:val="cyan"/>
          <w:lang w:val="en-US"/>
        </w:rPr>
        <w:t>&gt; 15 mEq/</w:t>
      </w:r>
      <w:r w:rsidR="007855D9">
        <w:rPr>
          <w:highlight w:val="cyan"/>
          <w:lang w:val="en-US"/>
        </w:rPr>
        <w:t>L</w:t>
      </w:r>
      <w:r w:rsidR="007855D9">
        <w:rPr>
          <w:lang w:val="vi-VN"/>
        </w:rPr>
        <w:t>.</w:t>
      </w:r>
    </w:p>
    <w:p w14:paraId="7054FA25" w14:textId="352BC105" w:rsidR="006C3737" w:rsidRDefault="006C3737" w:rsidP="006128B2">
      <w:pPr>
        <w:pStyle w:val="ListParagraph"/>
        <w:rPr>
          <w:lang w:val="en-US"/>
        </w:rPr>
      </w:pPr>
      <w:r w:rsidRPr="006C3737">
        <w:rPr>
          <w:lang w:val="en-US"/>
        </w:rPr>
        <w:t>Hôn mê do nguyên nhân khác: chấn thương sọ não, tổn thương mạch máu não, viêm màng não, ngộ độc thuốc (Salicylat, Methanol, Ethylen glycol)</w:t>
      </w:r>
    </w:p>
    <w:p w14:paraId="070D5794" w14:textId="41F6FE52" w:rsidR="006C3737" w:rsidRPr="006128B2" w:rsidRDefault="006C3737" w:rsidP="006C3737">
      <w:pPr>
        <w:pStyle w:val="Heading1"/>
        <w:rPr>
          <w:lang w:val="en-US"/>
        </w:rPr>
      </w:pPr>
      <w:r w:rsidRPr="006128B2">
        <w:rPr>
          <w:lang w:val="en-US"/>
        </w:rPr>
        <w:t xml:space="preserve">ĐIỀU TRỊ ĐÁI ĐƯỜNG TÍP 1 THỂ ĐIỂN HÌNH  </w:t>
      </w:r>
      <w:r w:rsidRPr="006128B2">
        <w:rPr>
          <w:vertAlign w:val="superscript"/>
          <w:lang w:val="en-US"/>
        </w:rPr>
        <w:t>[</w:t>
      </w:r>
      <w:r w:rsidRPr="006C3737">
        <w:rPr>
          <w:vertAlign w:val="superscript"/>
          <w:lang w:val="en-US"/>
        </w:rPr>
        <w:fldChar w:fldCharType="begin"/>
      </w:r>
      <w:r w:rsidRPr="006128B2">
        <w:rPr>
          <w:vertAlign w:val="superscript"/>
          <w:lang w:val="en-US"/>
        </w:rPr>
        <w:instrText xml:space="preserve"> REF _Ref343283860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1</w:t>
      </w:r>
      <w:r w:rsidRPr="006C3737">
        <w:fldChar w:fldCharType="end"/>
      </w:r>
      <w:r w:rsidRPr="006128B2">
        <w:rPr>
          <w:vertAlign w:val="superscript"/>
          <w:lang w:val="en-US"/>
        </w:rPr>
        <w:t>], [</w:t>
      </w:r>
      <w:r w:rsidRPr="006C3737">
        <w:rPr>
          <w:vertAlign w:val="superscript"/>
          <w:lang w:val="en-US"/>
        </w:rPr>
        <w:fldChar w:fldCharType="begin"/>
      </w:r>
      <w:r w:rsidRPr="006128B2">
        <w:rPr>
          <w:vertAlign w:val="superscript"/>
          <w:lang w:val="en-US"/>
        </w:rPr>
        <w:instrText xml:space="preserve"> REF _Ref344782359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2</w:t>
      </w:r>
      <w:r w:rsidRPr="006C3737">
        <w:fldChar w:fldCharType="end"/>
      </w:r>
      <w:r w:rsidRPr="006128B2">
        <w:rPr>
          <w:vertAlign w:val="superscript"/>
          <w:lang w:val="en-US"/>
        </w:rPr>
        <w:t>],[</w:t>
      </w:r>
      <w:r w:rsidRPr="006C3737">
        <w:rPr>
          <w:vertAlign w:val="superscript"/>
          <w:lang w:val="en-US"/>
        </w:rPr>
        <w:fldChar w:fldCharType="begin"/>
      </w:r>
      <w:r w:rsidRPr="006128B2">
        <w:rPr>
          <w:vertAlign w:val="superscript"/>
          <w:lang w:val="en-US"/>
        </w:rPr>
        <w:instrText xml:space="preserve"> REF _Ref343283882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Error! Reference source not found.</w:t>
      </w:r>
      <w:r w:rsidRPr="006C3737">
        <w:fldChar w:fldCharType="end"/>
      </w:r>
      <w:r w:rsidRPr="006128B2">
        <w:rPr>
          <w:vertAlign w:val="superscript"/>
          <w:lang w:val="en-US"/>
        </w:rPr>
        <w:t>], [</w:t>
      </w:r>
      <w:r w:rsidRPr="006C3737">
        <w:rPr>
          <w:vertAlign w:val="superscript"/>
          <w:lang w:val="en-US"/>
        </w:rPr>
        <w:fldChar w:fldCharType="begin"/>
      </w:r>
      <w:r w:rsidRPr="006128B2">
        <w:rPr>
          <w:vertAlign w:val="superscript"/>
          <w:lang w:val="en-US"/>
        </w:rPr>
        <w:instrText xml:space="preserve"> REF _Ref343451246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12</w:t>
      </w:r>
      <w:r w:rsidRPr="006C3737">
        <w:fldChar w:fldCharType="end"/>
      </w:r>
      <w:r w:rsidRPr="006128B2">
        <w:rPr>
          <w:vertAlign w:val="superscript"/>
          <w:lang w:val="en-US"/>
        </w:rPr>
        <w:t>], [</w:t>
      </w:r>
      <w:r w:rsidRPr="006C3737">
        <w:rPr>
          <w:vertAlign w:val="superscript"/>
          <w:lang w:val="en-US"/>
        </w:rPr>
        <w:fldChar w:fldCharType="begin"/>
      </w:r>
      <w:r w:rsidRPr="006128B2">
        <w:rPr>
          <w:vertAlign w:val="superscript"/>
          <w:lang w:val="en-US"/>
        </w:rPr>
        <w:instrText xml:space="preserve"> REF _Ref343283714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16</w:t>
      </w:r>
      <w:r w:rsidRPr="006C3737">
        <w:fldChar w:fldCharType="end"/>
      </w:r>
      <w:r w:rsidRPr="006128B2">
        <w:rPr>
          <w:vertAlign w:val="superscript"/>
          <w:lang w:val="en-US"/>
        </w:rPr>
        <w:t>]</w:t>
      </w:r>
    </w:p>
    <w:p w14:paraId="25E57F3E" w14:textId="59B6502E" w:rsidR="006C3737" w:rsidRPr="006C3737" w:rsidRDefault="006C3737" w:rsidP="006128B2">
      <w:pPr>
        <w:pStyle w:val="ListParagraph"/>
        <w:rPr>
          <w:lang w:val="en-US"/>
        </w:rPr>
      </w:pPr>
      <w:r w:rsidRPr="006C3737">
        <w:rPr>
          <w:lang w:val="en-US"/>
        </w:rPr>
        <w:t xml:space="preserve">Mục đích điều trị nhằm cân bằng giữa việc kiểm soát </w:t>
      </w:r>
      <w:r w:rsidR="0077502A">
        <w:rPr>
          <w:lang w:val="en-US"/>
        </w:rPr>
        <w:t>ĐH</w:t>
      </w:r>
      <w:r w:rsidRPr="006C3737">
        <w:rPr>
          <w:lang w:val="en-US"/>
        </w:rPr>
        <w:t xml:space="preserve"> tốt để phòng ngừa </w:t>
      </w:r>
      <w:r w:rsidR="0077502A">
        <w:rPr>
          <w:lang w:val="en-US"/>
        </w:rPr>
        <w:t>b</w:t>
      </w:r>
      <w:r w:rsidR="0077502A">
        <w:rPr>
          <w:lang w:val="vi-VN"/>
        </w:rPr>
        <w:t xml:space="preserve">/c </w:t>
      </w:r>
      <w:r w:rsidRPr="006C3737">
        <w:rPr>
          <w:lang w:val="en-US"/>
        </w:rPr>
        <w:t xml:space="preserve">lâu dài và nguy cơ hạ </w:t>
      </w:r>
      <w:r w:rsidR="0077502A">
        <w:rPr>
          <w:lang w:val="en-US"/>
        </w:rPr>
        <w:t>ĐH</w:t>
      </w:r>
      <w:r w:rsidRPr="006C3737">
        <w:rPr>
          <w:lang w:val="en-US"/>
        </w:rPr>
        <w:t xml:space="preserve">, thiết lập mục tiêu thực tế cho mỗi trẻ và mỗi gia đình, duy trì sự phát triển bình thường về thể chất và tâm lý. Việc điều trị bao gồm: điều trị bằng Insulin, chế độ dinh dưỡng, họat động và vấn đề theo dõi </w:t>
      </w:r>
      <w:r w:rsidR="00DC6BB2">
        <w:rPr>
          <w:lang w:val="en-US"/>
        </w:rPr>
        <w:t>BN</w:t>
      </w:r>
      <w:r w:rsidRPr="006C3737">
        <w:rPr>
          <w:lang w:val="en-US"/>
        </w:rPr>
        <w:t>.</w:t>
      </w:r>
      <w:r w:rsidR="0077502A">
        <w:rPr>
          <w:lang w:val="vi-VN"/>
        </w:rPr>
        <w:t xml:space="preserve"> </w:t>
      </w:r>
      <w:r w:rsidR="0077502A" w:rsidRPr="0077502A">
        <w:rPr>
          <w:highlight w:val="cyan"/>
          <w:lang w:val="vi-VN"/>
        </w:rPr>
        <w:t>MEDEM</w:t>
      </w:r>
      <w:r w:rsidR="0077502A">
        <w:rPr>
          <w:lang w:val="vi-VN"/>
        </w:rPr>
        <w:t xml:space="preserve"> (Medicine, Educaiton, Diet, Exercise, Monitor)</w:t>
      </w:r>
    </w:p>
    <w:p w14:paraId="704F2305" w14:textId="5DA121A9" w:rsidR="006C3737" w:rsidRPr="006128B2" w:rsidRDefault="006C3737" w:rsidP="006128B2">
      <w:pPr>
        <w:pStyle w:val="ListParagraph"/>
        <w:rPr>
          <w:lang w:val="en-US"/>
        </w:rPr>
      </w:pPr>
      <w:r w:rsidRPr="006C3737">
        <w:rPr>
          <w:lang w:val="en-US"/>
        </w:rPr>
        <w:t xml:space="preserve">Mục tiêu điều trị là HbA1C &lt;7,5% (59 mmol/mol), </w:t>
      </w:r>
      <w:r w:rsidR="00C049C2" w:rsidRPr="00C049C2">
        <w:rPr>
          <w:highlight w:val="yellow"/>
          <w:lang w:val="en-US"/>
        </w:rPr>
        <w:t>ĐH</w:t>
      </w:r>
      <w:r w:rsidR="00C049C2" w:rsidRPr="00C049C2">
        <w:rPr>
          <w:highlight w:val="yellow"/>
          <w:lang w:val="vi-VN"/>
        </w:rPr>
        <w:t xml:space="preserve"> </w:t>
      </w:r>
      <w:r w:rsidRPr="00C049C2">
        <w:rPr>
          <w:highlight w:val="yellow"/>
          <w:lang w:val="en-US"/>
        </w:rPr>
        <w:t>90-130 mg/dl trước bữa ăn, và 90-150 mg/dl lúc đi ngủ và ban đêm</w:t>
      </w:r>
      <w:r w:rsidRPr="006C3737">
        <w:rPr>
          <w:lang w:val="en-US"/>
        </w:rPr>
        <w:t xml:space="preserve">. Tuy nhiên, mục tiêu </w:t>
      </w:r>
      <w:r w:rsidR="00C049C2">
        <w:rPr>
          <w:lang w:val="en-US"/>
        </w:rPr>
        <w:t>ĐH</w:t>
      </w:r>
      <w:r w:rsidR="00C049C2">
        <w:rPr>
          <w:lang w:val="vi-VN"/>
        </w:rPr>
        <w:t xml:space="preserve"> </w:t>
      </w:r>
      <w:r w:rsidRPr="006C3737">
        <w:rPr>
          <w:lang w:val="en-US"/>
        </w:rPr>
        <w:t xml:space="preserve">cần được điều chỉnh tùy từng </w:t>
      </w:r>
      <w:r w:rsidR="00DC6BB2">
        <w:rPr>
          <w:lang w:val="en-US"/>
        </w:rPr>
        <w:t>BN</w:t>
      </w:r>
      <w:r w:rsidRPr="006C3737">
        <w:rPr>
          <w:lang w:val="en-US"/>
        </w:rPr>
        <w:t xml:space="preserve">. </w:t>
      </w:r>
      <w:r w:rsidRPr="006C3737">
        <w:rPr>
          <w:vertAlign w:val="superscript"/>
          <w:lang w:val="en-US"/>
        </w:rPr>
        <w:t>[</w:t>
      </w:r>
      <w:r w:rsidRPr="006C3737">
        <w:rPr>
          <w:vertAlign w:val="superscript"/>
          <w:lang w:val="en-US"/>
        </w:rPr>
        <w:fldChar w:fldCharType="begin"/>
      </w:r>
      <w:r w:rsidRPr="006C3737">
        <w:rPr>
          <w:vertAlign w:val="superscript"/>
          <w:lang w:val="en-US"/>
        </w:rPr>
        <w:instrText xml:space="preserve"> REF _Ref3804900 \r \h  \* MERGEFORMAT </w:instrText>
      </w:r>
      <w:r w:rsidRPr="006C3737">
        <w:rPr>
          <w:vertAlign w:val="superscript"/>
          <w:lang w:val="en-US"/>
        </w:rPr>
      </w:r>
      <w:r w:rsidRPr="006C3737">
        <w:rPr>
          <w:vertAlign w:val="superscript"/>
          <w:lang w:val="en-US"/>
        </w:rPr>
        <w:fldChar w:fldCharType="separate"/>
      </w:r>
      <w:r w:rsidRPr="006C3737">
        <w:rPr>
          <w:vertAlign w:val="superscript"/>
          <w:lang w:val="en-US"/>
        </w:rPr>
        <w:t>5</w:t>
      </w:r>
      <w:r w:rsidRPr="006C3737">
        <w:fldChar w:fldCharType="end"/>
      </w:r>
      <w:r w:rsidRPr="006C3737">
        <w:rPr>
          <w:vertAlign w:val="superscript"/>
          <w:lang w:val="en-US"/>
        </w:rPr>
        <w:t>], [</w:t>
      </w:r>
      <w:r w:rsidRPr="006C3737">
        <w:rPr>
          <w:vertAlign w:val="superscript"/>
          <w:lang w:val="en-US"/>
        </w:rPr>
        <w:fldChar w:fldCharType="begin"/>
      </w:r>
      <w:r w:rsidRPr="006C3737">
        <w:rPr>
          <w:vertAlign w:val="superscript"/>
          <w:lang w:val="en-US"/>
        </w:rPr>
        <w:instrText xml:space="preserve"> REF _Ref3804914 \r \h  \* MERGEFORMAT </w:instrText>
      </w:r>
      <w:r w:rsidRPr="006C3737">
        <w:rPr>
          <w:vertAlign w:val="superscript"/>
          <w:lang w:val="en-US"/>
        </w:rPr>
      </w:r>
      <w:r w:rsidRPr="006C3737">
        <w:rPr>
          <w:vertAlign w:val="superscript"/>
          <w:lang w:val="en-US"/>
        </w:rPr>
        <w:fldChar w:fldCharType="separate"/>
      </w:r>
      <w:r w:rsidRPr="006C3737">
        <w:rPr>
          <w:vertAlign w:val="superscript"/>
          <w:lang w:val="en-US"/>
        </w:rPr>
        <w:t>13</w:t>
      </w:r>
      <w:r w:rsidRPr="006C3737">
        <w:fldChar w:fldCharType="end"/>
      </w:r>
      <w:r w:rsidRPr="006C3737">
        <w:rPr>
          <w:vertAlign w:val="superscript"/>
          <w:lang w:val="en-US"/>
        </w:rPr>
        <w:t>]</w:t>
      </w:r>
    </w:p>
    <w:p w14:paraId="26FF6B2F" w14:textId="0B15A5E1" w:rsidR="006C3737" w:rsidRPr="006128B2" w:rsidRDefault="006C3737" w:rsidP="006C3737">
      <w:pPr>
        <w:pStyle w:val="Heading2"/>
        <w:rPr>
          <w:lang w:val="en-US"/>
        </w:rPr>
      </w:pPr>
      <w:r w:rsidRPr="006128B2">
        <w:rPr>
          <w:lang w:val="en-US"/>
        </w:rPr>
        <w:t xml:space="preserve">Điều trị bằng Insulin </w:t>
      </w:r>
      <w:r w:rsidRPr="006128B2">
        <w:rPr>
          <w:vertAlign w:val="superscript"/>
          <w:lang w:val="en-US"/>
        </w:rPr>
        <w:t>[</w:t>
      </w:r>
      <w:r w:rsidRPr="006C3737">
        <w:rPr>
          <w:vertAlign w:val="superscript"/>
          <w:lang w:val="en-US"/>
        </w:rPr>
        <w:fldChar w:fldCharType="begin"/>
      </w:r>
      <w:r w:rsidRPr="006128B2">
        <w:rPr>
          <w:vertAlign w:val="superscript"/>
          <w:lang w:val="en-US"/>
        </w:rPr>
        <w:instrText xml:space="preserve"> REF _Ref343283684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1</w:t>
      </w:r>
      <w:r w:rsidRPr="006C3737">
        <w:fldChar w:fldCharType="end"/>
      </w:r>
      <w:r w:rsidRPr="006128B2">
        <w:rPr>
          <w:vertAlign w:val="superscript"/>
          <w:lang w:val="en-US"/>
        </w:rPr>
        <w:t>],</w:t>
      </w:r>
      <w:r w:rsidRPr="006128B2">
        <w:rPr>
          <w:lang w:val="en-US"/>
        </w:rPr>
        <w:t xml:space="preserve"> </w:t>
      </w:r>
      <w:r w:rsidRPr="006128B2">
        <w:rPr>
          <w:vertAlign w:val="superscript"/>
          <w:lang w:val="en-US"/>
        </w:rPr>
        <w:t>[</w:t>
      </w:r>
      <w:r w:rsidRPr="006C3737">
        <w:rPr>
          <w:vertAlign w:val="superscript"/>
          <w:lang w:val="en-US"/>
        </w:rPr>
        <w:fldChar w:fldCharType="begin"/>
      </w:r>
      <w:r w:rsidRPr="006128B2">
        <w:rPr>
          <w:vertAlign w:val="superscript"/>
          <w:lang w:val="en-US"/>
        </w:rPr>
        <w:instrText xml:space="preserve"> REF _Ref343283698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4</w:t>
      </w:r>
      <w:r w:rsidRPr="006C3737">
        <w:fldChar w:fldCharType="end"/>
      </w:r>
      <w:r w:rsidRPr="006128B2">
        <w:rPr>
          <w:vertAlign w:val="superscript"/>
          <w:lang w:val="en-US"/>
        </w:rPr>
        <w:t>], [</w:t>
      </w:r>
      <w:r w:rsidRPr="006C3737">
        <w:rPr>
          <w:vertAlign w:val="superscript"/>
          <w:lang w:val="en-US"/>
        </w:rPr>
        <w:fldChar w:fldCharType="begin"/>
      </w:r>
      <w:r w:rsidRPr="006128B2">
        <w:rPr>
          <w:vertAlign w:val="superscript"/>
          <w:lang w:val="en-US"/>
        </w:rPr>
        <w:instrText xml:space="preserve"> REF _Ref343452003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6</w:t>
      </w:r>
      <w:r w:rsidRPr="006C3737">
        <w:fldChar w:fldCharType="end"/>
      </w:r>
      <w:r w:rsidRPr="006128B2">
        <w:rPr>
          <w:vertAlign w:val="superscript"/>
          <w:lang w:val="en-US"/>
        </w:rPr>
        <w:t>], [</w:t>
      </w:r>
      <w:r w:rsidRPr="006C3737">
        <w:rPr>
          <w:vertAlign w:val="superscript"/>
          <w:lang w:val="en-US"/>
        </w:rPr>
        <w:fldChar w:fldCharType="begin"/>
      </w:r>
      <w:r w:rsidRPr="006128B2">
        <w:rPr>
          <w:vertAlign w:val="superscript"/>
          <w:lang w:val="en-US"/>
        </w:rPr>
        <w:instrText xml:space="preserve"> REF _Ref343283882 \r \h  \* MERGEFORMAT </w:instrText>
      </w:r>
      <w:r w:rsidRPr="006C3737">
        <w:rPr>
          <w:vertAlign w:val="superscript"/>
          <w:lang w:val="en-US"/>
        </w:rPr>
      </w:r>
      <w:r w:rsidRPr="006C3737">
        <w:rPr>
          <w:vertAlign w:val="superscript"/>
          <w:lang w:val="en-US"/>
        </w:rPr>
        <w:fldChar w:fldCharType="separate"/>
      </w:r>
      <w:r w:rsidRPr="006128B2">
        <w:rPr>
          <w:bCs/>
          <w:vertAlign w:val="superscript"/>
          <w:lang w:val="en-US"/>
        </w:rPr>
        <w:t>Error! Reference source not found.</w:t>
      </w:r>
      <w:r w:rsidRPr="006C3737">
        <w:fldChar w:fldCharType="end"/>
      </w:r>
      <w:r w:rsidRPr="006128B2">
        <w:rPr>
          <w:vertAlign w:val="superscript"/>
          <w:lang w:val="en-US"/>
        </w:rPr>
        <w:t>], [</w:t>
      </w:r>
      <w:r w:rsidRPr="006C3737">
        <w:rPr>
          <w:vertAlign w:val="superscript"/>
          <w:lang w:val="en-US"/>
        </w:rPr>
        <w:fldChar w:fldCharType="begin"/>
      </w:r>
      <w:r w:rsidRPr="006128B2">
        <w:rPr>
          <w:vertAlign w:val="superscript"/>
          <w:lang w:val="en-US"/>
        </w:rPr>
        <w:instrText xml:space="preserve"> REF _Ref343451246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12</w:t>
      </w:r>
      <w:r w:rsidRPr="006C3737">
        <w:fldChar w:fldCharType="end"/>
      </w:r>
      <w:r w:rsidRPr="006128B2">
        <w:rPr>
          <w:vertAlign w:val="superscript"/>
          <w:lang w:val="en-US"/>
        </w:rPr>
        <w:t>]</w:t>
      </w:r>
    </w:p>
    <w:p w14:paraId="63036B09" w14:textId="77777777" w:rsidR="00162BEB" w:rsidRDefault="006C3737" w:rsidP="006C3737">
      <w:pPr>
        <w:pStyle w:val="Heading3"/>
        <w:rPr>
          <w:lang w:val="en-US"/>
        </w:rPr>
      </w:pPr>
      <w:r w:rsidRPr="000A139D">
        <w:rPr>
          <w:lang w:val="en-US"/>
        </w:rPr>
        <w:t>Nguồn gốc Insulin:</w:t>
      </w:r>
    </w:p>
    <w:p w14:paraId="3EBCC670" w14:textId="77777777" w:rsidR="00162BEB" w:rsidRPr="00162BEB" w:rsidRDefault="00162BEB" w:rsidP="00162BEB">
      <w:pPr>
        <w:pStyle w:val="ListParagraph"/>
        <w:rPr>
          <w:lang w:val="en-US"/>
        </w:rPr>
      </w:pPr>
      <w:r w:rsidRPr="000A139D">
        <w:rPr>
          <w:lang w:val="en-US"/>
        </w:rPr>
        <w:t>T</w:t>
      </w:r>
      <w:r w:rsidR="006C3737" w:rsidRPr="000A139D">
        <w:rPr>
          <w:lang w:val="en-US"/>
        </w:rPr>
        <w:t>rước đây thường dùng Insulin chiết xuất từ tuỵ lợn, bò có cấu trúc hơi khác Insulin người.</w:t>
      </w:r>
    </w:p>
    <w:p w14:paraId="2FBFA0FF" w14:textId="6DF0821F" w:rsidR="006C3737" w:rsidRPr="000A139D" w:rsidRDefault="006C3737" w:rsidP="00162BEB">
      <w:pPr>
        <w:pStyle w:val="ListParagraph"/>
        <w:rPr>
          <w:lang w:val="en-US"/>
        </w:rPr>
      </w:pPr>
      <w:r w:rsidRPr="000A139D">
        <w:rPr>
          <w:lang w:val="en-US"/>
        </w:rPr>
        <w:t>Ngày nay người ta chế tạo Insulin giống hệt Insulin người bằng phương pháp công nghệ sinh học (Human Insulin = HMI)</w:t>
      </w:r>
    </w:p>
    <w:p w14:paraId="2D52C164" w14:textId="77777777" w:rsidR="00BA3F8F" w:rsidRDefault="006C3737" w:rsidP="000A139D">
      <w:pPr>
        <w:pStyle w:val="Heading3"/>
        <w:rPr>
          <w:lang w:val="en-US"/>
        </w:rPr>
      </w:pPr>
      <w:r w:rsidRPr="006C3737">
        <w:rPr>
          <w:lang w:val="en-US"/>
        </w:rPr>
        <w:t>Độ tinh khiết:</w:t>
      </w:r>
    </w:p>
    <w:p w14:paraId="659035F2" w14:textId="14E8AC7E" w:rsidR="006C3737" w:rsidRPr="006C3737" w:rsidRDefault="00BA3F8F" w:rsidP="00BA3F8F">
      <w:pPr>
        <w:pStyle w:val="ListParagraph"/>
        <w:rPr>
          <w:lang w:val="en-US"/>
        </w:rPr>
      </w:pPr>
      <w:r w:rsidRPr="00272D1D">
        <w:rPr>
          <w:highlight w:val="yellow"/>
          <w:lang w:val="en-US"/>
        </w:rPr>
        <w:t>I</w:t>
      </w:r>
      <w:r w:rsidR="006C3737" w:rsidRPr="00272D1D">
        <w:rPr>
          <w:highlight w:val="yellow"/>
          <w:lang w:val="en-US"/>
        </w:rPr>
        <w:t>nsulin có tinh khiết hay không là tùy thuộc vào lượng proinsulin mà nó chứa bên trong</w:t>
      </w:r>
      <w:r w:rsidR="006C3737" w:rsidRPr="006C3737">
        <w:rPr>
          <w:lang w:val="en-US"/>
        </w:rPr>
        <w:t xml:space="preserve">. Insulin càng tinh khiết thì </w:t>
      </w:r>
      <w:r w:rsidR="006C3737" w:rsidRPr="00683501">
        <w:rPr>
          <w:u w:val="thick" w:color="FF0000"/>
          <w:lang w:val="en-US"/>
        </w:rPr>
        <w:t>càng ít gây các biến chứng như kháng insulin, loạn dưỡng mỡ da tại chỗ tiêm</w:t>
      </w:r>
      <w:r w:rsidR="006C3737" w:rsidRPr="006C3737">
        <w:rPr>
          <w:lang w:val="en-US"/>
        </w:rPr>
        <w:t>.</w:t>
      </w:r>
    </w:p>
    <w:p w14:paraId="6872608D" w14:textId="150D5B98" w:rsidR="006C3737" w:rsidRPr="006C3737" w:rsidRDefault="006C3737" w:rsidP="005361B6">
      <w:pPr>
        <w:pStyle w:val="Heading3"/>
        <w:rPr>
          <w:lang w:val="en-US"/>
        </w:rPr>
      </w:pPr>
      <w:r w:rsidRPr="006C3737">
        <w:rPr>
          <w:lang w:val="en-US"/>
        </w:rPr>
        <w:t>Đơn vị Insulin (đơn vị quốc tế)</w:t>
      </w:r>
    </w:p>
    <w:p w14:paraId="06EEE0AF" w14:textId="77777777" w:rsidR="006C3737" w:rsidRPr="006C3737" w:rsidRDefault="006C3737" w:rsidP="005361B6">
      <w:pPr>
        <w:pStyle w:val="ListParagraph"/>
        <w:rPr>
          <w:lang w:val="en-US"/>
        </w:rPr>
      </w:pPr>
      <w:r w:rsidRPr="006C3737">
        <w:rPr>
          <w:lang w:val="en-US"/>
        </w:rPr>
        <w:t>1 UI = 0,0408 mg</w:t>
      </w:r>
    </w:p>
    <w:p w14:paraId="152E5CCA" w14:textId="77777777" w:rsidR="006C3737" w:rsidRPr="006C3737" w:rsidRDefault="006C3737" w:rsidP="005361B6">
      <w:pPr>
        <w:pStyle w:val="ListParagraph"/>
        <w:rPr>
          <w:lang w:val="en-US"/>
        </w:rPr>
      </w:pPr>
      <w:r w:rsidRPr="006C3737">
        <w:rPr>
          <w:lang w:val="en-US"/>
        </w:rPr>
        <w:t>1 mg = 24 UI</w:t>
      </w:r>
    </w:p>
    <w:p w14:paraId="2EAA623D" w14:textId="3C7F8F8A" w:rsidR="006C3737" w:rsidRPr="00272D1D" w:rsidRDefault="006C3737" w:rsidP="005361B6">
      <w:pPr>
        <w:pStyle w:val="ListParagraph"/>
        <w:rPr>
          <w:highlight w:val="green"/>
          <w:lang w:val="en-US"/>
        </w:rPr>
      </w:pPr>
      <w:r w:rsidRPr="00272D1D">
        <w:rPr>
          <w:highlight w:val="green"/>
          <w:lang w:val="en-US"/>
        </w:rPr>
        <w:t>U40 (40 đơn vị/ml) – U80 (80 đơn vị/ml) – U100 (100 đơn vị/ml)</w:t>
      </w:r>
    </w:p>
    <w:p w14:paraId="5987821E" w14:textId="72EAE1CD" w:rsidR="006C3737" w:rsidRPr="005361B6" w:rsidRDefault="006C3737" w:rsidP="006C3737">
      <w:pPr>
        <w:pStyle w:val="Heading3"/>
        <w:rPr>
          <w:lang w:val="en-US"/>
        </w:rPr>
      </w:pPr>
      <w:r w:rsidRPr="005361B6">
        <w:rPr>
          <w:lang w:val="en-US"/>
        </w:rPr>
        <w:t xml:space="preserve">Phân lọai Insulin: theo thời gian tác dụng </w:t>
      </w:r>
      <w:r w:rsidRPr="005361B6">
        <w:rPr>
          <w:vertAlign w:val="superscript"/>
          <w:lang w:val="en-US"/>
        </w:rPr>
        <w:t>[</w:t>
      </w:r>
      <w:r w:rsidRPr="006C3737">
        <w:rPr>
          <w:vertAlign w:val="superscript"/>
          <w:lang w:val="en-US"/>
        </w:rPr>
        <w:fldChar w:fldCharType="begin"/>
      </w:r>
      <w:r w:rsidRPr="005361B6">
        <w:rPr>
          <w:vertAlign w:val="superscript"/>
          <w:lang w:val="en-US"/>
        </w:rPr>
        <w:instrText xml:space="preserve"> REF _Ref343452003 \r \h  \* MERGEFORMAT </w:instrText>
      </w:r>
      <w:r w:rsidRPr="006C3737">
        <w:rPr>
          <w:vertAlign w:val="superscript"/>
          <w:lang w:val="en-US"/>
        </w:rPr>
      </w:r>
      <w:r w:rsidRPr="006C3737">
        <w:rPr>
          <w:vertAlign w:val="superscript"/>
          <w:lang w:val="en-US"/>
        </w:rPr>
        <w:fldChar w:fldCharType="separate"/>
      </w:r>
      <w:r w:rsidRPr="005361B6">
        <w:rPr>
          <w:vertAlign w:val="superscript"/>
          <w:lang w:val="en-US"/>
        </w:rPr>
        <w:t>6</w:t>
      </w:r>
      <w:r w:rsidRPr="006C3737">
        <w:fldChar w:fldCharType="end"/>
      </w:r>
      <w:r w:rsidRPr="005361B6">
        <w:rPr>
          <w:vertAlign w:val="superscript"/>
          <w:lang w:val="en-US"/>
        </w:rPr>
        <w:t>],[</w:t>
      </w:r>
      <w:r w:rsidRPr="006C3737">
        <w:rPr>
          <w:vertAlign w:val="superscript"/>
          <w:lang w:val="en-US"/>
        </w:rPr>
        <w:fldChar w:fldCharType="begin"/>
      </w:r>
      <w:r w:rsidRPr="005361B6">
        <w:rPr>
          <w:vertAlign w:val="superscript"/>
          <w:lang w:val="en-US"/>
        </w:rPr>
        <w:instrText xml:space="preserve"> REF _Ref343284006 \r \h  \* MERGEFORMAT </w:instrText>
      </w:r>
      <w:r w:rsidRPr="006C3737">
        <w:rPr>
          <w:vertAlign w:val="superscript"/>
          <w:lang w:val="en-US"/>
        </w:rPr>
      </w:r>
      <w:r w:rsidRPr="006C3737">
        <w:rPr>
          <w:vertAlign w:val="superscript"/>
          <w:lang w:val="en-US"/>
        </w:rPr>
        <w:fldChar w:fldCharType="separate"/>
      </w:r>
      <w:r w:rsidRPr="005361B6">
        <w:rPr>
          <w:vertAlign w:val="superscript"/>
          <w:lang w:val="en-US"/>
        </w:rPr>
        <w:t>15</w:t>
      </w:r>
      <w:r w:rsidRPr="006C3737">
        <w:fldChar w:fldCharType="end"/>
      </w:r>
      <w:r w:rsidRPr="005361B6">
        <w:rPr>
          <w:vertAlign w:val="superscript"/>
          <w:lang w:val="en-US"/>
        </w:rPr>
        <w:t>]</w:t>
      </w:r>
    </w:p>
    <w:tbl>
      <w:tblPr>
        <w:tblpPr w:leftFromText="180" w:rightFromText="180" w:vertAnchor="text" w:horzAnchor="margin" w:tblpXSpec="center" w:tblpY="28"/>
        <w:tblW w:w="11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6"/>
        <w:gridCol w:w="1406"/>
        <w:gridCol w:w="1475"/>
        <w:gridCol w:w="1590"/>
        <w:gridCol w:w="4736"/>
      </w:tblGrid>
      <w:tr w:rsidR="006C3737" w:rsidRPr="006C3737" w14:paraId="29E5B325" w14:textId="77777777" w:rsidTr="00B12261">
        <w:tc>
          <w:tcPr>
            <w:tcW w:w="2306" w:type="dxa"/>
            <w:shd w:val="clear" w:color="auto" w:fill="auto"/>
          </w:tcPr>
          <w:p w14:paraId="3E97AF6F" w14:textId="77777777" w:rsidR="006C3737" w:rsidRPr="006C3737" w:rsidRDefault="006C3737" w:rsidP="006C3737">
            <w:pPr>
              <w:rPr>
                <w:lang w:val="en-US"/>
              </w:rPr>
            </w:pPr>
            <w:r w:rsidRPr="006C3737">
              <w:rPr>
                <w:lang w:val="en-US"/>
              </w:rPr>
              <w:t>Chế phẩm</w:t>
            </w:r>
          </w:p>
        </w:tc>
        <w:tc>
          <w:tcPr>
            <w:tcW w:w="1406" w:type="dxa"/>
            <w:shd w:val="clear" w:color="auto" w:fill="auto"/>
          </w:tcPr>
          <w:p w14:paraId="5C321CCC" w14:textId="77777777" w:rsidR="006C3737" w:rsidRPr="006C3737" w:rsidRDefault="006C3737" w:rsidP="006C3737">
            <w:pPr>
              <w:rPr>
                <w:lang w:val="en-US"/>
              </w:rPr>
            </w:pPr>
            <w:r w:rsidRPr="006C3737">
              <w:rPr>
                <w:lang w:val="en-US"/>
              </w:rPr>
              <w:t xml:space="preserve">Khởi phát </w:t>
            </w:r>
            <w:r w:rsidRPr="006C3737">
              <w:rPr>
                <w:lang w:val="en-US"/>
              </w:rPr>
              <w:lastRenderedPageBreak/>
              <w:t>(giờ)</w:t>
            </w:r>
          </w:p>
        </w:tc>
        <w:tc>
          <w:tcPr>
            <w:tcW w:w="1475" w:type="dxa"/>
            <w:shd w:val="clear" w:color="auto" w:fill="auto"/>
          </w:tcPr>
          <w:p w14:paraId="0987B865" w14:textId="1A37570E" w:rsidR="006C3737" w:rsidRPr="006C3737" w:rsidRDefault="006C3737" w:rsidP="006C3737">
            <w:pPr>
              <w:rPr>
                <w:lang w:val="en-US"/>
              </w:rPr>
            </w:pPr>
            <w:r w:rsidRPr="006C3737">
              <w:rPr>
                <w:lang w:val="en-US"/>
              </w:rPr>
              <w:lastRenderedPageBreak/>
              <w:t xml:space="preserve">Đỉnh tác </w:t>
            </w:r>
            <w:r w:rsidRPr="006C3737">
              <w:rPr>
                <w:lang w:val="en-US"/>
              </w:rPr>
              <w:lastRenderedPageBreak/>
              <w:t>dụng</w:t>
            </w:r>
            <w:r w:rsidR="00B12261">
              <w:rPr>
                <w:lang w:val="vi-VN"/>
              </w:rPr>
              <w:t xml:space="preserve"> </w:t>
            </w:r>
            <w:r w:rsidRPr="006C3737">
              <w:rPr>
                <w:lang w:val="en-US"/>
              </w:rPr>
              <w:t>(giờ)</w:t>
            </w:r>
          </w:p>
        </w:tc>
        <w:tc>
          <w:tcPr>
            <w:tcW w:w="1590" w:type="dxa"/>
            <w:shd w:val="clear" w:color="auto" w:fill="auto"/>
          </w:tcPr>
          <w:p w14:paraId="36B9BEF4" w14:textId="77777777" w:rsidR="006C3737" w:rsidRPr="006C3737" w:rsidRDefault="006C3737" w:rsidP="006C3737">
            <w:pPr>
              <w:rPr>
                <w:lang w:val="en-US"/>
              </w:rPr>
            </w:pPr>
            <w:r w:rsidRPr="006C3737">
              <w:rPr>
                <w:lang w:val="en-US"/>
              </w:rPr>
              <w:lastRenderedPageBreak/>
              <w:t xml:space="preserve">Thời gian tác </w:t>
            </w:r>
            <w:r w:rsidRPr="006C3737">
              <w:rPr>
                <w:lang w:val="en-US"/>
              </w:rPr>
              <w:lastRenderedPageBreak/>
              <w:t>dụng (giờ)</w:t>
            </w:r>
          </w:p>
        </w:tc>
        <w:tc>
          <w:tcPr>
            <w:tcW w:w="4736" w:type="dxa"/>
            <w:shd w:val="clear" w:color="auto" w:fill="auto"/>
          </w:tcPr>
          <w:p w14:paraId="0EDF5C54" w14:textId="77777777" w:rsidR="006C3737" w:rsidRPr="006C3737" w:rsidRDefault="006C3737" w:rsidP="006C3737">
            <w:pPr>
              <w:rPr>
                <w:lang w:val="en-US"/>
              </w:rPr>
            </w:pPr>
            <w:r w:rsidRPr="006C3737">
              <w:rPr>
                <w:lang w:val="en-US"/>
              </w:rPr>
              <w:lastRenderedPageBreak/>
              <w:t>Lưu ý</w:t>
            </w:r>
          </w:p>
        </w:tc>
      </w:tr>
      <w:tr w:rsidR="005124B6" w:rsidRPr="006C3737" w14:paraId="50EF625F" w14:textId="77777777" w:rsidTr="005124B6">
        <w:tc>
          <w:tcPr>
            <w:tcW w:w="11513" w:type="dxa"/>
            <w:gridSpan w:val="5"/>
            <w:shd w:val="clear" w:color="auto" w:fill="B4C6E7" w:themeFill="accent1" w:themeFillTint="66"/>
          </w:tcPr>
          <w:p w14:paraId="23DC2E77" w14:textId="795DA42E" w:rsidR="005124B6" w:rsidRPr="006C3737" w:rsidRDefault="005124B6" w:rsidP="006C3737">
            <w:pPr>
              <w:rPr>
                <w:lang w:val="en-US"/>
              </w:rPr>
            </w:pPr>
            <w:r w:rsidRPr="006C3737">
              <w:rPr>
                <w:b/>
                <w:bCs/>
                <w:lang w:val="en-US"/>
              </w:rPr>
              <w:t>Tác dụng nhanh</w:t>
            </w:r>
            <w:r>
              <w:rPr>
                <w:b/>
                <w:bCs/>
                <w:lang w:val="vi-VN"/>
              </w:rPr>
              <w:t xml:space="preserve"> (LAG)</w:t>
            </w:r>
            <w:r w:rsidR="00683501">
              <w:rPr>
                <w:b/>
                <w:bCs/>
                <w:lang w:val="vi-VN"/>
              </w:rPr>
              <w:t xml:space="preserve"> – Rapid acting</w:t>
            </w:r>
          </w:p>
        </w:tc>
      </w:tr>
      <w:tr w:rsidR="006C3737" w:rsidRPr="006C3737" w14:paraId="4AFAAFC1" w14:textId="77777777" w:rsidTr="00B12261">
        <w:tc>
          <w:tcPr>
            <w:tcW w:w="2306" w:type="dxa"/>
            <w:shd w:val="clear" w:color="auto" w:fill="auto"/>
          </w:tcPr>
          <w:p w14:paraId="08DE51EF" w14:textId="77777777" w:rsidR="006C3737" w:rsidRPr="006C3737" w:rsidRDefault="006C3737" w:rsidP="006C3737">
            <w:pPr>
              <w:rPr>
                <w:lang w:val="en-US"/>
              </w:rPr>
            </w:pPr>
            <w:r w:rsidRPr="006C3737">
              <w:rPr>
                <w:lang w:val="en-US"/>
              </w:rPr>
              <w:t>Lispro Insulin</w:t>
            </w:r>
          </w:p>
        </w:tc>
        <w:tc>
          <w:tcPr>
            <w:tcW w:w="1406" w:type="dxa"/>
            <w:shd w:val="clear" w:color="auto" w:fill="auto"/>
          </w:tcPr>
          <w:p w14:paraId="53F9FCEA" w14:textId="77777777" w:rsidR="006C3737" w:rsidRPr="006C3737" w:rsidRDefault="006C3737" w:rsidP="006C3737">
            <w:pPr>
              <w:rPr>
                <w:lang w:val="en-US"/>
              </w:rPr>
            </w:pPr>
            <w:r w:rsidRPr="006C3737">
              <w:rPr>
                <w:lang w:val="en-US"/>
              </w:rPr>
              <w:t>0.25</w:t>
            </w:r>
          </w:p>
        </w:tc>
        <w:tc>
          <w:tcPr>
            <w:tcW w:w="1475" w:type="dxa"/>
            <w:shd w:val="clear" w:color="auto" w:fill="auto"/>
          </w:tcPr>
          <w:p w14:paraId="3868749A" w14:textId="77777777" w:rsidR="006C3737" w:rsidRPr="006C3737" w:rsidRDefault="006C3737" w:rsidP="006C3737">
            <w:pPr>
              <w:rPr>
                <w:lang w:val="en-US"/>
              </w:rPr>
            </w:pPr>
            <w:r w:rsidRPr="006C3737">
              <w:rPr>
                <w:lang w:val="en-US"/>
              </w:rPr>
              <w:t>1</w:t>
            </w:r>
          </w:p>
        </w:tc>
        <w:tc>
          <w:tcPr>
            <w:tcW w:w="1590" w:type="dxa"/>
            <w:shd w:val="clear" w:color="auto" w:fill="auto"/>
          </w:tcPr>
          <w:p w14:paraId="1A4DF863" w14:textId="77777777" w:rsidR="006C3737" w:rsidRPr="006C3737" w:rsidRDefault="006C3737" w:rsidP="006C3737">
            <w:pPr>
              <w:rPr>
                <w:lang w:val="en-US"/>
              </w:rPr>
            </w:pPr>
            <w:r w:rsidRPr="006C3737">
              <w:rPr>
                <w:lang w:val="en-US"/>
              </w:rPr>
              <w:t>2-3</w:t>
            </w:r>
          </w:p>
        </w:tc>
        <w:tc>
          <w:tcPr>
            <w:tcW w:w="4736" w:type="dxa"/>
            <w:shd w:val="clear" w:color="auto" w:fill="auto"/>
          </w:tcPr>
          <w:p w14:paraId="3C3EA989" w14:textId="1EB0716A" w:rsidR="006C3737" w:rsidRPr="006C3737" w:rsidRDefault="006C3737" w:rsidP="006C3737">
            <w:pPr>
              <w:rPr>
                <w:lang w:val="en-US"/>
              </w:rPr>
            </w:pPr>
            <w:r w:rsidRPr="005124B6">
              <w:rPr>
                <w:highlight w:val="cyan"/>
                <w:lang w:val="en-US"/>
              </w:rPr>
              <w:t xml:space="preserve">Không nên </w:t>
            </w:r>
            <w:r w:rsidR="005124B6" w:rsidRPr="005124B6">
              <w:rPr>
                <w:highlight w:val="cyan"/>
                <w:lang w:val="en-US"/>
              </w:rPr>
              <w:t>sd</w:t>
            </w:r>
            <w:r w:rsidR="005124B6" w:rsidRPr="005124B6">
              <w:rPr>
                <w:highlight w:val="cyan"/>
                <w:lang w:val="vi-VN"/>
              </w:rPr>
              <w:t xml:space="preserve"> </w:t>
            </w:r>
            <w:r w:rsidRPr="005124B6">
              <w:rPr>
                <w:highlight w:val="cyan"/>
                <w:lang w:val="en-US"/>
              </w:rPr>
              <w:t xml:space="preserve">đường </w:t>
            </w:r>
            <w:r w:rsidR="005124B6" w:rsidRPr="005124B6">
              <w:rPr>
                <w:highlight w:val="cyan"/>
                <w:lang w:val="en-US"/>
              </w:rPr>
              <w:t>TM</w:t>
            </w:r>
            <w:r w:rsidR="005124B6">
              <w:rPr>
                <w:lang w:val="vi-VN"/>
              </w:rPr>
              <w:t xml:space="preserve"> </w:t>
            </w:r>
            <w:r w:rsidRPr="006C3737">
              <w:rPr>
                <w:lang w:val="en-US"/>
              </w:rPr>
              <w:t>vì tác động nhanh là do sự phóng thích nhanh từ mô dưới da.</w:t>
            </w:r>
          </w:p>
        </w:tc>
      </w:tr>
      <w:tr w:rsidR="006C3737" w:rsidRPr="006C3737" w14:paraId="1B023E60" w14:textId="77777777" w:rsidTr="00B12261">
        <w:tc>
          <w:tcPr>
            <w:tcW w:w="2306" w:type="dxa"/>
            <w:shd w:val="clear" w:color="auto" w:fill="auto"/>
          </w:tcPr>
          <w:p w14:paraId="0E3567CB" w14:textId="77777777" w:rsidR="006C3737" w:rsidRPr="006C3737" w:rsidRDefault="006C3737" w:rsidP="006C3737">
            <w:pPr>
              <w:rPr>
                <w:lang w:val="en-US"/>
              </w:rPr>
            </w:pPr>
            <w:r w:rsidRPr="006C3737">
              <w:rPr>
                <w:lang w:val="en-US"/>
              </w:rPr>
              <w:t>Insulin Aspart</w:t>
            </w:r>
          </w:p>
        </w:tc>
        <w:tc>
          <w:tcPr>
            <w:tcW w:w="1406" w:type="dxa"/>
            <w:shd w:val="clear" w:color="auto" w:fill="auto"/>
          </w:tcPr>
          <w:p w14:paraId="31DB80B5" w14:textId="77777777" w:rsidR="006C3737" w:rsidRPr="006C3737" w:rsidRDefault="006C3737" w:rsidP="006C3737">
            <w:pPr>
              <w:rPr>
                <w:lang w:val="en-US"/>
              </w:rPr>
            </w:pPr>
            <w:r w:rsidRPr="006C3737">
              <w:rPr>
                <w:lang w:val="en-US"/>
              </w:rPr>
              <w:t>0.25</w:t>
            </w:r>
          </w:p>
        </w:tc>
        <w:tc>
          <w:tcPr>
            <w:tcW w:w="1475" w:type="dxa"/>
            <w:shd w:val="clear" w:color="auto" w:fill="auto"/>
          </w:tcPr>
          <w:p w14:paraId="4CE56ECE" w14:textId="77777777" w:rsidR="006C3737" w:rsidRPr="006C3737" w:rsidRDefault="006C3737" w:rsidP="006C3737">
            <w:pPr>
              <w:rPr>
                <w:lang w:val="en-US"/>
              </w:rPr>
            </w:pPr>
            <w:r w:rsidRPr="006C3737">
              <w:rPr>
                <w:lang w:val="en-US"/>
              </w:rPr>
              <w:t>1</w:t>
            </w:r>
          </w:p>
        </w:tc>
        <w:tc>
          <w:tcPr>
            <w:tcW w:w="1590" w:type="dxa"/>
            <w:shd w:val="clear" w:color="auto" w:fill="auto"/>
          </w:tcPr>
          <w:p w14:paraId="18D8A084" w14:textId="77777777" w:rsidR="006C3737" w:rsidRPr="006C3737" w:rsidRDefault="006C3737" w:rsidP="006C3737">
            <w:pPr>
              <w:rPr>
                <w:lang w:val="en-US"/>
              </w:rPr>
            </w:pPr>
            <w:r w:rsidRPr="006C3737">
              <w:rPr>
                <w:lang w:val="en-US"/>
              </w:rPr>
              <w:t>2-3</w:t>
            </w:r>
          </w:p>
        </w:tc>
        <w:tc>
          <w:tcPr>
            <w:tcW w:w="4736" w:type="dxa"/>
            <w:shd w:val="clear" w:color="auto" w:fill="auto"/>
          </w:tcPr>
          <w:p w14:paraId="4992ACF6" w14:textId="77777777" w:rsidR="006C3737" w:rsidRPr="006C3737" w:rsidRDefault="006C3737" w:rsidP="006C3737">
            <w:pPr>
              <w:rPr>
                <w:lang w:val="en-US"/>
              </w:rPr>
            </w:pPr>
            <w:r w:rsidRPr="006C3737">
              <w:rPr>
                <w:lang w:val="en-US"/>
              </w:rPr>
              <w:t> </w:t>
            </w:r>
          </w:p>
        </w:tc>
      </w:tr>
      <w:tr w:rsidR="006C3737" w:rsidRPr="006C3737" w14:paraId="1241EF70" w14:textId="77777777" w:rsidTr="00B12261">
        <w:tc>
          <w:tcPr>
            <w:tcW w:w="2306" w:type="dxa"/>
            <w:shd w:val="clear" w:color="auto" w:fill="auto"/>
          </w:tcPr>
          <w:p w14:paraId="401F96A8" w14:textId="77777777" w:rsidR="006C3737" w:rsidRPr="006C3737" w:rsidRDefault="006C3737" w:rsidP="006C3737">
            <w:pPr>
              <w:rPr>
                <w:lang w:val="en-US"/>
              </w:rPr>
            </w:pPr>
            <w:r w:rsidRPr="006C3737">
              <w:rPr>
                <w:lang w:val="en-US"/>
              </w:rPr>
              <w:t>Glulisine</w:t>
            </w:r>
          </w:p>
        </w:tc>
        <w:tc>
          <w:tcPr>
            <w:tcW w:w="1406" w:type="dxa"/>
            <w:shd w:val="clear" w:color="auto" w:fill="auto"/>
          </w:tcPr>
          <w:p w14:paraId="16E38433" w14:textId="77777777" w:rsidR="006C3737" w:rsidRPr="006C3737" w:rsidRDefault="006C3737" w:rsidP="006C3737">
            <w:pPr>
              <w:rPr>
                <w:lang w:val="en-US"/>
              </w:rPr>
            </w:pPr>
            <w:r w:rsidRPr="006C3737">
              <w:rPr>
                <w:lang w:val="en-US"/>
              </w:rPr>
              <w:t>0.25</w:t>
            </w:r>
          </w:p>
        </w:tc>
        <w:tc>
          <w:tcPr>
            <w:tcW w:w="1475" w:type="dxa"/>
            <w:shd w:val="clear" w:color="auto" w:fill="auto"/>
          </w:tcPr>
          <w:p w14:paraId="315351D9" w14:textId="77777777" w:rsidR="006C3737" w:rsidRPr="006C3737" w:rsidRDefault="006C3737" w:rsidP="006C3737">
            <w:pPr>
              <w:rPr>
                <w:lang w:val="en-US"/>
              </w:rPr>
            </w:pPr>
            <w:r w:rsidRPr="006C3737">
              <w:rPr>
                <w:lang w:val="en-US"/>
              </w:rPr>
              <w:t>1</w:t>
            </w:r>
          </w:p>
        </w:tc>
        <w:tc>
          <w:tcPr>
            <w:tcW w:w="1590" w:type="dxa"/>
            <w:shd w:val="clear" w:color="auto" w:fill="auto"/>
          </w:tcPr>
          <w:p w14:paraId="6477C9F2" w14:textId="77777777" w:rsidR="006C3737" w:rsidRPr="006C3737" w:rsidRDefault="006C3737" w:rsidP="006C3737">
            <w:pPr>
              <w:rPr>
                <w:lang w:val="en-US"/>
              </w:rPr>
            </w:pPr>
            <w:r w:rsidRPr="006C3737">
              <w:rPr>
                <w:lang w:val="en-US"/>
              </w:rPr>
              <w:t>2-3</w:t>
            </w:r>
          </w:p>
        </w:tc>
        <w:tc>
          <w:tcPr>
            <w:tcW w:w="4736" w:type="dxa"/>
            <w:shd w:val="clear" w:color="auto" w:fill="auto"/>
          </w:tcPr>
          <w:p w14:paraId="628B3A21" w14:textId="77777777" w:rsidR="006C3737" w:rsidRPr="006C3737" w:rsidRDefault="006C3737" w:rsidP="006C3737">
            <w:pPr>
              <w:rPr>
                <w:lang w:val="en-US"/>
              </w:rPr>
            </w:pPr>
          </w:p>
        </w:tc>
      </w:tr>
      <w:tr w:rsidR="005124B6" w:rsidRPr="006C3737" w14:paraId="10C28C75" w14:textId="77777777" w:rsidTr="005124B6">
        <w:tc>
          <w:tcPr>
            <w:tcW w:w="11513" w:type="dxa"/>
            <w:gridSpan w:val="5"/>
            <w:shd w:val="clear" w:color="auto" w:fill="FBE4D5" w:themeFill="accent2" w:themeFillTint="33"/>
          </w:tcPr>
          <w:p w14:paraId="03FCB543" w14:textId="6942D62E" w:rsidR="005124B6" w:rsidRPr="00683501" w:rsidRDefault="005124B6" w:rsidP="006C3737">
            <w:pPr>
              <w:rPr>
                <w:lang w:val="vi-VN"/>
              </w:rPr>
            </w:pPr>
            <w:r w:rsidRPr="006C3737">
              <w:rPr>
                <w:b/>
                <w:bCs/>
                <w:lang w:val="en-US"/>
              </w:rPr>
              <w:t>Tác dụng ngắn</w:t>
            </w:r>
            <w:r w:rsidR="00683501">
              <w:rPr>
                <w:b/>
                <w:bCs/>
                <w:lang w:val="vi-VN"/>
              </w:rPr>
              <w:t xml:space="preserve"> – Short acting</w:t>
            </w:r>
          </w:p>
        </w:tc>
      </w:tr>
      <w:tr w:rsidR="006C3737" w:rsidRPr="006C3737" w14:paraId="2B35B9A6" w14:textId="77777777" w:rsidTr="00B12261">
        <w:tc>
          <w:tcPr>
            <w:tcW w:w="2306" w:type="dxa"/>
            <w:shd w:val="clear" w:color="auto" w:fill="auto"/>
          </w:tcPr>
          <w:p w14:paraId="738DD063" w14:textId="77777777" w:rsidR="006C3737" w:rsidRPr="006C3737" w:rsidRDefault="006C3737" w:rsidP="006C3737">
            <w:pPr>
              <w:rPr>
                <w:lang w:val="en-US"/>
              </w:rPr>
            </w:pPr>
            <w:r w:rsidRPr="006C3737">
              <w:rPr>
                <w:lang w:val="en-US"/>
              </w:rPr>
              <w:t>Regular Human Insulin</w:t>
            </w:r>
          </w:p>
        </w:tc>
        <w:tc>
          <w:tcPr>
            <w:tcW w:w="1406" w:type="dxa"/>
            <w:shd w:val="clear" w:color="auto" w:fill="auto"/>
          </w:tcPr>
          <w:p w14:paraId="2280687E" w14:textId="77777777" w:rsidR="006C3737" w:rsidRPr="006C3737" w:rsidRDefault="006C3737" w:rsidP="006C3737">
            <w:pPr>
              <w:rPr>
                <w:lang w:val="en-US"/>
              </w:rPr>
            </w:pPr>
            <w:r w:rsidRPr="006C3737">
              <w:rPr>
                <w:lang w:val="en-US"/>
              </w:rPr>
              <w:t>0.5-1</w:t>
            </w:r>
          </w:p>
        </w:tc>
        <w:tc>
          <w:tcPr>
            <w:tcW w:w="1475" w:type="dxa"/>
            <w:shd w:val="clear" w:color="auto" w:fill="auto"/>
          </w:tcPr>
          <w:p w14:paraId="33356D6F" w14:textId="77777777" w:rsidR="006C3737" w:rsidRPr="006C3737" w:rsidRDefault="006C3737" w:rsidP="006C3737">
            <w:pPr>
              <w:rPr>
                <w:lang w:val="en-US"/>
              </w:rPr>
            </w:pPr>
            <w:r w:rsidRPr="006C3737">
              <w:rPr>
                <w:lang w:val="en-US"/>
              </w:rPr>
              <w:t>2-4</w:t>
            </w:r>
          </w:p>
        </w:tc>
        <w:tc>
          <w:tcPr>
            <w:tcW w:w="1590" w:type="dxa"/>
            <w:shd w:val="clear" w:color="auto" w:fill="auto"/>
          </w:tcPr>
          <w:p w14:paraId="23B415FD" w14:textId="77777777" w:rsidR="006C3737" w:rsidRPr="006C3737" w:rsidRDefault="006C3737" w:rsidP="006C3737">
            <w:pPr>
              <w:rPr>
                <w:lang w:val="en-US"/>
              </w:rPr>
            </w:pPr>
            <w:r w:rsidRPr="006C3737">
              <w:rPr>
                <w:lang w:val="en-US"/>
              </w:rPr>
              <w:t>4-6</w:t>
            </w:r>
          </w:p>
        </w:tc>
        <w:tc>
          <w:tcPr>
            <w:tcW w:w="4736" w:type="dxa"/>
            <w:shd w:val="clear" w:color="auto" w:fill="auto"/>
          </w:tcPr>
          <w:p w14:paraId="361FA59F" w14:textId="77777777" w:rsidR="006C3737" w:rsidRDefault="006C3737" w:rsidP="006C3737">
            <w:pPr>
              <w:rPr>
                <w:lang w:val="en-US"/>
              </w:rPr>
            </w:pPr>
            <w:r w:rsidRPr="006C3737">
              <w:rPr>
                <w:lang w:val="en-US"/>
              </w:rPr>
              <w:t>Tác dụng lâu hơn nếu dùng liều lớn</w:t>
            </w:r>
          </w:p>
          <w:p w14:paraId="4EBC5C82" w14:textId="175EA45C" w:rsidR="005124B6" w:rsidRPr="005124B6" w:rsidRDefault="005124B6" w:rsidP="006C3737">
            <w:pPr>
              <w:rPr>
                <w:i/>
                <w:iCs/>
                <w:lang w:val="en-US"/>
              </w:rPr>
            </w:pPr>
            <w:r w:rsidRPr="005124B6">
              <w:rPr>
                <w:i/>
                <w:iCs/>
                <w:color w:val="7030A0"/>
                <w:lang w:val="en-US"/>
              </w:rPr>
              <w:t>Chỉ insulin dạng này mới được TB, TM, TTM</w:t>
            </w:r>
          </w:p>
        </w:tc>
      </w:tr>
      <w:tr w:rsidR="005124B6" w:rsidRPr="006C3737" w14:paraId="669C3645" w14:textId="77777777" w:rsidTr="005124B6">
        <w:tc>
          <w:tcPr>
            <w:tcW w:w="11513" w:type="dxa"/>
            <w:gridSpan w:val="5"/>
            <w:shd w:val="clear" w:color="auto" w:fill="FFE599" w:themeFill="accent4" w:themeFillTint="66"/>
          </w:tcPr>
          <w:p w14:paraId="008AC460" w14:textId="4BE4D495" w:rsidR="005124B6" w:rsidRPr="00683501" w:rsidRDefault="005124B6" w:rsidP="006C3737">
            <w:pPr>
              <w:rPr>
                <w:lang w:val="vi-VN"/>
              </w:rPr>
            </w:pPr>
            <w:r w:rsidRPr="006C3737">
              <w:rPr>
                <w:b/>
                <w:bCs/>
                <w:lang w:val="en-US"/>
              </w:rPr>
              <w:t>Tác dụng trung gian</w:t>
            </w:r>
            <w:r w:rsidR="00683501">
              <w:rPr>
                <w:b/>
                <w:bCs/>
                <w:lang w:val="vi-VN"/>
              </w:rPr>
              <w:t xml:space="preserve"> – Intermediate acting</w:t>
            </w:r>
          </w:p>
        </w:tc>
      </w:tr>
      <w:tr w:rsidR="006C3737" w:rsidRPr="006C3737" w14:paraId="37BBAA22" w14:textId="77777777" w:rsidTr="00B12261">
        <w:tc>
          <w:tcPr>
            <w:tcW w:w="2306" w:type="dxa"/>
            <w:shd w:val="clear" w:color="auto" w:fill="auto"/>
          </w:tcPr>
          <w:p w14:paraId="538F44DC" w14:textId="5D724220" w:rsidR="006C3737" w:rsidRPr="006C3737" w:rsidRDefault="006C3737" w:rsidP="006C3737">
            <w:pPr>
              <w:rPr>
                <w:lang w:val="en-US"/>
              </w:rPr>
            </w:pPr>
            <w:r w:rsidRPr="006C3737">
              <w:rPr>
                <w:lang w:val="en-US"/>
              </w:rPr>
              <w:t>NPH</w:t>
            </w:r>
          </w:p>
        </w:tc>
        <w:tc>
          <w:tcPr>
            <w:tcW w:w="1406" w:type="dxa"/>
            <w:shd w:val="clear" w:color="auto" w:fill="auto"/>
          </w:tcPr>
          <w:p w14:paraId="3A517B0C" w14:textId="77777777" w:rsidR="006C3737" w:rsidRPr="006C3737" w:rsidRDefault="006C3737" w:rsidP="006C3737">
            <w:pPr>
              <w:rPr>
                <w:lang w:val="en-US"/>
              </w:rPr>
            </w:pPr>
            <w:r w:rsidRPr="006C3737">
              <w:rPr>
                <w:lang w:val="en-US"/>
              </w:rPr>
              <w:t>0.5-1</w:t>
            </w:r>
          </w:p>
        </w:tc>
        <w:tc>
          <w:tcPr>
            <w:tcW w:w="1475" w:type="dxa"/>
            <w:shd w:val="clear" w:color="auto" w:fill="auto"/>
          </w:tcPr>
          <w:p w14:paraId="62EA4E01" w14:textId="77777777" w:rsidR="006C3737" w:rsidRPr="006C3737" w:rsidRDefault="006C3737" w:rsidP="006C3737">
            <w:pPr>
              <w:rPr>
                <w:lang w:val="en-US"/>
              </w:rPr>
            </w:pPr>
            <w:r w:rsidRPr="006C3737">
              <w:rPr>
                <w:lang w:val="en-US"/>
              </w:rPr>
              <w:t>4-6</w:t>
            </w:r>
          </w:p>
        </w:tc>
        <w:tc>
          <w:tcPr>
            <w:tcW w:w="1590" w:type="dxa"/>
            <w:shd w:val="clear" w:color="auto" w:fill="auto"/>
          </w:tcPr>
          <w:p w14:paraId="51BF639D" w14:textId="77777777" w:rsidR="006C3737" w:rsidRPr="006C3737" w:rsidRDefault="006C3737" w:rsidP="006C3737">
            <w:pPr>
              <w:rPr>
                <w:lang w:val="en-US"/>
              </w:rPr>
            </w:pPr>
            <w:r w:rsidRPr="006C3737">
              <w:rPr>
                <w:lang w:val="en-US"/>
              </w:rPr>
              <w:t>8-16</w:t>
            </w:r>
          </w:p>
        </w:tc>
        <w:tc>
          <w:tcPr>
            <w:tcW w:w="4736" w:type="dxa"/>
            <w:shd w:val="clear" w:color="auto" w:fill="auto"/>
          </w:tcPr>
          <w:p w14:paraId="365D636A" w14:textId="6FFB3A40" w:rsidR="006C3737" w:rsidRPr="000A74BC" w:rsidRDefault="005124B6" w:rsidP="006C3737">
            <w:pPr>
              <w:rPr>
                <w:i/>
                <w:iCs/>
                <w:color w:val="7030A0"/>
                <w:lang w:val="en-US"/>
              </w:rPr>
            </w:pPr>
            <w:r w:rsidRPr="000A74BC">
              <w:rPr>
                <w:i/>
                <w:iCs/>
                <w:color w:val="7030A0"/>
                <w:lang w:val="en-US"/>
              </w:rPr>
              <w:t>(Neutral Protamin Variable Hagedorn) →màu sắc đục</w:t>
            </w:r>
          </w:p>
        </w:tc>
      </w:tr>
      <w:tr w:rsidR="00363F64" w:rsidRPr="006C3737" w14:paraId="77D3E2F3" w14:textId="77777777" w:rsidTr="00363F64">
        <w:tc>
          <w:tcPr>
            <w:tcW w:w="11513" w:type="dxa"/>
            <w:gridSpan w:val="5"/>
            <w:shd w:val="clear" w:color="auto" w:fill="A8D08D" w:themeFill="accent6" w:themeFillTint="99"/>
          </w:tcPr>
          <w:p w14:paraId="67A67498" w14:textId="4692DA42" w:rsidR="00363F64" w:rsidRPr="00683501" w:rsidRDefault="00363F64" w:rsidP="006C3737">
            <w:pPr>
              <w:rPr>
                <w:i/>
                <w:iCs/>
                <w:color w:val="7030A0"/>
                <w:lang w:val="vi-VN"/>
              </w:rPr>
            </w:pPr>
            <w:r w:rsidRPr="006C3737">
              <w:rPr>
                <w:b/>
                <w:bCs/>
                <w:lang w:val="en-US"/>
              </w:rPr>
              <w:t>Tác dụng dài</w:t>
            </w:r>
            <w:r w:rsidR="00683501">
              <w:rPr>
                <w:b/>
                <w:bCs/>
                <w:lang w:val="vi-VN"/>
              </w:rPr>
              <w:t xml:space="preserve"> – Long acting</w:t>
            </w:r>
          </w:p>
        </w:tc>
      </w:tr>
      <w:tr w:rsidR="006C3737" w:rsidRPr="006C3737" w14:paraId="46B83E44" w14:textId="77777777" w:rsidTr="00B12261">
        <w:tc>
          <w:tcPr>
            <w:tcW w:w="2306" w:type="dxa"/>
            <w:shd w:val="clear" w:color="auto" w:fill="auto"/>
          </w:tcPr>
          <w:p w14:paraId="79A5BB65" w14:textId="77777777" w:rsidR="006C3737" w:rsidRPr="006C3737" w:rsidRDefault="006C3737" w:rsidP="006C3737">
            <w:pPr>
              <w:rPr>
                <w:lang w:val="en-US"/>
              </w:rPr>
            </w:pPr>
            <w:r w:rsidRPr="006C3737">
              <w:rPr>
                <w:lang w:val="en-US"/>
              </w:rPr>
              <w:t>Insulin Glargine</w:t>
            </w:r>
          </w:p>
        </w:tc>
        <w:tc>
          <w:tcPr>
            <w:tcW w:w="1406" w:type="dxa"/>
            <w:shd w:val="clear" w:color="auto" w:fill="auto"/>
          </w:tcPr>
          <w:p w14:paraId="66130EF8" w14:textId="77777777" w:rsidR="006C3737" w:rsidRPr="006C3737" w:rsidRDefault="006C3737" w:rsidP="006C3737">
            <w:pPr>
              <w:rPr>
                <w:lang w:val="en-US"/>
              </w:rPr>
            </w:pPr>
            <w:r w:rsidRPr="006C3737">
              <w:rPr>
                <w:lang w:val="en-US"/>
              </w:rPr>
              <w:t>0.5-1</w:t>
            </w:r>
          </w:p>
        </w:tc>
        <w:tc>
          <w:tcPr>
            <w:tcW w:w="1475" w:type="dxa"/>
            <w:shd w:val="clear" w:color="auto" w:fill="auto"/>
          </w:tcPr>
          <w:p w14:paraId="043234E9" w14:textId="77777777" w:rsidR="006C3737" w:rsidRPr="006C3737" w:rsidRDefault="006C3737" w:rsidP="006C3737">
            <w:pPr>
              <w:rPr>
                <w:lang w:val="en-US"/>
              </w:rPr>
            </w:pPr>
            <w:r w:rsidRPr="006C3737">
              <w:rPr>
                <w:lang w:val="en-US"/>
              </w:rPr>
              <w:t>không</w:t>
            </w:r>
          </w:p>
        </w:tc>
        <w:tc>
          <w:tcPr>
            <w:tcW w:w="1590" w:type="dxa"/>
            <w:shd w:val="clear" w:color="auto" w:fill="auto"/>
          </w:tcPr>
          <w:p w14:paraId="152488F1" w14:textId="77777777" w:rsidR="006C3737" w:rsidRPr="006C3737" w:rsidRDefault="006C3737" w:rsidP="006C3737">
            <w:pPr>
              <w:rPr>
                <w:lang w:val="en-US"/>
              </w:rPr>
            </w:pPr>
            <w:r w:rsidRPr="006C3737">
              <w:rPr>
                <w:lang w:val="en-US"/>
              </w:rPr>
              <w:t>23-26</w:t>
            </w:r>
          </w:p>
        </w:tc>
        <w:tc>
          <w:tcPr>
            <w:tcW w:w="4736" w:type="dxa"/>
            <w:shd w:val="clear" w:color="auto" w:fill="auto"/>
          </w:tcPr>
          <w:p w14:paraId="35A6452A" w14:textId="15D08002" w:rsidR="006C3737" w:rsidRPr="006C3737" w:rsidRDefault="006C3737" w:rsidP="006C3737">
            <w:pPr>
              <w:rPr>
                <w:lang w:val="en-US"/>
              </w:rPr>
            </w:pPr>
            <w:r w:rsidRPr="006C3737">
              <w:rPr>
                <w:lang w:val="en-US"/>
              </w:rPr>
              <w:t xml:space="preserve">Insulin nền, </w:t>
            </w:r>
            <w:r w:rsidR="00630A4D" w:rsidRPr="00630A4D">
              <w:rPr>
                <w:highlight w:val="magenta"/>
                <w:lang w:val="en-US"/>
              </w:rPr>
              <w:t>ko</w:t>
            </w:r>
            <w:r w:rsidR="00630A4D" w:rsidRPr="00630A4D">
              <w:rPr>
                <w:highlight w:val="magenta"/>
                <w:lang w:val="vi-VN"/>
              </w:rPr>
              <w:t xml:space="preserve"> </w:t>
            </w:r>
            <w:r w:rsidRPr="00630A4D">
              <w:rPr>
                <w:highlight w:val="magenta"/>
                <w:lang w:val="en-US"/>
              </w:rPr>
              <w:t>pha trộn với insulin khác</w:t>
            </w:r>
            <w:r w:rsidRPr="006C3737">
              <w:rPr>
                <w:lang w:val="en-US"/>
              </w:rPr>
              <w:t>.</w:t>
            </w:r>
          </w:p>
        </w:tc>
      </w:tr>
      <w:tr w:rsidR="00376266" w:rsidRPr="006C3737" w14:paraId="18705790" w14:textId="77777777" w:rsidTr="00163B45">
        <w:tc>
          <w:tcPr>
            <w:tcW w:w="11513" w:type="dxa"/>
            <w:gridSpan w:val="5"/>
            <w:shd w:val="clear" w:color="auto" w:fill="auto"/>
          </w:tcPr>
          <w:p w14:paraId="53CEFD2D" w14:textId="77777777" w:rsidR="00376266" w:rsidRDefault="00376266" w:rsidP="006C3737">
            <w:pPr>
              <w:rPr>
                <w:lang w:val="en-US"/>
              </w:rPr>
            </w:pPr>
            <w:r w:rsidRPr="00376266">
              <w:rPr>
                <w:lang w:val="en-US"/>
              </w:rPr>
              <w:t>Premixed insulin = short-acting + intermediate-acting tỉ lệ 30/70</w:t>
            </w:r>
          </w:p>
          <w:p w14:paraId="1C739037" w14:textId="3719E486" w:rsidR="00376266" w:rsidRPr="006C3737" w:rsidRDefault="00376266" w:rsidP="006C3737">
            <w:pPr>
              <w:rPr>
                <w:lang w:val="en-US"/>
              </w:rPr>
            </w:pPr>
            <w:r w:rsidRPr="00376266">
              <w:rPr>
                <w:i/>
                <w:iCs/>
                <w:color w:val="7030A0"/>
                <w:lang w:val="en-US"/>
              </w:rPr>
              <w:t>Mixtard là cố định (7/3) =&gt;ít dùng ở nhi, thường ghi rõ nhanh, chậm bao nhiêu =&gt;mấy ngày đầu theo dõi q6h để tính từng thành phần. Bé mới vô ĐH cao chưa biết T1D, hay T2D thì cứ chích actrapid 4 lần/ngày rồi đợi XN về mới pb. T2D chỉnh thường dễ hơn</w:t>
            </w:r>
            <w:r w:rsidRPr="00376266">
              <w:rPr>
                <w:lang w:val="en-US"/>
              </w:rPr>
              <w:t>.</w:t>
            </w:r>
          </w:p>
        </w:tc>
      </w:tr>
    </w:tbl>
    <w:p w14:paraId="2A099196" w14:textId="01C8D40A" w:rsidR="006C3737" w:rsidRPr="006C3737" w:rsidRDefault="006C3737" w:rsidP="006C3737">
      <w:pPr>
        <w:rPr>
          <w:lang w:val="en-US"/>
        </w:rPr>
      </w:pPr>
      <w:r w:rsidRPr="006C3737">
        <w:rPr>
          <w:lang w:val="en-US"/>
        </w:rPr>
        <w:t xml:space="preserve">Sự hấp thu Insulin thay đổi nhiều giữa </w:t>
      </w:r>
      <w:r w:rsidR="00DC6BB2">
        <w:rPr>
          <w:lang w:val="en-US"/>
        </w:rPr>
        <w:t>BN</w:t>
      </w:r>
      <w:r w:rsidRPr="006C3737">
        <w:rPr>
          <w:lang w:val="en-US"/>
        </w:rPr>
        <w:t xml:space="preserve"> này với </w:t>
      </w:r>
      <w:r w:rsidR="00DC6BB2">
        <w:rPr>
          <w:lang w:val="en-US"/>
        </w:rPr>
        <w:t>BN</w:t>
      </w:r>
      <w:r w:rsidRPr="006C3737">
        <w:rPr>
          <w:lang w:val="en-US"/>
        </w:rPr>
        <w:t xml:space="preserve"> khác, từ vị trí này đến vị trí khác và trong những điều kiện khác nhau. </w:t>
      </w:r>
      <w:r w:rsidRPr="005D6D77">
        <w:rPr>
          <w:u w:val="thick" w:color="FF0000"/>
          <w:lang w:val="en-US"/>
        </w:rPr>
        <w:t>Có nhiều yếu tố ảnh hưởng đến sự hấp thu: tư thế đứng, hoạt động sinh lý, xoa bóp tại chỗ sau khi tiêm, thân nhiệt xung quanh và độ dầy của nếp da</w:t>
      </w:r>
      <w:r w:rsidRPr="006C3737">
        <w:rPr>
          <w:lang w:val="en-US"/>
        </w:rPr>
        <w:t>.</w:t>
      </w:r>
    </w:p>
    <w:p w14:paraId="4C22F831" w14:textId="6808184B" w:rsidR="006C3737" w:rsidRPr="006C3737" w:rsidRDefault="006C3737" w:rsidP="001D465D">
      <w:pPr>
        <w:pStyle w:val="Heading3"/>
        <w:rPr>
          <w:lang w:val="en-US"/>
        </w:rPr>
      </w:pPr>
      <w:r w:rsidRPr="006C3737">
        <w:rPr>
          <w:lang w:val="en-US"/>
        </w:rPr>
        <w:t>Cách dùng inuslin: Tiêm dưới da là chủ yếu. Tiêm mạch chỉ dùng cho cấp cứu</w:t>
      </w:r>
    </w:p>
    <w:p w14:paraId="74983B53" w14:textId="77777777" w:rsidR="006C3737" w:rsidRPr="006C3737" w:rsidRDefault="006C3737" w:rsidP="00CA7A58">
      <w:pPr>
        <w:pStyle w:val="ListParagraph"/>
        <w:rPr>
          <w:lang w:val="en-US"/>
        </w:rPr>
      </w:pPr>
      <w:r w:rsidRPr="006C3737">
        <w:rPr>
          <w:lang w:val="en-US"/>
        </w:rPr>
        <w:t xml:space="preserve">Vị trí tiêm: cánh tay, đùi, mông. </w:t>
      </w:r>
      <w:r w:rsidRPr="00821985">
        <w:rPr>
          <w:highlight w:val="yellow"/>
          <w:lang w:val="en-US"/>
        </w:rPr>
        <w:t>Nên thay đổi nơi tiêm hàng ngày</w:t>
      </w:r>
      <w:r w:rsidRPr="006C3737">
        <w:rPr>
          <w:lang w:val="en-US"/>
        </w:rPr>
        <w:t xml:space="preserve"> để tránh các biến chứng tại chỗ của Insulin. Không nên tiêm tại một vị trí trong 2-3 tuần liền.</w:t>
      </w:r>
    </w:p>
    <w:p w14:paraId="0F28E2F4" w14:textId="77777777" w:rsidR="006C3737" w:rsidRPr="006C3737" w:rsidRDefault="006C3737" w:rsidP="00CA7A58">
      <w:pPr>
        <w:pStyle w:val="ListParagraph"/>
        <w:rPr>
          <w:lang w:val="en-US"/>
        </w:rPr>
      </w:pPr>
      <w:r w:rsidRPr="00821985">
        <w:rPr>
          <w:highlight w:val="cyan"/>
          <w:lang w:val="en-US"/>
        </w:rPr>
        <w:t>Theo dõi nước tiểu trước 3 bữa ăn</w:t>
      </w:r>
      <w:r w:rsidRPr="006C3737">
        <w:rPr>
          <w:lang w:val="en-US"/>
        </w:rPr>
        <w:t xml:space="preserve">. Lý tưởng là </w:t>
      </w:r>
      <w:r w:rsidRPr="00821985">
        <w:rPr>
          <w:u w:val="thick" w:color="FF0000"/>
          <w:lang w:val="en-US"/>
        </w:rPr>
        <w:t>đường huyết lúc đói = 80 mg/dl</w:t>
      </w:r>
      <w:r w:rsidRPr="006C3737">
        <w:rPr>
          <w:lang w:val="en-US"/>
        </w:rPr>
        <w:t xml:space="preserve"> (72-126 mg/dl), </w:t>
      </w:r>
      <w:r w:rsidRPr="00821985">
        <w:rPr>
          <w:u w:val="thick" w:color="FF0000"/>
          <w:lang w:val="en-US"/>
        </w:rPr>
        <w:t>đường huyết sau ăn = 140 mg/dl</w:t>
      </w:r>
      <w:r w:rsidRPr="006C3737">
        <w:rPr>
          <w:lang w:val="en-US"/>
        </w:rPr>
        <w:t xml:space="preserve"> (90-180 mg/dl)</w:t>
      </w:r>
    </w:p>
    <w:p w14:paraId="2E977199" w14:textId="58ADFA19" w:rsidR="006C3737" w:rsidRPr="006C3737" w:rsidRDefault="006C3737" w:rsidP="00CA7A58">
      <w:pPr>
        <w:pStyle w:val="Heading3"/>
        <w:rPr>
          <w:lang w:val="en-US"/>
        </w:rPr>
      </w:pPr>
      <w:r w:rsidRPr="006C3737">
        <w:rPr>
          <w:lang w:val="en-US"/>
        </w:rPr>
        <w:t>Liều lượng</w:t>
      </w:r>
    </w:p>
    <w:p w14:paraId="02EDD4F3" w14:textId="77777777" w:rsidR="006C3737" w:rsidRPr="006C3737" w:rsidRDefault="006C3737" w:rsidP="006C3737">
      <w:pPr>
        <w:rPr>
          <w:lang w:val="en-US"/>
        </w:rPr>
      </w:pPr>
      <w:r w:rsidRPr="006C3737">
        <w:rPr>
          <w:lang w:val="en-US"/>
        </w:rPr>
        <w:t xml:space="preserve">Thay đổi tuỳ theo tuổi, cân nặng, tình trạng dậy thì. </w:t>
      </w:r>
      <w:r w:rsidRPr="00821985">
        <w:rPr>
          <w:highlight w:val="magenta"/>
          <w:lang w:val="en-US"/>
        </w:rPr>
        <w:t>Liều insulin trung bình 0,5-1 U/kg/ngày (không quá 40 U/lần)</w:t>
      </w:r>
      <w:r w:rsidRPr="006C3737">
        <w:rPr>
          <w:lang w:val="en-US"/>
        </w:rPr>
        <w:t xml:space="preserve">. Liều insulin cao ở trẻ đang dậy thì, nhiễm toan ceton hay đang sử dụng glucocorticoid. </w:t>
      </w:r>
    </w:p>
    <w:p w14:paraId="790F23FF" w14:textId="1895B775" w:rsidR="006C3737" w:rsidRPr="006C3737" w:rsidRDefault="006C3737" w:rsidP="00CA7A58">
      <w:pPr>
        <w:pStyle w:val="Heading3"/>
        <w:rPr>
          <w:lang w:val="en-US"/>
        </w:rPr>
      </w:pPr>
      <w:r w:rsidRPr="006C3737">
        <w:rPr>
          <w:lang w:val="en-US"/>
        </w:rPr>
        <w:t>Phác đồ [</w:t>
      </w:r>
      <w:r w:rsidRPr="006C3737">
        <w:rPr>
          <w:lang w:val="en-US"/>
        </w:rPr>
        <w:fldChar w:fldCharType="begin"/>
      </w:r>
      <w:r w:rsidRPr="006C3737">
        <w:rPr>
          <w:lang w:val="en-US"/>
        </w:rPr>
        <w:instrText xml:space="preserve"> REF _Ref343451246 \r \h  \* MERGEFORMAT </w:instrText>
      </w:r>
      <w:r w:rsidRPr="006C3737">
        <w:rPr>
          <w:lang w:val="en-US"/>
        </w:rPr>
      </w:r>
      <w:r w:rsidRPr="006C3737">
        <w:rPr>
          <w:lang w:val="en-US"/>
        </w:rPr>
        <w:fldChar w:fldCharType="separate"/>
      </w:r>
      <w:r w:rsidRPr="006C3737">
        <w:rPr>
          <w:lang w:val="en-US"/>
        </w:rPr>
        <w:t>12</w:t>
      </w:r>
      <w:r w:rsidRPr="006C3737">
        <w:fldChar w:fldCharType="end"/>
      </w:r>
      <w:r w:rsidRPr="006C3737">
        <w:rPr>
          <w:lang w:val="en-US"/>
        </w:rPr>
        <w:t>]</w:t>
      </w:r>
    </w:p>
    <w:p w14:paraId="54E4F6E8" w14:textId="60491280" w:rsidR="006C3737" w:rsidRPr="006C3737" w:rsidRDefault="006C3737" w:rsidP="006C3737">
      <w:pPr>
        <w:rPr>
          <w:iCs/>
          <w:lang w:val="en-US"/>
        </w:rPr>
      </w:pPr>
      <w:r w:rsidRPr="006C3737">
        <w:rPr>
          <w:iCs/>
          <w:lang w:val="en-US"/>
        </w:rPr>
        <w:t xml:space="preserve">Phác đồ điều trị insulin có thể chia làm 2 loại đó là phác đồ cổ điển (thuận tiện) và phác đồ tăng cường. Phác đồ tăng cường được khuyến cáo sử dụng nhiều hơn vì cải thiện được HbA1C nhiều hơn và về lâu dài </w:t>
      </w:r>
      <w:r w:rsidR="00DC6BB2">
        <w:rPr>
          <w:iCs/>
          <w:lang w:val="en-US"/>
        </w:rPr>
        <w:t>BN</w:t>
      </w:r>
      <w:r w:rsidRPr="006C3737">
        <w:rPr>
          <w:iCs/>
          <w:lang w:val="en-US"/>
        </w:rPr>
        <w:t xml:space="preserve"> có ít biến chứng hơn.</w:t>
      </w:r>
    </w:p>
    <w:p w14:paraId="639CD5D4" w14:textId="7286CBD6" w:rsidR="003F2A99" w:rsidRDefault="006C3737" w:rsidP="003F2A99">
      <w:pPr>
        <w:pStyle w:val="Heading4"/>
        <w:rPr>
          <w:lang w:val="en-US"/>
        </w:rPr>
      </w:pPr>
      <w:r w:rsidRPr="006C3737">
        <w:rPr>
          <w:lang w:val="en-US"/>
        </w:rPr>
        <w:t>Phác đồ cổ điển</w:t>
      </w:r>
      <w:r w:rsidR="00E73721">
        <w:rPr>
          <w:lang w:val="vi-VN"/>
        </w:rPr>
        <w:t xml:space="preserve"> (Trung gian + </w:t>
      </w:r>
      <w:r w:rsidR="001C0CAF">
        <w:rPr>
          <w:lang w:val="vi-VN"/>
        </w:rPr>
        <w:t>nhanh/ngắn</w:t>
      </w:r>
      <w:r w:rsidR="00E73721">
        <w:rPr>
          <w:lang w:val="vi-VN"/>
        </w:rPr>
        <w:t>)</w:t>
      </w:r>
      <w:r w:rsidRPr="006C3737">
        <w:rPr>
          <w:lang w:val="en-US"/>
        </w:rPr>
        <w:t>:</w:t>
      </w:r>
    </w:p>
    <w:p w14:paraId="6EE10A34" w14:textId="3FE11108" w:rsidR="006C3737" w:rsidRPr="006C3737" w:rsidRDefault="003F2A99" w:rsidP="003F2A99">
      <w:pPr>
        <w:pStyle w:val="ListParagraph"/>
        <w:rPr>
          <w:lang w:val="en-US"/>
        </w:rPr>
      </w:pPr>
      <w:r w:rsidRPr="00E73721">
        <w:rPr>
          <w:highlight w:val="cyan"/>
          <w:lang w:val="en-US"/>
        </w:rPr>
        <w:t>S</w:t>
      </w:r>
      <w:r w:rsidR="006C3737" w:rsidRPr="00E73721">
        <w:rPr>
          <w:highlight w:val="cyan"/>
          <w:lang w:val="en-US"/>
        </w:rPr>
        <w:t>ử dụng isulinin tác dụng trung gian</w:t>
      </w:r>
      <w:r w:rsidR="006C3737" w:rsidRPr="006C3737">
        <w:rPr>
          <w:lang w:val="en-US"/>
        </w:rPr>
        <w:t xml:space="preserve"> (NPH) 2 lần một ngày trước bữa ăn sáng và trước bữa tối hoặc trước lúc đi ngủ, </w:t>
      </w:r>
      <w:r w:rsidR="006C3737" w:rsidRPr="00E73721">
        <w:rPr>
          <w:highlight w:val="cyan"/>
          <w:lang w:val="en-US"/>
        </w:rPr>
        <w:t>cùng với insulin tác dụng nhanh</w:t>
      </w:r>
      <w:r w:rsidR="006C3737" w:rsidRPr="006C3737">
        <w:rPr>
          <w:lang w:val="en-US"/>
        </w:rPr>
        <w:t xml:space="preserve"> (ví dụ: lispro hoặc aspart) hoặc insulin tác dụng ngắn (regular) 2</w:t>
      </w:r>
      <w:r w:rsidR="00821985">
        <w:rPr>
          <w:lang w:val="vi-VN"/>
        </w:rPr>
        <w:t>-</w:t>
      </w:r>
      <w:r w:rsidR="006C3737" w:rsidRPr="006C3737">
        <w:rPr>
          <w:lang w:val="en-US"/>
        </w:rPr>
        <w:t xml:space="preserve">3 lần một ngày (trước bữa ăn sáng, trưa, tối). Cách tiêm này tương đối cố </w:t>
      </w:r>
      <w:r w:rsidR="006C3737" w:rsidRPr="006C3737">
        <w:rPr>
          <w:lang w:val="en-US"/>
        </w:rPr>
        <w:lastRenderedPageBreak/>
        <w:t xml:space="preserve">định, </w:t>
      </w:r>
      <w:r w:rsidR="00DC6BB2">
        <w:rPr>
          <w:lang w:val="en-US"/>
        </w:rPr>
        <w:t>BN</w:t>
      </w:r>
      <w:r w:rsidR="006C3737" w:rsidRPr="006C3737">
        <w:rPr>
          <w:lang w:val="en-US"/>
        </w:rPr>
        <w:t xml:space="preserve"> và gia đình phải điều chỉnh bữa ăn và lối sống theo một lịch trình tương đối cố định. </w:t>
      </w:r>
    </w:p>
    <w:p w14:paraId="74E29AD1" w14:textId="77777777" w:rsidR="00CF7D8A" w:rsidRDefault="006C3737" w:rsidP="009F3D31">
      <w:pPr>
        <w:pStyle w:val="ListParagraph"/>
        <w:rPr>
          <w:lang w:val="en-US"/>
        </w:rPr>
      </w:pPr>
      <w:r w:rsidRPr="00CF7D8A">
        <w:rPr>
          <w:highlight w:val="magenta"/>
          <w:lang w:val="en-US"/>
        </w:rPr>
        <w:t>2/3 tổng liều insulin được cho vào trước bữa ăn sáng</w:t>
      </w:r>
      <w:r w:rsidRPr="006C3737">
        <w:rPr>
          <w:lang w:val="en-US"/>
        </w:rPr>
        <w:t xml:space="preserve"> (2/3 insulin bán chậm, </w:t>
      </w:r>
      <w:r w:rsidR="00CF7D8A">
        <w:rPr>
          <w:lang w:val="en-US"/>
        </w:rPr>
        <w:t>⅓</w:t>
      </w:r>
      <w:r w:rsidR="00CF7D8A">
        <w:rPr>
          <w:lang w:val="vi-VN"/>
        </w:rPr>
        <w:t xml:space="preserve"> </w:t>
      </w:r>
      <w:r w:rsidRPr="006C3737">
        <w:rPr>
          <w:lang w:val="en-US"/>
        </w:rPr>
        <w:t xml:space="preserve">insulin tác dụng nhanh hoặc ngắn) và </w:t>
      </w:r>
      <w:r w:rsidRPr="00CF7D8A">
        <w:rPr>
          <w:highlight w:val="cyan"/>
          <w:lang w:val="en-US"/>
        </w:rPr>
        <w:t>1/3 tổng liều insulin được tiêm vào trước bữa tối hoặc lúc đi ngủ</w:t>
      </w:r>
      <w:r w:rsidRPr="006C3737">
        <w:rPr>
          <w:lang w:val="en-US"/>
        </w:rPr>
        <w:t xml:space="preserve"> (2/3-1/2 insulin trung gian, 1/3-1/2 insulin tác dụng nhanh hoặc ngắn).</w:t>
      </w:r>
    </w:p>
    <w:p w14:paraId="4A516A9F" w14:textId="0C3262EE" w:rsidR="006C3737" w:rsidRDefault="006C3737" w:rsidP="009F3D31">
      <w:pPr>
        <w:pStyle w:val="ListParagraph"/>
        <w:rPr>
          <w:lang w:val="en-US"/>
        </w:rPr>
      </w:pPr>
      <w:r w:rsidRPr="006C3737">
        <w:rPr>
          <w:lang w:val="en-US"/>
        </w:rPr>
        <w:t>Tăng hay giảm liều 10-15% mỗi ngày tùy thuộc vào lâm sàng.</w:t>
      </w:r>
    </w:p>
    <w:p w14:paraId="0409EB94" w14:textId="73E7254C" w:rsidR="00F11D6D" w:rsidRPr="00F11D6D" w:rsidRDefault="00F11D6D" w:rsidP="00F11D6D">
      <w:pPr>
        <w:jc w:val="center"/>
        <w:rPr>
          <w:lang w:val="en-US"/>
        </w:rPr>
      </w:pPr>
      <w:r w:rsidRPr="00F11D6D">
        <w:rPr>
          <w:noProof/>
        </w:rPr>
        <mc:AlternateContent>
          <mc:Choice Requires="wpg">
            <w:drawing>
              <wp:inline distT="0" distB="0" distL="0" distR="0" wp14:anchorId="058ED44B" wp14:editId="415B339F">
                <wp:extent cx="5817658" cy="3369734"/>
                <wp:effectExtent l="0" t="0" r="0" b="2540"/>
                <wp:docPr id="3" name="Group 2">
                  <a:extLst xmlns:a="http://schemas.openxmlformats.org/drawingml/2006/main">
                    <a:ext uri="{FF2B5EF4-FFF2-40B4-BE49-F238E27FC236}">
                      <a16:creationId xmlns:a16="http://schemas.microsoft.com/office/drawing/2014/main" id="{337503DE-1BF5-4A1B-9F0B-92422B1B46C1}"/>
                    </a:ext>
                  </a:extLst>
                </wp:docPr>
                <wp:cNvGraphicFramePr/>
                <a:graphic xmlns:a="http://schemas.openxmlformats.org/drawingml/2006/main">
                  <a:graphicData uri="http://schemas.microsoft.com/office/word/2010/wordprocessingGroup">
                    <wpg:wgp>
                      <wpg:cNvGrpSpPr/>
                      <wpg:grpSpPr>
                        <a:xfrm>
                          <a:off x="0" y="0"/>
                          <a:ext cx="5817658" cy="3369734"/>
                          <a:chOff x="0" y="0"/>
                          <a:chExt cx="8112125" cy="5253038"/>
                        </a:xfrm>
                      </wpg:grpSpPr>
                      <pic:pic xmlns:pic="http://schemas.openxmlformats.org/drawingml/2006/picture">
                        <pic:nvPicPr>
                          <pic:cNvPr id="2" name="Picture 2">
                            <a:extLst>
                              <a:ext uri="{FF2B5EF4-FFF2-40B4-BE49-F238E27FC236}">
                                <a16:creationId xmlns:a16="http://schemas.microsoft.com/office/drawing/2014/main" id="{E687EF6D-DB08-487F-A3CA-3F3339299AAC}"/>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12125" cy="5253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4">
                          <a:extLst>
                            <a:ext uri="{FF2B5EF4-FFF2-40B4-BE49-F238E27FC236}">
                              <a16:creationId xmlns:a16="http://schemas.microsoft.com/office/drawing/2014/main" id="{2B5A4279-6901-4EC9-8CA9-FBCFE8113E3C}"/>
                            </a:ext>
                          </a:extLst>
                        </wps:cNvPr>
                        <wps:cNvSpPr/>
                        <wps:spPr>
                          <a:xfrm>
                            <a:off x="4403893" y="1755523"/>
                            <a:ext cx="3592830" cy="2494422"/>
                          </a:xfrm>
                          <a:prstGeom prst="rect">
                            <a:avLst/>
                          </a:prstGeom>
                        </wps:spPr>
                        <wps:txbx>
                          <w:txbxContent>
                            <w:p w14:paraId="0429F4B5" w14:textId="74739E9C" w:rsidR="00163B45" w:rsidRPr="00F11D6D" w:rsidRDefault="00163B45" w:rsidP="00704853">
                              <w:pPr>
                                <w:pStyle w:val="ListParagraph"/>
                                <w:widowControl/>
                                <w:numPr>
                                  <w:ilvl w:val="0"/>
                                  <w:numId w:val="8"/>
                                </w:numPr>
                                <w:kinsoku w:val="0"/>
                                <w:overflowPunct w:val="0"/>
                                <w:autoSpaceDE/>
                                <w:autoSpaceDN/>
                                <w:spacing w:after="0" w:line="240" w:lineRule="auto"/>
                                <w:ind w:right="0"/>
                                <w:contextualSpacing/>
                                <w:jc w:val="left"/>
                                <w:textAlignment w:val="baseline"/>
                                <w:rPr>
                                  <w:color w:val="FFFF00"/>
                                  <w:sz w:val="24"/>
                                  <w:szCs w:val="20"/>
                                </w:rPr>
                              </w:pPr>
                              <w:r w:rsidRPr="00F11D6D">
                                <w:rPr>
                                  <w:rFonts w:cs="Calibri"/>
                                  <w:color w:val="FFFF00"/>
                                  <w:kern w:val="24"/>
                                  <w:sz w:val="24"/>
                                  <w:szCs w:val="20"/>
                                  <w:lang w:val="vi-VN"/>
                                </w:rPr>
                                <w:t xml:space="preserve">BN </w:t>
                              </w:r>
                              <w:r w:rsidRPr="00F11D6D">
                                <w:rPr>
                                  <w:rFonts w:cs="Calibri"/>
                                  <w:color w:val="FFFF00"/>
                                  <w:kern w:val="24"/>
                                  <w:sz w:val="24"/>
                                  <w:szCs w:val="20"/>
                                </w:rPr>
                                <w:t xml:space="preserve">có thể bị hạ ĐH những cử lúc 9-10h </w:t>
                              </w:r>
                              <w:r>
                                <w:rPr>
                                  <w:rFonts w:hAnsi="Wingdings"/>
                                  <w:color w:val="FFFF00"/>
                                  <w:sz w:val="24"/>
                                  <w:szCs w:val="20"/>
                                  <w:lang w:val="vi-VN"/>
                                </w:rPr>
                                <w:t>=&gt;</w:t>
                              </w:r>
                              <w:r w:rsidRPr="00F11D6D">
                                <w:rPr>
                                  <w:rFonts w:cs="Calibri"/>
                                  <w:color w:val="FFFF00"/>
                                  <w:kern w:val="24"/>
                                  <w:sz w:val="24"/>
                                  <w:szCs w:val="20"/>
                                </w:rPr>
                                <w:t>sáng ăn nhiều hơn hoặc là ăn thêm cử phụ.</w:t>
                              </w:r>
                            </w:p>
                            <w:p w14:paraId="589D7069" w14:textId="77777777" w:rsidR="00163B45" w:rsidRPr="00F11D6D" w:rsidRDefault="00163B45" w:rsidP="00704853">
                              <w:pPr>
                                <w:pStyle w:val="ListParagraph"/>
                                <w:widowControl/>
                                <w:numPr>
                                  <w:ilvl w:val="0"/>
                                  <w:numId w:val="8"/>
                                </w:numPr>
                                <w:kinsoku w:val="0"/>
                                <w:overflowPunct w:val="0"/>
                                <w:autoSpaceDE/>
                                <w:autoSpaceDN/>
                                <w:spacing w:after="0" w:line="240" w:lineRule="auto"/>
                                <w:ind w:right="0"/>
                                <w:contextualSpacing/>
                                <w:jc w:val="left"/>
                                <w:textAlignment w:val="baseline"/>
                                <w:rPr>
                                  <w:color w:val="FFFF00"/>
                                  <w:sz w:val="24"/>
                                  <w:szCs w:val="20"/>
                                </w:rPr>
                              </w:pPr>
                              <w:r w:rsidRPr="00F11D6D">
                                <w:rPr>
                                  <w:rFonts w:cs="Calibri"/>
                                  <w:color w:val="FFFF00"/>
                                  <w:kern w:val="24"/>
                                  <w:sz w:val="24"/>
                                  <w:szCs w:val="20"/>
                                  <w:lang w:val="vi-VN"/>
                                </w:rPr>
                                <w:t>Và đường kiểm soát ko tốt nên nhiều biến chứng</w:t>
                              </w:r>
                            </w:p>
                            <w:p w14:paraId="2AEE4FE0" w14:textId="77777777" w:rsidR="00163B45" w:rsidRPr="00F11D6D" w:rsidRDefault="00163B45" w:rsidP="00704853">
                              <w:pPr>
                                <w:pStyle w:val="ListParagraph"/>
                                <w:widowControl/>
                                <w:numPr>
                                  <w:ilvl w:val="0"/>
                                  <w:numId w:val="8"/>
                                </w:numPr>
                                <w:kinsoku w:val="0"/>
                                <w:overflowPunct w:val="0"/>
                                <w:autoSpaceDE/>
                                <w:autoSpaceDN/>
                                <w:spacing w:after="0" w:line="240" w:lineRule="auto"/>
                                <w:ind w:right="0"/>
                                <w:contextualSpacing/>
                                <w:jc w:val="left"/>
                                <w:textAlignment w:val="baseline"/>
                                <w:rPr>
                                  <w:color w:val="FFFF00"/>
                                  <w:sz w:val="24"/>
                                  <w:szCs w:val="20"/>
                                </w:rPr>
                              </w:pPr>
                              <w:r w:rsidRPr="00F11D6D">
                                <w:rPr>
                                  <w:rFonts w:cs="Calibri"/>
                                  <w:color w:val="FFFF00"/>
                                  <w:kern w:val="24"/>
                                  <w:sz w:val="24"/>
                                  <w:szCs w:val="20"/>
                                  <w:lang w:val="vi-VN"/>
                                </w:rPr>
                                <w:t>Lúc ỏ nhà theo dõi ĐH 6h, 18h Bé còn ăn uống, vận động =&gt;rất khó chỉnh liều</w:t>
                              </w:r>
                            </w:p>
                          </w:txbxContent>
                        </wps:txbx>
                        <wps:bodyPr wrap="square">
                          <a:noAutofit/>
                        </wps:bodyPr>
                      </wps:wsp>
                    </wpg:wgp>
                  </a:graphicData>
                </a:graphic>
              </wp:inline>
            </w:drawing>
          </mc:Choice>
          <mc:Fallback>
            <w:pict>
              <v:group w14:anchorId="058ED44B" id="Group 2" o:spid="_x0000_s1026" style="width:458.1pt;height:265.35pt;mso-position-horizontal-relative:char;mso-position-vertical-relative:line" coordsize="81121,52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81121;height:5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">
                  <v:imagedata r:id="rId16" o:title=""/>
                  <v:path arrowok="t"/>
                </v:shape>
                <v:rect id="Rectangle 4" o:spid="_x0000_s1028" style="position:absolute;left:44038;top:17555;width:35929;height:24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14:paraId="0429F4B5" w14:textId="74739E9C" w:rsidR="00163B45" w:rsidRPr="00F11D6D" w:rsidRDefault="00163B45" w:rsidP="00704853">
                        <w:pPr>
                          <w:pStyle w:val="ListParagraph"/>
                          <w:widowControl/>
                          <w:numPr>
                            <w:ilvl w:val="0"/>
                            <w:numId w:val="8"/>
                          </w:numPr>
                          <w:kinsoku w:val="0"/>
                          <w:overflowPunct w:val="0"/>
                          <w:autoSpaceDE/>
                          <w:autoSpaceDN/>
                          <w:spacing w:after="0" w:line="240" w:lineRule="auto"/>
                          <w:ind w:right="0"/>
                          <w:contextualSpacing/>
                          <w:jc w:val="left"/>
                          <w:textAlignment w:val="baseline"/>
                          <w:rPr>
                            <w:color w:val="FFFF00"/>
                            <w:sz w:val="24"/>
                            <w:szCs w:val="20"/>
                          </w:rPr>
                        </w:pPr>
                        <w:r w:rsidRPr="00F11D6D">
                          <w:rPr>
                            <w:rFonts w:cs="Calibri"/>
                            <w:color w:val="FFFF00"/>
                            <w:kern w:val="24"/>
                            <w:sz w:val="24"/>
                            <w:szCs w:val="20"/>
                            <w:lang w:val="vi-VN"/>
                          </w:rPr>
                          <w:t xml:space="preserve">BN </w:t>
                        </w:r>
                        <w:r w:rsidRPr="00F11D6D">
                          <w:rPr>
                            <w:rFonts w:cs="Calibri"/>
                            <w:color w:val="FFFF00"/>
                            <w:kern w:val="24"/>
                            <w:sz w:val="24"/>
                            <w:szCs w:val="20"/>
                          </w:rPr>
                          <w:t xml:space="preserve">có thể bị hạ ĐH những cử lúc 9-10h </w:t>
                        </w:r>
                        <w:r>
                          <w:rPr>
                            <w:rFonts w:hAnsi="Wingdings"/>
                            <w:color w:val="FFFF00"/>
                            <w:sz w:val="24"/>
                            <w:szCs w:val="20"/>
                            <w:lang w:val="vi-VN"/>
                          </w:rPr>
                          <w:t>=&gt;</w:t>
                        </w:r>
                        <w:r w:rsidRPr="00F11D6D">
                          <w:rPr>
                            <w:rFonts w:cs="Calibri"/>
                            <w:color w:val="FFFF00"/>
                            <w:kern w:val="24"/>
                            <w:sz w:val="24"/>
                            <w:szCs w:val="20"/>
                          </w:rPr>
                          <w:t>sáng ăn nhiều hơn hoặc là ăn thêm cử phụ.</w:t>
                        </w:r>
                      </w:p>
                      <w:p w14:paraId="589D7069" w14:textId="77777777" w:rsidR="00163B45" w:rsidRPr="00F11D6D" w:rsidRDefault="00163B45" w:rsidP="00704853">
                        <w:pPr>
                          <w:pStyle w:val="ListParagraph"/>
                          <w:widowControl/>
                          <w:numPr>
                            <w:ilvl w:val="0"/>
                            <w:numId w:val="8"/>
                          </w:numPr>
                          <w:kinsoku w:val="0"/>
                          <w:overflowPunct w:val="0"/>
                          <w:autoSpaceDE/>
                          <w:autoSpaceDN/>
                          <w:spacing w:after="0" w:line="240" w:lineRule="auto"/>
                          <w:ind w:right="0"/>
                          <w:contextualSpacing/>
                          <w:jc w:val="left"/>
                          <w:textAlignment w:val="baseline"/>
                          <w:rPr>
                            <w:color w:val="FFFF00"/>
                            <w:sz w:val="24"/>
                            <w:szCs w:val="20"/>
                          </w:rPr>
                        </w:pPr>
                        <w:r w:rsidRPr="00F11D6D">
                          <w:rPr>
                            <w:rFonts w:cs="Calibri"/>
                            <w:color w:val="FFFF00"/>
                            <w:kern w:val="24"/>
                            <w:sz w:val="24"/>
                            <w:szCs w:val="20"/>
                            <w:lang w:val="vi-VN"/>
                          </w:rPr>
                          <w:t>Và đường kiểm soát ko tốt nên nhiều biến chứng</w:t>
                        </w:r>
                      </w:p>
                      <w:p w14:paraId="2AEE4FE0" w14:textId="77777777" w:rsidR="00163B45" w:rsidRPr="00F11D6D" w:rsidRDefault="00163B45" w:rsidP="00704853">
                        <w:pPr>
                          <w:pStyle w:val="ListParagraph"/>
                          <w:widowControl/>
                          <w:numPr>
                            <w:ilvl w:val="0"/>
                            <w:numId w:val="8"/>
                          </w:numPr>
                          <w:kinsoku w:val="0"/>
                          <w:overflowPunct w:val="0"/>
                          <w:autoSpaceDE/>
                          <w:autoSpaceDN/>
                          <w:spacing w:after="0" w:line="240" w:lineRule="auto"/>
                          <w:ind w:right="0"/>
                          <w:contextualSpacing/>
                          <w:jc w:val="left"/>
                          <w:textAlignment w:val="baseline"/>
                          <w:rPr>
                            <w:color w:val="FFFF00"/>
                            <w:sz w:val="24"/>
                            <w:szCs w:val="20"/>
                          </w:rPr>
                        </w:pPr>
                        <w:r w:rsidRPr="00F11D6D">
                          <w:rPr>
                            <w:rFonts w:cs="Calibri"/>
                            <w:color w:val="FFFF00"/>
                            <w:kern w:val="24"/>
                            <w:sz w:val="24"/>
                            <w:szCs w:val="20"/>
                            <w:lang w:val="vi-VN"/>
                          </w:rPr>
                          <w:t>Lúc ỏ nhà theo dõi ĐH 6h, 18h Bé còn ăn uống, vận động =&gt;rất khó chỉnh liều</w:t>
                        </w:r>
                      </w:p>
                    </w:txbxContent>
                  </v:textbox>
                </v:rect>
                <w10:anchorlock/>
              </v:group>
            </w:pict>
          </mc:Fallback>
        </mc:AlternateContent>
      </w:r>
    </w:p>
    <w:p w14:paraId="307427CF" w14:textId="0093407B" w:rsidR="006C3737" w:rsidRPr="006C3737" w:rsidRDefault="006C3737" w:rsidP="009F3D31">
      <w:pPr>
        <w:pStyle w:val="Heading4"/>
        <w:rPr>
          <w:lang w:val="en-US"/>
        </w:rPr>
      </w:pPr>
      <w:r w:rsidRPr="006C3737">
        <w:rPr>
          <w:lang w:val="en-US"/>
        </w:rPr>
        <w:t>Phác đồ tăng cường</w:t>
      </w:r>
    </w:p>
    <w:p w14:paraId="73280610" w14:textId="5C8C7516" w:rsidR="006C3737" w:rsidRPr="006C3737" w:rsidRDefault="006C3737" w:rsidP="003F2A99">
      <w:pPr>
        <w:pStyle w:val="ListParagraph"/>
        <w:rPr>
          <w:i/>
          <w:iCs/>
          <w:lang w:val="en-US"/>
        </w:rPr>
      </w:pPr>
      <w:r w:rsidRPr="006C3737">
        <w:rPr>
          <w:i/>
          <w:iCs/>
          <w:lang w:val="en-US"/>
        </w:rPr>
        <w:t>Phác đồ tiêm nhiều mũi trong ngày</w:t>
      </w:r>
      <w:r w:rsidR="005D72F4">
        <w:rPr>
          <w:i/>
          <w:iCs/>
          <w:lang w:val="vi-VN"/>
        </w:rPr>
        <w:t xml:space="preserve"> (nền </w:t>
      </w:r>
      <w:r w:rsidR="00FB21D7">
        <w:rPr>
          <w:i/>
          <w:iCs/>
          <w:lang w:val="vi-VN"/>
        </w:rPr>
        <w:t xml:space="preserve">= dài </w:t>
      </w:r>
      <w:r w:rsidR="005D72F4">
        <w:rPr>
          <w:i/>
          <w:iCs/>
          <w:lang w:val="vi-VN"/>
        </w:rPr>
        <w:t>+ bolus</w:t>
      </w:r>
      <w:r w:rsidR="00FB21D7">
        <w:rPr>
          <w:i/>
          <w:iCs/>
          <w:lang w:val="vi-VN"/>
        </w:rPr>
        <w:t xml:space="preserve"> = </w:t>
      </w:r>
      <w:r w:rsidR="001C0CAF">
        <w:rPr>
          <w:i/>
          <w:iCs/>
          <w:lang w:val="vi-VN"/>
        </w:rPr>
        <w:t>nhanh/ngắn</w:t>
      </w:r>
      <w:r w:rsidR="005D72F4">
        <w:rPr>
          <w:i/>
          <w:iCs/>
          <w:lang w:val="vi-VN"/>
        </w:rPr>
        <w:t>)</w:t>
      </w:r>
    </w:p>
    <w:p w14:paraId="617D9A28" w14:textId="2B35212F" w:rsidR="006C3737" w:rsidRPr="006C3737" w:rsidRDefault="006C3737" w:rsidP="00704853">
      <w:pPr>
        <w:pStyle w:val="ListParagraph"/>
        <w:numPr>
          <w:ilvl w:val="1"/>
          <w:numId w:val="3"/>
        </w:numPr>
        <w:rPr>
          <w:iCs/>
          <w:lang w:val="en-US"/>
        </w:rPr>
      </w:pPr>
      <w:r w:rsidRPr="006C3737">
        <w:rPr>
          <w:iCs/>
          <w:lang w:val="en-US"/>
        </w:rPr>
        <w:t>Phác đồ này kết hợp t</w:t>
      </w:r>
      <w:r w:rsidRPr="006C3737">
        <w:rPr>
          <w:lang w:val="en-US"/>
        </w:rPr>
        <w:t xml:space="preserve">iêm insulin có tác dụng kéo dài (glargin hoặc detemir) để duy trì insulin nền, ức chế sự ly giải mô mỡ và sự tạo glucose từ gan, kết hợp với việc tiêm insulin tác dụng nhanh hoặc ngắn trước các bữa ăn để giảm thiểu việc tăng đường huyết sau ăn. Liều tiêm insulin trước các bữa ăn tuỳ thuộc vào lượng carbohydrate trong bữa ăn cũng như đường huyết hiện tại. Phác đồ này tương đối linh hoạt hơn so với phác đồ cổ điển về thời gian ăn cũng như lượng carbohydrate trong các bữa ăn và trẻ ít có biến chứng hạ </w:t>
      </w:r>
      <w:r w:rsidR="00D47819">
        <w:rPr>
          <w:lang w:val="en-US"/>
        </w:rPr>
        <w:t>ĐH</w:t>
      </w:r>
      <w:r w:rsidR="00D47819">
        <w:rPr>
          <w:lang w:val="vi-VN"/>
        </w:rPr>
        <w:t xml:space="preserve"> </w:t>
      </w:r>
      <w:r w:rsidRPr="006C3737">
        <w:rPr>
          <w:lang w:val="en-US"/>
        </w:rPr>
        <w:t>hơn.</w:t>
      </w:r>
    </w:p>
    <w:p w14:paraId="2A8FE499" w14:textId="3A040D2C" w:rsidR="006C3737" w:rsidRPr="006C3737" w:rsidRDefault="006C3737" w:rsidP="00704853">
      <w:pPr>
        <w:pStyle w:val="ListParagraph"/>
        <w:numPr>
          <w:ilvl w:val="1"/>
          <w:numId w:val="3"/>
        </w:numPr>
        <w:rPr>
          <w:lang w:val="en-US"/>
        </w:rPr>
      </w:pPr>
      <w:r w:rsidRPr="00C03CD1">
        <w:rPr>
          <w:highlight w:val="yellow"/>
          <w:lang w:val="en-US"/>
        </w:rPr>
        <w:t>Liều insulin nền (glargin): 40-50% tổng lượng insulin hàng ngày</w:t>
      </w:r>
    </w:p>
    <w:p w14:paraId="6D4182EB" w14:textId="487A28E0" w:rsidR="006C3737" w:rsidRPr="006C3737" w:rsidRDefault="006C3737" w:rsidP="00704853">
      <w:pPr>
        <w:pStyle w:val="ListParagraph"/>
        <w:numPr>
          <w:ilvl w:val="1"/>
          <w:numId w:val="3"/>
        </w:numPr>
        <w:rPr>
          <w:lang w:val="en-US"/>
        </w:rPr>
      </w:pPr>
      <w:r w:rsidRPr="006C3737">
        <w:rPr>
          <w:lang w:val="en-US"/>
        </w:rPr>
        <w:t>Liều insulin bolus vào các bữa ăn tuỳ thuộc vào lượng carbohydrate ăn vào và đường huyết trước hoặc trong bữa ăn.</w:t>
      </w:r>
    </w:p>
    <w:p w14:paraId="05485A33" w14:textId="117EF5B1" w:rsidR="006C3737" w:rsidRPr="006C3737" w:rsidRDefault="006C3737" w:rsidP="00704853">
      <w:pPr>
        <w:pStyle w:val="ListParagraph"/>
        <w:numPr>
          <w:ilvl w:val="2"/>
          <w:numId w:val="3"/>
        </w:numPr>
        <w:rPr>
          <w:lang w:val="en-US"/>
        </w:rPr>
      </w:pPr>
      <w:r w:rsidRPr="006C3737">
        <w:rPr>
          <w:lang w:val="en-US"/>
        </w:rPr>
        <w:t xml:space="preserve">Đối với insulin tác dụng nhanh, </w:t>
      </w:r>
      <w:r w:rsidRPr="00D219C1">
        <w:rPr>
          <w:highlight w:val="green"/>
          <w:lang w:val="en-US"/>
        </w:rPr>
        <w:t>chia 1500 cho tổng liều insulin tương đương với số mg/dl glucose sẽ giảm khi tiêm 1 đơn vị insulin</w:t>
      </w:r>
      <w:r w:rsidRPr="006C3737">
        <w:rPr>
          <w:lang w:val="en-US"/>
        </w:rPr>
        <w:t>. Ví dụ, nếu tổng liều insulin là 30 đơn vị, thì 1 đơn vị insulin tác dung nhanh sẽ làm giảm khoảng 50mg/dL glucose máu.</w:t>
      </w:r>
    </w:p>
    <w:p w14:paraId="387C9767" w14:textId="77777777" w:rsidR="00D53663" w:rsidRDefault="006C3737" w:rsidP="00704853">
      <w:pPr>
        <w:pStyle w:val="ListParagraph"/>
        <w:numPr>
          <w:ilvl w:val="2"/>
          <w:numId w:val="3"/>
        </w:numPr>
        <w:rPr>
          <w:lang w:val="en-US"/>
        </w:rPr>
      </w:pPr>
      <w:r w:rsidRPr="006C3737">
        <w:rPr>
          <w:lang w:val="en-US"/>
        </w:rPr>
        <w:t>Trung bình cần 1 đơn vị insulin để bao phủ:</w:t>
      </w:r>
    </w:p>
    <w:p w14:paraId="163BD283" w14:textId="77777777" w:rsidR="00D53663" w:rsidRPr="00D53663" w:rsidRDefault="006C3737" w:rsidP="00704853">
      <w:pPr>
        <w:pStyle w:val="ListParagraph"/>
        <w:numPr>
          <w:ilvl w:val="3"/>
          <w:numId w:val="3"/>
        </w:numPr>
        <w:rPr>
          <w:u w:val="thick" w:color="FF0000"/>
          <w:lang w:val="en-US"/>
        </w:rPr>
      </w:pPr>
      <w:r w:rsidRPr="00D53663">
        <w:rPr>
          <w:u w:val="thick" w:color="FF0000"/>
          <w:lang w:val="en-US"/>
        </w:rPr>
        <w:t xml:space="preserve">20 grams carbohydrate ở trẻ </w:t>
      </w:r>
      <w:r w:rsidR="00D53663" w:rsidRPr="00D53663">
        <w:rPr>
          <w:u w:val="thick" w:color="FF0000"/>
          <w:lang w:val="en-US"/>
        </w:rPr>
        <w:t>nhỏ</w:t>
      </w:r>
      <w:r w:rsidRPr="00D53663">
        <w:rPr>
          <w:u w:val="thick" w:color="FF0000"/>
          <w:lang w:val="en-US"/>
        </w:rPr>
        <w:t xml:space="preserve"> (1-6 tuổi),</w:t>
      </w:r>
    </w:p>
    <w:p w14:paraId="24B496AD" w14:textId="77777777" w:rsidR="00D53663" w:rsidRPr="00D53663" w:rsidRDefault="006C3737" w:rsidP="00704853">
      <w:pPr>
        <w:pStyle w:val="ListParagraph"/>
        <w:numPr>
          <w:ilvl w:val="3"/>
          <w:numId w:val="3"/>
        </w:numPr>
        <w:rPr>
          <w:u w:val="thick" w:color="FF0000"/>
          <w:lang w:val="en-US"/>
        </w:rPr>
      </w:pPr>
      <w:r w:rsidRPr="00D53663">
        <w:rPr>
          <w:u w:val="thick" w:color="FF0000"/>
          <w:lang w:val="en-US"/>
        </w:rPr>
        <w:t>10-12 grams ở trẻ lớn và</w:t>
      </w:r>
    </w:p>
    <w:p w14:paraId="43B90E80" w14:textId="0EC4887B" w:rsidR="006C3737" w:rsidRPr="006C3737" w:rsidRDefault="006C3737" w:rsidP="00704853">
      <w:pPr>
        <w:pStyle w:val="ListParagraph"/>
        <w:numPr>
          <w:ilvl w:val="3"/>
          <w:numId w:val="3"/>
        </w:numPr>
        <w:rPr>
          <w:lang w:val="en-US"/>
        </w:rPr>
      </w:pPr>
      <w:r w:rsidRPr="00D53663">
        <w:rPr>
          <w:u w:val="thick" w:color="FF0000"/>
          <w:lang w:val="en-US"/>
        </w:rPr>
        <w:t>8-10 grams ở trẻ dậy thì</w:t>
      </w:r>
      <w:r w:rsidRPr="006C3737">
        <w:rPr>
          <w:lang w:val="en-US"/>
        </w:rPr>
        <w:t xml:space="preserve">. </w:t>
      </w:r>
    </w:p>
    <w:p w14:paraId="2D6E1247" w14:textId="4FCBC598" w:rsidR="006C3737" w:rsidRPr="003F2A99" w:rsidRDefault="006C3737" w:rsidP="003F2A99">
      <w:pPr>
        <w:pStyle w:val="ListParagraph"/>
        <w:rPr>
          <w:i/>
          <w:iCs/>
          <w:lang w:val="en-US"/>
        </w:rPr>
      </w:pPr>
      <w:r w:rsidRPr="003F2A99">
        <w:rPr>
          <w:i/>
          <w:iCs/>
          <w:lang w:val="en-US"/>
        </w:rPr>
        <w:t>Dùng bơm insulin:</w:t>
      </w:r>
    </w:p>
    <w:p w14:paraId="72BFF619" w14:textId="24BDDE45" w:rsidR="006C3737" w:rsidRPr="006C3737" w:rsidRDefault="006C3737" w:rsidP="00704853">
      <w:pPr>
        <w:pStyle w:val="ListParagraph"/>
        <w:numPr>
          <w:ilvl w:val="1"/>
          <w:numId w:val="3"/>
        </w:numPr>
        <w:rPr>
          <w:lang w:val="en-US"/>
        </w:rPr>
      </w:pPr>
      <w:r w:rsidRPr="006C3737">
        <w:rPr>
          <w:lang w:val="en-US"/>
        </w:rPr>
        <w:lastRenderedPageBreak/>
        <w:t xml:space="preserve">Hiện nay tỉ lệ sử dụng bơm insulin </w:t>
      </w:r>
      <w:r w:rsidRPr="006C3737">
        <w:rPr>
          <w:i/>
          <w:lang w:val="en-US"/>
        </w:rPr>
        <w:t>(</w:t>
      </w:r>
      <w:r w:rsidRPr="006C3737">
        <w:rPr>
          <w:lang w:val="en-US"/>
        </w:rPr>
        <w:t xml:space="preserve">truyền insulin dưới da liên lục) trên thế giới đang ngày càng gia tăng. Theo hiệp hội </w:t>
      </w:r>
      <w:r w:rsidR="004B288E">
        <w:rPr>
          <w:lang w:val="en-US"/>
        </w:rPr>
        <w:t>ĐTĐ</w:t>
      </w:r>
      <w:r w:rsidRPr="006C3737">
        <w:rPr>
          <w:lang w:val="en-US"/>
        </w:rPr>
        <w:t xml:space="preserve"> Hoa Kỳ (ADA) và hiệp hội nội tiết Nhi Châu Âu, điều trị bằng bơm insulin được khuyến cáo cho các </w:t>
      </w:r>
      <w:r w:rsidR="00DC6BB2">
        <w:rPr>
          <w:lang w:val="en-US"/>
        </w:rPr>
        <w:t>BN</w:t>
      </w:r>
      <w:r w:rsidRPr="006C3737">
        <w:rPr>
          <w:lang w:val="en-US"/>
        </w:rPr>
        <w:t xml:space="preserve"> có những đặc điểm sau: </w:t>
      </w:r>
    </w:p>
    <w:p w14:paraId="495101C9" w14:textId="77777777" w:rsidR="006C3737" w:rsidRPr="006C3737" w:rsidRDefault="006C3737" w:rsidP="00704853">
      <w:pPr>
        <w:pStyle w:val="ListParagraph"/>
        <w:numPr>
          <w:ilvl w:val="2"/>
          <w:numId w:val="3"/>
        </w:numPr>
        <w:pBdr>
          <w:top w:val="thinThickSmallGap" w:sz="24" w:space="1" w:color="C00000"/>
          <w:bottom w:val="thickThinSmallGap" w:sz="24" w:space="1" w:color="C00000"/>
        </w:pBdr>
        <w:shd w:val="clear" w:color="auto" w:fill="FFE599" w:themeFill="accent4" w:themeFillTint="66"/>
        <w:rPr>
          <w:lang w:val="en-US"/>
        </w:rPr>
      </w:pPr>
      <w:r w:rsidRPr="006C3737">
        <w:rPr>
          <w:lang w:val="en-US"/>
        </w:rPr>
        <w:t>Hạ đường huyết tái phát</w:t>
      </w:r>
    </w:p>
    <w:p w14:paraId="43BE5AA7" w14:textId="77777777" w:rsidR="006C3737" w:rsidRPr="006C3737" w:rsidRDefault="006C3737" w:rsidP="00704853">
      <w:pPr>
        <w:pStyle w:val="ListParagraph"/>
        <w:numPr>
          <w:ilvl w:val="2"/>
          <w:numId w:val="3"/>
        </w:numPr>
        <w:pBdr>
          <w:top w:val="thinThickSmallGap" w:sz="24" w:space="1" w:color="C00000"/>
          <w:bottom w:val="thickThinSmallGap" w:sz="24" w:space="1" w:color="C00000"/>
        </w:pBdr>
        <w:shd w:val="clear" w:color="auto" w:fill="FFE599" w:themeFill="accent4" w:themeFillTint="66"/>
        <w:rPr>
          <w:lang w:val="en-US"/>
        </w:rPr>
      </w:pPr>
      <w:r w:rsidRPr="006C3737">
        <w:rPr>
          <w:lang w:val="en-US"/>
        </w:rPr>
        <w:t xml:space="preserve">Đường huyết dao động nhiều </w:t>
      </w:r>
    </w:p>
    <w:p w14:paraId="78A8A250" w14:textId="77777777" w:rsidR="006C3737" w:rsidRPr="00505702" w:rsidRDefault="006C3737" w:rsidP="00704853">
      <w:pPr>
        <w:pStyle w:val="ListParagraph"/>
        <w:numPr>
          <w:ilvl w:val="2"/>
          <w:numId w:val="3"/>
        </w:numPr>
        <w:pBdr>
          <w:top w:val="thinThickSmallGap" w:sz="24" w:space="1" w:color="C00000"/>
          <w:bottom w:val="thickThinSmallGap" w:sz="24" w:space="1" w:color="C00000"/>
        </w:pBdr>
        <w:shd w:val="clear" w:color="auto" w:fill="FFE599" w:themeFill="accent4" w:themeFillTint="66"/>
        <w:rPr>
          <w:b/>
          <w:bCs/>
          <w:lang w:val="en-US"/>
        </w:rPr>
      </w:pPr>
      <w:r w:rsidRPr="00505702">
        <w:rPr>
          <w:b/>
          <w:bCs/>
          <w:lang w:val="en-US"/>
        </w:rPr>
        <w:t>Kiểm soát đường huyết kém</w:t>
      </w:r>
    </w:p>
    <w:p w14:paraId="7867DB9C" w14:textId="77777777" w:rsidR="006C3737" w:rsidRPr="006C3737" w:rsidRDefault="006C3737" w:rsidP="00704853">
      <w:pPr>
        <w:pStyle w:val="ListParagraph"/>
        <w:numPr>
          <w:ilvl w:val="2"/>
          <w:numId w:val="3"/>
        </w:numPr>
        <w:pBdr>
          <w:top w:val="thinThickSmallGap" w:sz="24" w:space="1" w:color="C00000"/>
          <w:bottom w:val="thickThinSmallGap" w:sz="24" w:space="1" w:color="C00000"/>
        </w:pBdr>
        <w:shd w:val="clear" w:color="auto" w:fill="FFE599" w:themeFill="accent4" w:themeFillTint="66"/>
        <w:rPr>
          <w:lang w:val="en-US"/>
        </w:rPr>
      </w:pPr>
      <w:r w:rsidRPr="00505702">
        <w:rPr>
          <w:b/>
          <w:bCs/>
          <w:lang w:val="en-US"/>
        </w:rPr>
        <w:t>Có biến chứng</w:t>
      </w:r>
      <w:r w:rsidRPr="006C3737">
        <w:rPr>
          <w:lang w:val="en-US"/>
        </w:rPr>
        <w:t xml:space="preserve"> vi mạch và/hoặc có các biến chứng trên mạch máu lớn</w:t>
      </w:r>
    </w:p>
    <w:p w14:paraId="4360D5F3" w14:textId="77777777" w:rsidR="006C3737" w:rsidRPr="00505702" w:rsidRDefault="006C3737" w:rsidP="00704853">
      <w:pPr>
        <w:pStyle w:val="ListParagraph"/>
        <w:numPr>
          <w:ilvl w:val="2"/>
          <w:numId w:val="3"/>
        </w:numPr>
        <w:pBdr>
          <w:top w:val="thinThickSmallGap" w:sz="24" w:space="1" w:color="C00000"/>
          <w:bottom w:val="thickThinSmallGap" w:sz="24" w:space="1" w:color="C00000"/>
        </w:pBdr>
        <w:shd w:val="clear" w:color="auto" w:fill="FFE599" w:themeFill="accent4" w:themeFillTint="66"/>
        <w:rPr>
          <w:b/>
          <w:bCs/>
          <w:lang w:val="en-US"/>
        </w:rPr>
      </w:pPr>
      <w:r w:rsidRPr="006C3737">
        <w:rPr>
          <w:lang w:val="en-US"/>
        </w:rPr>
        <w:t xml:space="preserve">Kiểm soát đường huyết tốt, nhưng sử dụng phác đồ tiêm insulin </w:t>
      </w:r>
      <w:r w:rsidRPr="00505702">
        <w:rPr>
          <w:b/>
          <w:bCs/>
          <w:lang w:val="en-US"/>
        </w:rPr>
        <w:t>làm ảnh hưởng đến chất lượng cuộc sống</w:t>
      </w:r>
    </w:p>
    <w:p w14:paraId="74FCA2DE" w14:textId="3560C7E0" w:rsidR="006C3737" w:rsidRPr="006C3737" w:rsidRDefault="006C3737" w:rsidP="00704853">
      <w:pPr>
        <w:pStyle w:val="ListParagraph"/>
        <w:numPr>
          <w:ilvl w:val="2"/>
          <w:numId w:val="3"/>
        </w:numPr>
        <w:pBdr>
          <w:top w:val="thinThickSmallGap" w:sz="24" w:space="1" w:color="C00000"/>
          <w:bottom w:val="thickThinSmallGap" w:sz="24" w:space="1" w:color="C00000"/>
        </w:pBdr>
        <w:shd w:val="clear" w:color="auto" w:fill="FFE599" w:themeFill="accent4" w:themeFillTint="66"/>
        <w:rPr>
          <w:lang w:val="en-US"/>
        </w:rPr>
      </w:pPr>
      <w:r w:rsidRPr="006C3737">
        <w:rPr>
          <w:lang w:val="en-US"/>
        </w:rPr>
        <w:t xml:space="preserve">Những tình huống khác </w:t>
      </w:r>
      <w:r w:rsidR="00163B45">
        <w:rPr>
          <w:lang w:val="en-US"/>
        </w:rPr>
        <w:t>sd</w:t>
      </w:r>
      <w:r w:rsidR="00163B45">
        <w:rPr>
          <w:lang w:val="vi-VN"/>
        </w:rPr>
        <w:t xml:space="preserve"> </w:t>
      </w:r>
      <w:r w:rsidRPr="006C3737">
        <w:rPr>
          <w:lang w:val="en-US"/>
        </w:rPr>
        <w:t xml:space="preserve">bơm insulin có thể hữu ích như trẻ nhỏ, nhũ nhi, thanh thiếu niên bị </w:t>
      </w:r>
      <w:r w:rsidR="00163B45">
        <w:rPr>
          <w:lang w:val="en-US"/>
        </w:rPr>
        <w:t>RL</w:t>
      </w:r>
      <w:r w:rsidR="00163B45">
        <w:rPr>
          <w:lang w:val="vi-VN"/>
        </w:rPr>
        <w:t xml:space="preserve"> </w:t>
      </w:r>
      <w:r w:rsidRPr="006C3737">
        <w:rPr>
          <w:lang w:val="en-US"/>
        </w:rPr>
        <w:t xml:space="preserve">ăn uống, phụ nữ có thai, những </w:t>
      </w:r>
      <w:r w:rsidR="00DC6BB2">
        <w:rPr>
          <w:lang w:val="en-US"/>
        </w:rPr>
        <w:t>BN</w:t>
      </w:r>
      <w:r w:rsidRPr="006C3737">
        <w:rPr>
          <w:lang w:val="en-US"/>
        </w:rPr>
        <w:t xml:space="preserve"> có khuynh hướng nhiễm toan ceton và </w:t>
      </w:r>
      <w:r w:rsidR="00DB3F6B">
        <w:rPr>
          <w:lang w:val="en-US"/>
        </w:rPr>
        <w:t>V</w:t>
      </w:r>
      <w:r w:rsidR="00DB3F6B">
        <w:rPr>
          <w:lang w:val="vi-VN"/>
        </w:rPr>
        <w:t>ĐV</w:t>
      </w:r>
      <w:r w:rsidRPr="006C3737">
        <w:rPr>
          <w:lang w:val="en-US"/>
        </w:rPr>
        <w:t>.</w:t>
      </w:r>
    </w:p>
    <w:p w14:paraId="1B010574" w14:textId="77777777" w:rsidR="006C3737" w:rsidRPr="006C3737" w:rsidRDefault="006C3737" w:rsidP="00704853">
      <w:pPr>
        <w:pStyle w:val="ListParagraph"/>
        <w:numPr>
          <w:ilvl w:val="1"/>
          <w:numId w:val="3"/>
        </w:numPr>
        <w:rPr>
          <w:lang w:val="en-US"/>
        </w:rPr>
      </w:pPr>
      <w:r w:rsidRPr="006C3737">
        <w:rPr>
          <w:lang w:val="en-US"/>
        </w:rPr>
        <w:t>Sử dụng bơm insulin kèm theo thiết bị theo dõi đường huyết liên tục có thể giúp điều chỉnh liều insulin hợp lý, phòng ngừa biến chứng lâu dài.</w:t>
      </w:r>
    </w:p>
    <w:p w14:paraId="1CE47F1B" w14:textId="16DD13D7" w:rsidR="006C3737" w:rsidRPr="006C3737" w:rsidRDefault="006C3737" w:rsidP="0006115E">
      <w:pPr>
        <w:pStyle w:val="Heading3"/>
        <w:rPr>
          <w:lang w:val="en-US"/>
        </w:rPr>
      </w:pPr>
      <w:r w:rsidRPr="006C3737">
        <w:rPr>
          <w:lang w:val="en-US"/>
        </w:rPr>
        <w:t>Biến chứng khi dùng insulin</w:t>
      </w:r>
    </w:p>
    <w:p w14:paraId="04ECF120" w14:textId="77777777" w:rsidR="006C3737" w:rsidRPr="006C3737" w:rsidRDefault="006C3737" w:rsidP="0006115E">
      <w:pPr>
        <w:pStyle w:val="ListParagraph"/>
        <w:rPr>
          <w:lang w:val="en-US"/>
        </w:rPr>
      </w:pPr>
      <w:r w:rsidRPr="00631859">
        <w:rPr>
          <w:highlight w:val="green"/>
          <w:lang w:val="en-US"/>
        </w:rPr>
        <w:t>Loạn dưỡng mô mỡ dưới da: hai thể sẹo lõm và phì đại</w:t>
      </w:r>
      <w:r w:rsidRPr="006C3737">
        <w:rPr>
          <w:lang w:val="en-US"/>
        </w:rPr>
        <w:t xml:space="preserve">. </w:t>
      </w:r>
      <w:r w:rsidRPr="00631859">
        <w:rPr>
          <w:u w:val="thick" w:color="FF0000"/>
          <w:lang w:val="en-US"/>
        </w:rPr>
        <w:t>Thể phì đại có thể tích tụ insulin tại chỗ và gây hạ đường huyết đột ngột khi nó tràn vào trong máu</w:t>
      </w:r>
      <w:r w:rsidRPr="006C3737">
        <w:rPr>
          <w:lang w:val="en-US"/>
        </w:rPr>
        <w:t>.</w:t>
      </w:r>
    </w:p>
    <w:p w14:paraId="10EB0297" w14:textId="0CBD3A36" w:rsidR="006C3737" w:rsidRPr="006C3737" w:rsidRDefault="006C3737" w:rsidP="0006115E">
      <w:pPr>
        <w:pStyle w:val="ListParagraph"/>
        <w:rPr>
          <w:i/>
          <w:lang w:val="en-US"/>
        </w:rPr>
      </w:pPr>
      <w:r w:rsidRPr="006C3737">
        <w:rPr>
          <w:lang w:val="en-US"/>
        </w:rPr>
        <w:t xml:space="preserve">Hạ </w:t>
      </w:r>
      <w:r w:rsidR="00631859">
        <w:rPr>
          <w:lang w:val="en-US"/>
        </w:rPr>
        <w:t>ĐH</w:t>
      </w:r>
      <w:r w:rsidRPr="006C3737">
        <w:rPr>
          <w:lang w:val="en-US"/>
        </w:rPr>
        <w:t xml:space="preserve">: do quá liều, bỏ ăn, vận động nhiều, rối loạn tiêu hóa. </w:t>
      </w:r>
      <w:r w:rsidRPr="006F663F">
        <w:rPr>
          <w:i/>
          <w:highlight w:val="magenta"/>
          <w:lang w:val="en-US"/>
        </w:rPr>
        <w:t xml:space="preserve">Hôn mê xảy ra trên </w:t>
      </w:r>
      <w:r w:rsidR="00DC6BB2" w:rsidRPr="006F663F">
        <w:rPr>
          <w:i/>
          <w:highlight w:val="magenta"/>
          <w:lang w:val="en-US"/>
        </w:rPr>
        <w:t>BN</w:t>
      </w:r>
      <w:r w:rsidRPr="006F663F">
        <w:rPr>
          <w:i/>
          <w:highlight w:val="magenta"/>
          <w:lang w:val="en-US"/>
        </w:rPr>
        <w:t xml:space="preserve"> </w:t>
      </w:r>
      <w:r w:rsidR="004B288E" w:rsidRPr="006F663F">
        <w:rPr>
          <w:i/>
          <w:highlight w:val="magenta"/>
          <w:lang w:val="en-US"/>
        </w:rPr>
        <w:t>ĐTĐ</w:t>
      </w:r>
      <w:r w:rsidRPr="006F663F">
        <w:rPr>
          <w:i/>
          <w:highlight w:val="magenta"/>
          <w:lang w:val="en-US"/>
        </w:rPr>
        <w:t xml:space="preserve"> đang điều trị insulin phải được coi là hôn mê hạ đường huyết cho tới khi có bằng chứng ngược lại</w:t>
      </w:r>
      <w:r w:rsidRPr="006C3737">
        <w:rPr>
          <w:i/>
          <w:lang w:val="en-US"/>
        </w:rPr>
        <w:t>.</w:t>
      </w:r>
    </w:p>
    <w:p w14:paraId="22CF038B" w14:textId="77777777" w:rsidR="006C3737" w:rsidRPr="006C3737" w:rsidRDefault="006C3737" w:rsidP="0006115E">
      <w:pPr>
        <w:pStyle w:val="ListParagraph"/>
        <w:rPr>
          <w:lang w:val="en-US"/>
        </w:rPr>
      </w:pPr>
      <w:r w:rsidRPr="006F663F">
        <w:rPr>
          <w:highlight w:val="cyan"/>
          <w:lang w:val="en-US"/>
        </w:rPr>
        <w:t>Kháng insulin: khi dùng &gt; 200 UI/ngày trong 2-3 ngày mà đường huyết không giảm</w:t>
      </w:r>
      <w:r w:rsidRPr="006C3737">
        <w:rPr>
          <w:lang w:val="en-US"/>
        </w:rPr>
        <w:t xml:space="preserve"> do sau nhiều tháng điều trị cơ thể tạo kháng thể chống lại insulin, nên </w:t>
      </w:r>
      <w:r w:rsidRPr="00BC7671">
        <w:rPr>
          <w:u w:val="thick" w:color="FF0000"/>
          <w:lang w:val="en-US"/>
        </w:rPr>
        <w:t>cần tăng liều thuốc (ít khi &gt; 2UI/kg/ngày) và điều trị một đợt corticoid</w:t>
      </w:r>
      <w:r w:rsidRPr="006C3737">
        <w:rPr>
          <w:lang w:val="en-US"/>
        </w:rPr>
        <w:t>.</w:t>
      </w:r>
    </w:p>
    <w:p w14:paraId="7AC7B72C" w14:textId="77777777" w:rsidR="006C3737" w:rsidRPr="006C3737" w:rsidRDefault="006C3737" w:rsidP="0006115E">
      <w:pPr>
        <w:pStyle w:val="ListParagraph"/>
        <w:rPr>
          <w:lang w:val="en-US"/>
        </w:rPr>
      </w:pPr>
      <w:r w:rsidRPr="006C3737">
        <w:rPr>
          <w:lang w:val="en-US"/>
        </w:rPr>
        <w:t>Dị ứng: tại chỗ viêm đỏ và đau do insulin không tinh khiết.</w:t>
      </w:r>
    </w:p>
    <w:p w14:paraId="5ACAFE5B" w14:textId="5949215F" w:rsidR="006C3737" w:rsidRPr="006C3737" w:rsidRDefault="006C3737" w:rsidP="006128B2">
      <w:pPr>
        <w:pStyle w:val="Heading2"/>
        <w:rPr>
          <w:lang w:val="en-US"/>
        </w:rPr>
      </w:pPr>
      <w:r w:rsidRPr="006C3737">
        <w:rPr>
          <w:lang w:val="en-US"/>
        </w:rPr>
        <w:t xml:space="preserve">Những thuốc mới trong điều trị </w:t>
      </w:r>
      <w:r w:rsidR="004B288E">
        <w:rPr>
          <w:lang w:val="en-US"/>
        </w:rPr>
        <w:t>ĐTĐ</w:t>
      </w:r>
      <w:r w:rsidRPr="006C3737">
        <w:rPr>
          <w:lang w:val="en-US"/>
        </w:rPr>
        <w:t xml:space="preserve"> típ 1: </w:t>
      </w:r>
    </w:p>
    <w:p w14:paraId="388CCE23" w14:textId="65922C27" w:rsidR="006C3737" w:rsidRPr="006C3737" w:rsidRDefault="006C3737" w:rsidP="006C3737">
      <w:pPr>
        <w:rPr>
          <w:lang w:val="en-US"/>
        </w:rPr>
      </w:pPr>
      <w:r w:rsidRPr="006C3737">
        <w:rPr>
          <w:lang w:val="en-US"/>
        </w:rPr>
        <w:t xml:space="preserve">Việc sử dụng một số thuốc điều hoà miễn dịch (rutiximab, teplizumab…) trong giai đoạn sớm của bệnh </w:t>
      </w:r>
      <w:r w:rsidR="004B288E">
        <w:rPr>
          <w:lang w:val="en-US"/>
        </w:rPr>
        <w:t>ĐTĐ</w:t>
      </w:r>
      <w:r w:rsidRPr="006C3737">
        <w:rPr>
          <w:lang w:val="en-US"/>
        </w:rPr>
        <w:t xml:space="preserve"> đã được ghi nhận nhưng hiệu quả lâu dài vẫn chưa được chứng minh.</w:t>
      </w:r>
    </w:p>
    <w:p w14:paraId="0CCCEFD5" w14:textId="7F8B9683" w:rsidR="006C3737" w:rsidRPr="006C3737" w:rsidRDefault="006C3737" w:rsidP="006128B2">
      <w:pPr>
        <w:pStyle w:val="Heading2"/>
        <w:rPr>
          <w:lang w:val="en-US"/>
        </w:rPr>
      </w:pPr>
      <w:r w:rsidRPr="006C3737">
        <w:rPr>
          <w:lang w:val="en-US"/>
        </w:rPr>
        <w:t>Chế độ dinh dưỡng: [</w:t>
      </w:r>
      <w:r w:rsidRPr="006C3737">
        <w:rPr>
          <w:lang w:val="en-US"/>
        </w:rPr>
        <w:fldChar w:fldCharType="begin"/>
      </w:r>
      <w:r w:rsidRPr="006C3737">
        <w:rPr>
          <w:lang w:val="en-US"/>
        </w:rPr>
        <w:instrText xml:space="preserve"> REF _Ref343283684 \r \h  \* MERGEFORMAT </w:instrText>
      </w:r>
      <w:r w:rsidRPr="006C3737">
        <w:rPr>
          <w:lang w:val="en-US"/>
        </w:rPr>
      </w:r>
      <w:r w:rsidRPr="006C3737">
        <w:rPr>
          <w:lang w:val="en-US"/>
        </w:rPr>
        <w:fldChar w:fldCharType="separate"/>
      </w:r>
      <w:r w:rsidRPr="006C3737">
        <w:rPr>
          <w:lang w:val="en-US"/>
        </w:rPr>
        <w:t>1</w:t>
      </w:r>
      <w:r w:rsidRPr="006C3737">
        <w:fldChar w:fldCharType="end"/>
      </w:r>
      <w:r w:rsidRPr="006C3737">
        <w:rPr>
          <w:lang w:val="en-US"/>
        </w:rPr>
        <w:t>], [</w:t>
      </w:r>
      <w:r w:rsidRPr="006C3737">
        <w:rPr>
          <w:lang w:val="en-US"/>
        </w:rPr>
        <w:fldChar w:fldCharType="begin"/>
      </w:r>
      <w:r w:rsidRPr="006C3737">
        <w:rPr>
          <w:lang w:val="en-US"/>
        </w:rPr>
        <w:instrText xml:space="preserve"> REF _Ref343283698 \r \h  \* MERGEFORMAT </w:instrText>
      </w:r>
      <w:r w:rsidRPr="006C3737">
        <w:rPr>
          <w:lang w:val="en-US"/>
        </w:rPr>
      </w:r>
      <w:r w:rsidRPr="006C3737">
        <w:rPr>
          <w:lang w:val="en-US"/>
        </w:rPr>
        <w:fldChar w:fldCharType="separate"/>
      </w:r>
      <w:r w:rsidRPr="006C3737">
        <w:rPr>
          <w:lang w:val="en-US"/>
        </w:rPr>
        <w:t>4</w:t>
      </w:r>
      <w:r w:rsidRPr="006C3737">
        <w:fldChar w:fldCharType="end"/>
      </w:r>
      <w:r w:rsidRPr="006C3737">
        <w:rPr>
          <w:lang w:val="en-US"/>
        </w:rPr>
        <w:t>], [</w:t>
      </w:r>
      <w:r w:rsidRPr="006C3737">
        <w:rPr>
          <w:lang w:val="en-US"/>
        </w:rPr>
        <w:fldChar w:fldCharType="begin"/>
      </w:r>
      <w:r w:rsidRPr="006C3737">
        <w:rPr>
          <w:lang w:val="en-US"/>
        </w:rPr>
        <w:instrText xml:space="preserve"> REF _Ref344783154 \r \h  \* MERGEFORMAT </w:instrText>
      </w:r>
      <w:r w:rsidRPr="006C3737">
        <w:rPr>
          <w:lang w:val="en-US"/>
        </w:rPr>
      </w:r>
      <w:r w:rsidRPr="006C3737">
        <w:rPr>
          <w:lang w:val="en-US"/>
        </w:rPr>
        <w:fldChar w:fldCharType="separate"/>
      </w:r>
      <w:r w:rsidRPr="006C3737">
        <w:rPr>
          <w:lang w:val="en-US"/>
        </w:rPr>
        <w:t>12</w:t>
      </w:r>
      <w:r w:rsidRPr="006C3737">
        <w:fldChar w:fldCharType="end"/>
      </w:r>
      <w:r w:rsidRPr="006C3737">
        <w:rPr>
          <w:lang w:val="en-US"/>
        </w:rPr>
        <w:t>]</w:t>
      </w:r>
    </w:p>
    <w:p w14:paraId="2D196D10" w14:textId="1E8E09FB" w:rsidR="006C3737" w:rsidRPr="006C3737" w:rsidRDefault="006C3737" w:rsidP="006C3737">
      <w:pPr>
        <w:rPr>
          <w:lang w:val="en-US"/>
        </w:rPr>
      </w:pPr>
      <w:r w:rsidRPr="006C3737">
        <w:rPr>
          <w:lang w:val="en-US"/>
        </w:rPr>
        <w:t xml:space="preserve">Điều trị dinh dưỡng được khuyến cáo cho tất cả các bệnh nhi </w:t>
      </w:r>
      <w:r w:rsidR="004B288E">
        <w:rPr>
          <w:lang w:val="en-US"/>
        </w:rPr>
        <w:t>ĐTĐ</w:t>
      </w:r>
      <w:r w:rsidRPr="006C3737">
        <w:rPr>
          <w:lang w:val="en-US"/>
        </w:rPr>
        <w:t xml:space="preserve"> típ 1. Khẩu phần ăn được cá thể hóa tùy theo từng </w:t>
      </w:r>
      <w:r w:rsidR="00DC6BB2">
        <w:rPr>
          <w:lang w:val="en-US"/>
        </w:rPr>
        <w:t>BN</w:t>
      </w:r>
      <w:r w:rsidRPr="006C3737">
        <w:rPr>
          <w:lang w:val="en-US"/>
        </w:rPr>
        <w:t xml:space="preserve"> để điều chỉnh </w:t>
      </w:r>
      <w:r w:rsidR="00BC7671">
        <w:rPr>
          <w:lang w:val="en-US"/>
        </w:rPr>
        <w:t>ĐH</w:t>
      </w:r>
      <w:r w:rsidR="00BC7671">
        <w:rPr>
          <w:lang w:val="vi-VN"/>
        </w:rPr>
        <w:t xml:space="preserve"> </w:t>
      </w:r>
      <w:r w:rsidRPr="006C3737">
        <w:rPr>
          <w:lang w:val="en-US"/>
        </w:rPr>
        <w:t xml:space="preserve">tốt. Nguyên tắc ăn uống cũng tương tự một người khỏe mạnh và tùy thuộc vào văn hóa, chủng tộc, truyền thống gia đình cũng như mức độ nhận thức, tâm lý của </w:t>
      </w:r>
      <w:r w:rsidR="00DC6BB2">
        <w:rPr>
          <w:lang w:val="en-US"/>
        </w:rPr>
        <w:t>BN</w:t>
      </w:r>
      <w:r w:rsidRPr="006C3737">
        <w:rPr>
          <w:lang w:val="en-US"/>
        </w:rPr>
        <w:t xml:space="preserve">. Năng lượng và các chất dinh dưỡng đưa vào cần đạt mục tiêu duy trì cân nặng lý tưởng, tăng trưởng tốt ưu, khỏe mạnh và phòng ngừa các biến chứng cấp và mạn tính. </w:t>
      </w:r>
    </w:p>
    <w:p w14:paraId="4379B882" w14:textId="3D1BF4A0" w:rsidR="006C3737" w:rsidRPr="006C3737" w:rsidRDefault="006C3737" w:rsidP="00DC6BB2">
      <w:pPr>
        <w:pStyle w:val="ListParagraph"/>
        <w:rPr>
          <w:lang w:val="en-US"/>
        </w:rPr>
      </w:pPr>
      <w:r w:rsidRPr="006C3737">
        <w:rPr>
          <w:lang w:val="en-US"/>
        </w:rPr>
        <w:t xml:space="preserve">5 điểm chính cần chú ý trong điều trị dinh dưỡng ở </w:t>
      </w:r>
      <w:r w:rsidR="00DC6BB2">
        <w:rPr>
          <w:lang w:val="en-US"/>
        </w:rPr>
        <w:t>BN</w:t>
      </w:r>
      <w:r w:rsidRPr="006C3737">
        <w:rPr>
          <w:lang w:val="en-US"/>
        </w:rPr>
        <w:t xml:space="preserve"> </w:t>
      </w:r>
      <w:r w:rsidR="004B288E">
        <w:rPr>
          <w:lang w:val="en-US"/>
        </w:rPr>
        <w:t>ĐTĐ</w:t>
      </w:r>
      <w:r w:rsidRPr="006C3737">
        <w:rPr>
          <w:lang w:val="en-US"/>
        </w:rPr>
        <w:t xml:space="preserve"> típ 1 là:</w:t>
      </w:r>
    </w:p>
    <w:p w14:paraId="2FA827D2" w14:textId="335BDD87" w:rsidR="006C3737" w:rsidRPr="007920D5" w:rsidRDefault="006C3737" w:rsidP="00704853">
      <w:pPr>
        <w:pStyle w:val="ListParagraph"/>
        <w:numPr>
          <w:ilvl w:val="1"/>
          <w:numId w:val="3"/>
        </w:numPr>
        <w:rPr>
          <w:u w:val="thick" w:color="FF0000"/>
          <w:lang w:val="en-US"/>
        </w:rPr>
      </w:pPr>
      <w:r w:rsidRPr="007920D5">
        <w:rPr>
          <w:u w:val="thick" w:color="FF0000"/>
          <w:lang w:val="en-US"/>
        </w:rPr>
        <w:t xml:space="preserve">Ổn định lượng carbohydrate ăn vào hằng ngày. </w:t>
      </w:r>
    </w:p>
    <w:p w14:paraId="610C7FE6" w14:textId="5665EEBA" w:rsidR="006C3737" w:rsidRPr="007920D5" w:rsidRDefault="006C3737" w:rsidP="00704853">
      <w:pPr>
        <w:pStyle w:val="ListParagraph"/>
        <w:numPr>
          <w:ilvl w:val="1"/>
          <w:numId w:val="3"/>
        </w:numPr>
        <w:rPr>
          <w:u w:val="thick" w:color="FF0000"/>
          <w:lang w:val="en-US"/>
        </w:rPr>
      </w:pPr>
      <w:r w:rsidRPr="007920D5">
        <w:rPr>
          <w:u w:val="thick" w:color="FF0000"/>
          <w:lang w:val="en-US"/>
        </w:rPr>
        <w:t>Chỉnh liều insulin theo đường huyết, thức ăn và hoạt động</w:t>
      </w:r>
    </w:p>
    <w:p w14:paraId="379387E0" w14:textId="1F843EB2" w:rsidR="006C3737" w:rsidRPr="007920D5" w:rsidRDefault="006C3737" w:rsidP="00704853">
      <w:pPr>
        <w:pStyle w:val="ListParagraph"/>
        <w:numPr>
          <w:ilvl w:val="1"/>
          <w:numId w:val="3"/>
        </w:numPr>
        <w:rPr>
          <w:u w:val="thick" w:color="FF0000"/>
          <w:lang w:val="en-US"/>
        </w:rPr>
      </w:pPr>
      <w:r w:rsidRPr="007920D5">
        <w:rPr>
          <w:u w:val="thick" w:color="FF0000"/>
          <w:lang w:val="en-US"/>
        </w:rPr>
        <w:t>Kiểm soát cân nặng</w:t>
      </w:r>
    </w:p>
    <w:p w14:paraId="31D076BD" w14:textId="2F66066F" w:rsidR="006C3737" w:rsidRPr="007920D5" w:rsidRDefault="006C3737" w:rsidP="00704853">
      <w:pPr>
        <w:pStyle w:val="ListParagraph"/>
        <w:numPr>
          <w:ilvl w:val="1"/>
          <w:numId w:val="3"/>
        </w:numPr>
        <w:rPr>
          <w:u w:val="thick" w:color="FF0000"/>
          <w:lang w:val="en-US"/>
        </w:rPr>
      </w:pPr>
      <w:r w:rsidRPr="007920D5">
        <w:rPr>
          <w:u w:val="thick" w:color="FF0000"/>
          <w:lang w:val="en-US"/>
        </w:rPr>
        <w:t>Thành phần dinh dưỡng</w:t>
      </w:r>
    </w:p>
    <w:p w14:paraId="25680CC0" w14:textId="3FD2EEE8" w:rsidR="006C3737" w:rsidRPr="007920D5" w:rsidRDefault="006C3737" w:rsidP="00704853">
      <w:pPr>
        <w:pStyle w:val="ListParagraph"/>
        <w:numPr>
          <w:ilvl w:val="1"/>
          <w:numId w:val="3"/>
        </w:numPr>
        <w:rPr>
          <w:u w:val="thick" w:color="FF0000"/>
          <w:lang w:val="en-US"/>
        </w:rPr>
      </w:pPr>
      <w:r w:rsidRPr="007920D5">
        <w:rPr>
          <w:u w:val="thick" w:color="FF0000"/>
          <w:lang w:val="en-US"/>
        </w:rPr>
        <w:lastRenderedPageBreak/>
        <w:t>Thời gian các bữa ăn.</w:t>
      </w:r>
    </w:p>
    <w:p w14:paraId="4605B418" w14:textId="260AA3FF" w:rsidR="006C3737" w:rsidRPr="007920D5" w:rsidRDefault="00DC6BB2" w:rsidP="00163B45">
      <w:pPr>
        <w:pStyle w:val="ListParagraph"/>
        <w:rPr>
          <w:lang w:val="en-US"/>
        </w:rPr>
      </w:pPr>
      <w:r w:rsidRPr="007920D5">
        <w:rPr>
          <w:lang w:val="en-US"/>
        </w:rPr>
        <w:t>BN</w:t>
      </w:r>
      <w:r w:rsidR="006C3737" w:rsidRPr="007920D5">
        <w:rPr>
          <w:lang w:val="en-US"/>
        </w:rPr>
        <w:t xml:space="preserve"> </w:t>
      </w:r>
      <w:r w:rsidR="004B288E" w:rsidRPr="007920D5">
        <w:rPr>
          <w:lang w:val="en-US"/>
        </w:rPr>
        <w:t>ĐTĐ</w:t>
      </w:r>
      <w:r w:rsidR="006C3737" w:rsidRPr="007920D5">
        <w:rPr>
          <w:lang w:val="en-US"/>
        </w:rPr>
        <w:t xml:space="preserve"> type 1 cần có một chế độ ăn giảm glucid</w:t>
      </w:r>
      <w:r w:rsidR="007920D5" w:rsidRPr="007920D5">
        <w:rPr>
          <w:lang w:val="vi-VN"/>
        </w:rPr>
        <w:t xml:space="preserve"> →</w:t>
      </w:r>
      <w:r w:rsidR="006C3737" w:rsidRPr="007920D5">
        <w:rPr>
          <w:highlight w:val="cyan"/>
          <w:lang w:val="en-US"/>
        </w:rPr>
        <w:t>Tỷ lệ các loại thức ăn: 50-</w:t>
      </w:r>
      <w:r w:rsidR="006C3737" w:rsidRPr="00896674">
        <w:rPr>
          <w:b/>
          <w:bCs/>
          <w:highlight w:val="cyan"/>
          <w:lang w:val="en-US"/>
        </w:rPr>
        <w:t>55%</w:t>
      </w:r>
      <w:r w:rsidR="006C3737" w:rsidRPr="007920D5">
        <w:rPr>
          <w:highlight w:val="cyan"/>
          <w:lang w:val="en-US"/>
        </w:rPr>
        <w:t xml:space="preserve"> Glucid</w:t>
      </w:r>
      <w:r w:rsidR="006C3737" w:rsidRPr="007920D5">
        <w:rPr>
          <w:lang w:val="en-US"/>
        </w:rPr>
        <w:t xml:space="preserve">, 25-35% Lipid (&lt; 10% chất béo bão hoà và hạn chế tối đa thực phẩm có chứa trans fat, &lt; 10% chất béo không bão hòa và &gt;10% chất béo không bão hòa có một nối đôi), </w:t>
      </w:r>
      <w:r w:rsidR="006C3737" w:rsidRPr="00896674">
        <w:rPr>
          <w:b/>
          <w:bCs/>
          <w:lang w:val="en-US"/>
        </w:rPr>
        <w:t>15-</w:t>
      </w:r>
      <w:r w:rsidR="006C3737" w:rsidRPr="007920D5">
        <w:rPr>
          <w:lang w:val="en-US"/>
        </w:rPr>
        <w:t>20% Protid.</w:t>
      </w:r>
    </w:p>
    <w:p w14:paraId="63DAD62E" w14:textId="77777777" w:rsidR="006C3737" w:rsidRPr="006C3737" w:rsidRDefault="006C3737" w:rsidP="00DC6BB2">
      <w:pPr>
        <w:pStyle w:val="ListParagraph"/>
        <w:rPr>
          <w:lang w:val="en-US"/>
        </w:rPr>
      </w:pPr>
      <w:r w:rsidRPr="006C3737">
        <w:rPr>
          <w:lang w:val="en-US"/>
        </w:rPr>
        <w:t>Bổ sung vitamin và các yếu tố vi lượng: thường có trong các loại rau tươi.</w:t>
      </w:r>
    </w:p>
    <w:p w14:paraId="5D579E44" w14:textId="7EE23DD3" w:rsidR="006C3737" w:rsidRPr="006C3737" w:rsidRDefault="006C3737" w:rsidP="00DC6BB2">
      <w:pPr>
        <w:pStyle w:val="ListParagraph"/>
        <w:rPr>
          <w:lang w:val="en-US"/>
        </w:rPr>
      </w:pPr>
      <w:r w:rsidRPr="006C3737">
        <w:rPr>
          <w:lang w:val="en-US"/>
        </w:rPr>
        <w:t>Bổ sung sợi xơ (</w:t>
      </w:r>
      <w:r w:rsidR="00EA6A20">
        <w:rPr>
          <w:lang w:val="vi-VN"/>
        </w:rPr>
        <w:t>≥</w:t>
      </w:r>
      <w:r w:rsidRPr="006C3737">
        <w:rPr>
          <w:lang w:val="en-US"/>
        </w:rPr>
        <w:t>14 grams chất xơ/1000Kcal): có tác dụng chống táo bón, giảm tăng đường huyết, cholesterol, triglycerid trong bữa ăn.</w:t>
      </w:r>
    </w:p>
    <w:p w14:paraId="055F84B4" w14:textId="77777777" w:rsidR="006C3737" w:rsidRPr="006C3737" w:rsidRDefault="006C3737" w:rsidP="00DC6BB2">
      <w:pPr>
        <w:pStyle w:val="ListParagraph"/>
        <w:rPr>
          <w:lang w:val="en-US"/>
        </w:rPr>
      </w:pPr>
      <w:r w:rsidRPr="006C3737">
        <w:rPr>
          <w:lang w:val="en-US"/>
        </w:rPr>
        <w:t>Nên chọn các thực phẩm có chỉ số tăng đường huyết thấp, hạn chế đường hấp thu nhanh (&lt;10%), thức ăn có đường nhất là ngoài bữa ăn, chất béo có nguồn gốc động vật. Có thể chọn các thực phẩm gây tăng đường huyết có nguồn gốc từ đạm (thịt không mỡ, các loại cá, hải sản), bánh mì, gạo, ngũ cốc, sữa chua, sữa không bơ, pho mát ít chất béo, thực phẩm chứa nhiều chất xơ như rau xanh, củ cải, ngũ cốc, bí đỏ, trái cây (táo, lê). Cần tránh các thực phẩm như đường, mật, kẹo, bánh ngọt, nước uống có đường…</w:t>
      </w:r>
    </w:p>
    <w:p w14:paraId="3C729361" w14:textId="77777777" w:rsidR="006C3737" w:rsidRPr="006C3737" w:rsidRDefault="006C3737" w:rsidP="00DC6BB2">
      <w:pPr>
        <w:pStyle w:val="ListParagraph"/>
        <w:rPr>
          <w:i/>
          <w:lang w:val="en-US"/>
        </w:rPr>
      </w:pPr>
      <w:r w:rsidRPr="006C3737">
        <w:rPr>
          <w:i/>
          <w:lang w:val="en-US"/>
        </w:rPr>
        <w:t>Nhu cầu năng lượng</w:t>
      </w:r>
    </w:p>
    <w:p w14:paraId="128CCD9A" w14:textId="3165C47D" w:rsidR="006C3737" w:rsidRPr="006C3737" w:rsidRDefault="006C3737" w:rsidP="00704853">
      <w:pPr>
        <w:pStyle w:val="ListParagraph"/>
        <w:numPr>
          <w:ilvl w:val="1"/>
          <w:numId w:val="3"/>
        </w:numPr>
        <w:rPr>
          <w:lang w:val="en-US"/>
        </w:rPr>
      </w:pPr>
      <w:r w:rsidRPr="003667D7">
        <w:rPr>
          <w:highlight w:val="cyan"/>
          <w:lang w:val="en-US"/>
        </w:rPr>
        <w:t xml:space="preserve">Năng lượng một ngày = </w:t>
      </w:r>
      <w:r w:rsidR="00733B04">
        <w:rPr>
          <w:highlight w:val="cyan"/>
          <w:lang w:val="en-US"/>
        </w:rPr>
        <w:t>1000</w:t>
      </w:r>
      <w:r w:rsidRPr="003667D7">
        <w:rPr>
          <w:highlight w:val="cyan"/>
          <w:lang w:val="en-US"/>
        </w:rPr>
        <w:t xml:space="preserve"> Kcal + (100 Kcal x số năm tuổi)</w:t>
      </w:r>
    </w:p>
    <w:p w14:paraId="3EB84CDC" w14:textId="77777777" w:rsidR="006C3737" w:rsidRPr="006C3737" w:rsidRDefault="006C3737" w:rsidP="00704853">
      <w:pPr>
        <w:pStyle w:val="ListParagraph"/>
        <w:numPr>
          <w:ilvl w:val="1"/>
          <w:numId w:val="3"/>
        </w:numPr>
        <w:rPr>
          <w:lang w:val="en-US"/>
        </w:rPr>
      </w:pPr>
      <w:r w:rsidRPr="006C3737">
        <w:rPr>
          <w:lang w:val="en-US"/>
        </w:rPr>
        <w:t xml:space="preserve">Chia đều năng lượng trong các bữa ăn: </w:t>
      </w:r>
      <w:r w:rsidRPr="003667D7">
        <w:rPr>
          <w:u w:val="thick" w:color="FF0000"/>
          <w:lang w:val="en-US"/>
        </w:rPr>
        <w:t>ba bữa chính (sáng 20%, trưa 20%, chiều 30%),</w:t>
      </w:r>
      <w:r w:rsidRPr="006C3737">
        <w:rPr>
          <w:lang w:val="en-US"/>
        </w:rPr>
        <w:t xml:space="preserve"> ba bữa ăn phụ </w:t>
      </w:r>
      <w:r w:rsidRPr="003667D7">
        <w:rPr>
          <w:u w:val="thick" w:color="FF0000"/>
          <w:lang w:val="en-US"/>
        </w:rPr>
        <w:t>(giữa sáng, giữa trưa, tối 10%/bữa).</w:t>
      </w:r>
      <w:r w:rsidRPr="006C3737">
        <w:rPr>
          <w:lang w:val="en-US"/>
        </w:rPr>
        <w:t xml:space="preserve"> Tuy nhiên tỷ lệ này có thể thay đổi tùy theo tập quán cá nhân và gia đình.</w:t>
      </w:r>
    </w:p>
    <w:p w14:paraId="3F696B70" w14:textId="77777777" w:rsidR="006C3737" w:rsidRPr="006C3737" w:rsidRDefault="006C3737" w:rsidP="00704853">
      <w:pPr>
        <w:pStyle w:val="ListParagraph"/>
        <w:numPr>
          <w:ilvl w:val="1"/>
          <w:numId w:val="3"/>
        </w:numPr>
        <w:rPr>
          <w:lang w:val="en-US"/>
        </w:rPr>
      </w:pPr>
      <w:r w:rsidRPr="006C3737">
        <w:rPr>
          <w:lang w:val="en-US"/>
        </w:rPr>
        <w:t>Khi sử dụng phác đồ tăng cường cần tính lượng carbohydrat ăn vào.</w:t>
      </w:r>
    </w:p>
    <w:p w14:paraId="4A4B8785" w14:textId="60FBF2B6" w:rsidR="006C3737" w:rsidRPr="006C3737" w:rsidRDefault="006C3737" w:rsidP="006128B2">
      <w:pPr>
        <w:pStyle w:val="Heading2"/>
        <w:rPr>
          <w:lang w:val="en-US"/>
        </w:rPr>
      </w:pPr>
      <w:r w:rsidRPr="006C3737">
        <w:rPr>
          <w:lang w:val="en-US"/>
        </w:rPr>
        <w:t>Rèn luyện cơ thể</w:t>
      </w:r>
    </w:p>
    <w:p w14:paraId="4E9ADF5E" w14:textId="77777777" w:rsidR="006C3737" w:rsidRPr="006C3737" w:rsidRDefault="006C3737" w:rsidP="00F6651D">
      <w:pPr>
        <w:pStyle w:val="ListParagraph"/>
        <w:rPr>
          <w:lang w:val="en-US"/>
        </w:rPr>
      </w:pPr>
      <w:r w:rsidRPr="006C3737">
        <w:rPr>
          <w:lang w:val="en-US"/>
        </w:rPr>
        <w:t>Trẻ tham gia các hoạt động thể thao cần phải theo dõi đường huyết thường xuyên hơn (trước, sau và mỗi giờ khi hoạt động nặng) và cần chỉnh liều insulin thích hợp.</w:t>
      </w:r>
    </w:p>
    <w:p w14:paraId="26780220" w14:textId="77777777" w:rsidR="006C3737" w:rsidRPr="006C3737" w:rsidRDefault="006C3737" w:rsidP="00F6651D">
      <w:pPr>
        <w:pStyle w:val="ListParagraph"/>
        <w:rPr>
          <w:lang w:val="en-US"/>
        </w:rPr>
      </w:pPr>
      <w:r w:rsidRPr="003667D7">
        <w:rPr>
          <w:highlight w:val="cyan"/>
          <w:lang w:val="en-US"/>
        </w:rPr>
        <w:t>Đối với trẻ chích insulin với liều cố định, nên có một bữa ăn nhẹ trước luyện tập</w:t>
      </w:r>
      <w:r w:rsidRPr="006C3737">
        <w:rPr>
          <w:lang w:val="en-US"/>
        </w:rPr>
        <w:t>. Một số trẻ có thể cũng cần ăn sau khi luyện tập vì đường huyết có thể tăng trong lúc đang luyện tập (do tăng tiết catecholamine) nhưng sau khi luyện tập đường huyết có thể hạ nếu không điều trị kịp thời.</w:t>
      </w:r>
    </w:p>
    <w:p w14:paraId="64F64B75" w14:textId="77777777" w:rsidR="006C3737" w:rsidRPr="006C3737" w:rsidRDefault="006C3737" w:rsidP="00F6651D">
      <w:pPr>
        <w:pStyle w:val="ListParagraph"/>
        <w:rPr>
          <w:lang w:val="en-US"/>
        </w:rPr>
      </w:pPr>
      <w:r w:rsidRPr="006C3737">
        <w:rPr>
          <w:lang w:val="en-US"/>
        </w:rPr>
        <w:t xml:space="preserve">Đối với trẻ đang sử dụng bơm insulin có thể giảm 30-70% liều insulin nền.  </w:t>
      </w:r>
    </w:p>
    <w:p w14:paraId="57B9AC6E" w14:textId="67E9BB98" w:rsidR="006C3737" w:rsidRPr="003667D7" w:rsidRDefault="006C3737" w:rsidP="00F6651D">
      <w:pPr>
        <w:pStyle w:val="ListParagraph"/>
        <w:rPr>
          <w:highlight w:val="magenta"/>
          <w:lang w:val="en-US"/>
        </w:rPr>
      </w:pPr>
      <w:r w:rsidRPr="003667D7">
        <w:rPr>
          <w:highlight w:val="magenta"/>
          <w:lang w:val="en-US"/>
        </w:rPr>
        <w:t>Không tập luyện nếu đường huyết &gt; 270mg/dl hay ceton niệu (+)</w:t>
      </w:r>
    </w:p>
    <w:p w14:paraId="0918EB81" w14:textId="52FE68AD" w:rsidR="006C3737" w:rsidRPr="006128B2" w:rsidRDefault="006C3737" w:rsidP="006C3737">
      <w:pPr>
        <w:pStyle w:val="Heading2"/>
        <w:rPr>
          <w:lang w:val="en-US"/>
        </w:rPr>
      </w:pPr>
      <w:r w:rsidRPr="006128B2">
        <w:rPr>
          <w:lang w:val="en-US"/>
        </w:rPr>
        <w:t xml:space="preserve">Phân cấp điều trị và theo dõi </w:t>
      </w:r>
      <w:r w:rsidR="00DC6BB2">
        <w:rPr>
          <w:lang w:val="en-US"/>
        </w:rPr>
        <w:t>BN</w:t>
      </w:r>
      <w:r w:rsidRPr="006128B2">
        <w:rPr>
          <w:lang w:val="en-US"/>
        </w:rPr>
        <w:t xml:space="preserve"> </w:t>
      </w:r>
      <w:r w:rsidRPr="006128B2">
        <w:rPr>
          <w:vertAlign w:val="superscript"/>
          <w:lang w:val="en-US"/>
        </w:rPr>
        <w:t>[</w:t>
      </w:r>
      <w:r w:rsidRPr="006C3737">
        <w:rPr>
          <w:vertAlign w:val="superscript"/>
          <w:lang w:val="en-US"/>
        </w:rPr>
        <w:fldChar w:fldCharType="begin"/>
      </w:r>
      <w:r w:rsidRPr="006128B2">
        <w:rPr>
          <w:vertAlign w:val="superscript"/>
          <w:lang w:val="en-US"/>
        </w:rPr>
        <w:instrText xml:space="preserve"> REF _Ref343283684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1</w:t>
      </w:r>
      <w:r w:rsidRPr="006C3737">
        <w:fldChar w:fldCharType="end"/>
      </w:r>
      <w:r w:rsidRPr="006128B2">
        <w:rPr>
          <w:vertAlign w:val="superscript"/>
          <w:lang w:val="en-US"/>
        </w:rPr>
        <w:t>], [</w:t>
      </w:r>
      <w:r w:rsidRPr="006C3737">
        <w:rPr>
          <w:vertAlign w:val="superscript"/>
          <w:lang w:val="en-US"/>
        </w:rPr>
        <w:fldChar w:fldCharType="begin"/>
      </w:r>
      <w:r w:rsidRPr="006128B2">
        <w:rPr>
          <w:vertAlign w:val="superscript"/>
          <w:lang w:val="en-US"/>
        </w:rPr>
        <w:instrText xml:space="preserve"> REF _Ref343283698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4</w:t>
      </w:r>
      <w:r w:rsidRPr="006C3737">
        <w:fldChar w:fldCharType="end"/>
      </w:r>
      <w:r w:rsidRPr="006128B2">
        <w:rPr>
          <w:vertAlign w:val="superscript"/>
          <w:lang w:val="en-US"/>
        </w:rPr>
        <w:t>], [</w:t>
      </w:r>
      <w:r w:rsidRPr="006C3737">
        <w:rPr>
          <w:vertAlign w:val="superscript"/>
          <w:lang w:val="en-US"/>
        </w:rPr>
        <w:fldChar w:fldCharType="begin"/>
      </w:r>
      <w:r w:rsidRPr="006128B2">
        <w:rPr>
          <w:vertAlign w:val="superscript"/>
          <w:lang w:val="en-US"/>
        </w:rPr>
        <w:instrText xml:space="preserve"> REF _Ref344783154 \r \h  \* MERGEFORMAT </w:instrText>
      </w:r>
      <w:r w:rsidRPr="006C3737">
        <w:rPr>
          <w:vertAlign w:val="superscript"/>
          <w:lang w:val="en-US"/>
        </w:rPr>
      </w:r>
      <w:r w:rsidRPr="006C3737">
        <w:rPr>
          <w:vertAlign w:val="superscript"/>
          <w:lang w:val="en-US"/>
        </w:rPr>
        <w:fldChar w:fldCharType="separate"/>
      </w:r>
      <w:r w:rsidRPr="006128B2">
        <w:rPr>
          <w:vertAlign w:val="superscript"/>
          <w:lang w:val="en-US"/>
        </w:rPr>
        <w:t>12</w:t>
      </w:r>
      <w:r w:rsidRPr="006C3737">
        <w:fldChar w:fldCharType="end"/>
      </w:r>
      <w:r w:rsidRPr="006128B2">
        <w:rPr>
          <w:vertAlign w:val="superscript"/>
          <w:lang w:val="en-US"/>
        </w:rPr>
        <w:t>]</w:t>
      </w:r>
    </w:p>
    <w:p w14:paraId="1C0F6ACA" w14:textId="290651EB" w:rsidR="006C3737" w:rsidRPr="006C3737" w:rsidRDefault="006C3737" w:rsidP="00F6651D">
      <w:pPr>
        <w:pStyle w:val="Heading3"/>
        <w:rPr>
          <w:lang w:val="en-US"/>
        </w:rPr>
      </w:pPr>
      <w:r w:rsidRPr="006C3737">
        <w:rPr>
          <w:lang w:val="en-US"/>
        </w:rPr>
        <w:t>Tuyến cơ sở</w:t>
      </w:r>
    </w:p>
    <w:p w14:paraId="670C6AA1" w14:textId="7C24DF16" w:rsidR="00F071D9" w:rsidRPr="00F071D9" w:rsidRDefault="006C3737" w:rsidP="00F071D9">
      <w:pPr>
        <w:pStyle w:val="ListParagraph"/>
        <w:rPr>
          <w:lang w:val="vi-VN"/>
        </w:rPr>
      </w:pPr>
      <w:r w:rsidRPr="006C3737">
        <w:rPr>
          <w:lang w:val="en-US"/>
        </w:rPr>
        <w:t xml:space="preserve">Hướng dẫn cho bệnh nhi và gia đình biết tự kiểm soát bệnh và các biến chứng, hợp tác với thầy thuốc, biết cách theo dõi đường huyết, đường niệu, sử dụng Insulin tại nhà. </w:t>
      </w:r>
      <w:r w:rsidR="00DC6BB2">
        <w:rPr>
          <w:lang w:val="en-US"/>
        </w:rPr>
        <w:t>BN</w:t>
      </w:r>
      <w:r w:rsidRPr="006C3737">
        <w:rPr>
          <w:lang w:val="en-US"/>
        </w:rPr>
        <w:t xml:space="preserve"> cần được hướng dẫn chế độ ăn uống hợp lý, rèn luyện cơ thể và biết cách nhận biết được biến chứng (hạ đường huyết, nhiễm trùng bàn chân)</w:t>
      </w:r>
      <w:r w:rsidR="00F071D9">
        <w:rPr>
          <w:lang w:val="vi-VN"/>
        </w:rPr>
        <w:t xml:space="preserve">. </w:t>
      </w:r>
      <w:r w:rsidR="00F071D9" w:rsidRPr="00F071D9">
        <w:rPr>
          <w:b/>
          <w:bCs/>
          <w:i/>
          <w:iCs/>
          <w:u w:val="single"/>
          <w:lang w:val="vi-VN"/>
        </w:rPr>
        <w:t>Theo dõi: biết cách tự kiểm soát</w:t>
      </w:r>
      <w:r w:rsidR="00087A7F">
        <w:rPr>
          <w:lang w:val="vi-VN"/>
        </w:rPr>
        <w:t xml:space="preserve"> (Slide):</w:t>
      </w:r>
    </w:p>
    <w:p w14:paraId="62639799" w14:textId="77777777" w:rsidR="00F071D9" w:rsidRPr="00F071D9" w:rsidRDefault="00F071D9" w:rsidP="00704853">
      <w:pPr>
        <w:pStyle w:val="ListParagraph"/>
        <w:numPr>
          <w:ilvl w:val="1"/>
          <w:numId w:val="3"/>
        </w:numPr>
        <w:rPr>
          <w:lang w:val="vi-VN"/>
        </w:rPr>
      </w:pPr>
      <w:r w:rsidRPr="00F071D9">
        <w:rPr>
          <w:lang w:val="vi-VN"/>
        </w:rPr>
        <w:t>ĐH trước bữa ăn chính.</w:t>
      </w:r>
    </w:p>
    <w:p w14:paraId="21BBC51D" w14:textId="7E27790A" w:rsidR="00F071D9" w:rsidRPr="00F071D9" w:rsidRDefault="00F071D9" w:rsidP="00704853">
      <w:pPr>
        <w:pStyle w:val="ListParagraph"/>
        <w:numPr>
          <w:ilvl w:val="1"/>
          <w:numId w:val="3"/>
        </w:numPr>
        <w:rPr>
          <w:lang w:val="vi-VN"/>
        </w:rPr>
      </w:pPr>
      <w:r w:rsidRPr="00F071D9">
        <w:rPr>
          <w:u w:val="thick" w:color="FF0000"/>
          <w:lang w:val="vi-VN"/>
        </w:rPr>
        <w:t>ĐH ít nhất 1 lần (3-4 giờ sáng)</w:t>
      </w:r>
      <w:r w:rsidRPr="00F071D9">
        <w:rPr>
          <w:lang w:val="vi-VN"/>
        </w:rPr>
        <w:t xml:space="preserve">. </w:t>
      </w:r>
      <w:r w:rsidR="00BE56FB">
        <w:rPr>
          <w:lang w:val="vi-VN"/>
        </w:rPr>
        <w:t>[</w:t>
      </w:r>
      <w:r w:rsidRPr="00F071D9">
        <w:rPr>
          <w:i/>
          <w:iCs/>
          <w:color w:val="7030A0"/>
          <w:lang w:val="vi-VN"/>
        </w:rPr>
        <w:t xml:space="preserve">Lúc hay bị tụt </w:t>
      </w:r>
      <w:r w:rsidR="00BE56FB" w:rsidRPr="00BE56FB">
        <w:rPr>
          <w:i/>
          <w:iCs/>
          <w:color w:val="7030A0"/>
          <w:lang w:val="vi-VN"/>
        </w:rPr>
        <w:t>đường</w:t>
      </w:r>
      <w:r w:rsidR="00BE56FB">
        <w:rPr>
          <w:lang w:val="vi-VN"/>
        </w:rPr>
        <w:t>]</w:t>
      </w:r>
    </w:p>
    <w:p w14:paraId="3B85BF07" w14:textId="3A7330E9" w:rsidR="00F071D9" w:rsidRPr="00F071D9" w:rsidRDefault="00F071D9" w:rsidP="00704853">
      <w:pPr>
        <w:pStyle w:val="ListParagraph"/>
        <w:numPr>
          <w:ilvl w:val="1"/>
          <w:numId w:val="3"/>
        </w:numPr>
        <w:rPr>
          <w:i/>
          <w:iCs/>
          <w:color w:val="7030A0"/>
          <w:lang w:val="vi-VN"/>
        </w:rPr>
      </w:pPr>
      <w:r w:rsidRPr="00F071D9">
        <w:rPr>
          <w:lang w:val="vi-VN"/>
        </w:rPr>
        <w:t>Cétones thường xuyên</w:t>
      </w:r>
      <w:r w:rsidR="00B351B2">
        <w:rPr>
          <w:lang w:val="vi-VN"/>
        </w:rPr>
        <w:t xml:space="preserve"> →</w:t>
      </w:r>
      <w:r w:rsidR="00B351B2" w:rsidRPr="00B351B2">
        <w:rPr>
          <w:i/>
          <w:iCs/>
          <w:color w:val="7030A0"/>
          <w:lang w:val="vi-VN"/>
        </w:rPr>
        <w:t>nếu [+] phải nhập viện ngay.</w:t>
      </w:r>
    </w:p>
    <w:p w14:paraId="14FE530D" w14:textId="77777777" w:rsidR="00F071D9" w:rsidRPr="00F071D9" w:rsidRDefault="00F071D9" w:rsidP="00704853">
      <w:pPr>
        <w:pStyle w:val="ListParagraph"/>
        <w:numPr>
          <w:ilvl w:val="1"/>
          <w:numId w:val="3"/>
        </w:numPr>
        <w:rPr>
          <w:lang w:val="vi-VN"/>
        </w:rPr>
      </w:pPr>
      <w:r w:rsidRPr="00F071D9">
        <w:rPr>
          <w:lang w:val="vi-VN"/>
        </w:rPr>
        <w:t>Cân nặng mỗi ngày.</w:t>
      </w:r>
    </w:p>
    <w:p w14:paraId="7BC4D596" w14:textId="77777777" w:rsidR="00F071D9" w:rsidRPr="00F071D9" w:rsidRDefault="00F071D9" w:rsidP="00704853">
      <w:pPr>
        <w:pStyle w:val="ListParagraph"/>
        <w:numPr>
          <w:ilvl w:val="1"/>
          <w:numId w:val="3"/>
        </w:numPr>
        <w:rPr>
          <w:lang w:val="vi-VN"/>
        </w:rPr>
      </w:pPr>
      <w:r w:rsidRPr="00F071D9">
        <w:rPr>
          <w:lang w:val="vi-VN"/>
        </w:rPr>
        <w:lastRenderedPageBreak/>
        <w:t>Giữ vệ sinh thân thể.</w:t>
      </w:r>
    </w:p>
    <w:p w14:paraId="5AC7F227" w14:textId="685E82A1" w:rsidR="006C3737" w:rsidRPr="006C3737" w:rsidRDefault="006C3737" w:rsidP="00F6651D">
      <w:pPr>
        <w:pStyle w:val="ListParagraph"/>
        <w:rPr>
          <w:lang w:val="en-US"/>
        </w:rPr>
      </w:pPr>
      <w:r w:rsidRPr="006C3737">
        <w:rPr>
          <w:lang w:val="en-US"/>
        </w:rPr>
        <w:t>Cần theo dõi định kỳ mỗi tháng về: cân nặng, chiều cao, huyết áp, đường huyết, đường niệu, dấu hiệu nhiễm trùng thứ phát.</w:t>
      </w:r>
    </w:p>
    <w:p w14:paraId="43A1A1A0" w14:textId="51C316CD" w:rsidR="006C3737" w:rsidRPr="006C3737" w:rsidRDefault="006C3737" w:rsidP="00F6651D">
      <w:pPr>
        <w:pStyle w:val="Heading3"/>
        <w:rPr>
          <w:lang w:val="en-US"/>
        </w:rPr>
      </w:pPr>
      <w:r w:rsidRPr="006C3737">
        <w:rPr>
          <w:lang w:val="en-US"/>
        </w:rPr>
        <w:t>Tuyến tỉnh, thành phố</w:t>
      </w:r>
    </w:p>
    <w:p w14:paraId="2AC260B3" w14:textId="501472ED" w:rsidR="006C3737" w:rsidRPr="006C3737" w:rsidRDefault="006C3737" w:rsidP="00D5612B">
      <w:pPr>
        <w:pStyle w:val="ListParagraph"/>
        <w:rPr>
          <w:lang w:val="en-US"/>
        </w:rPr>
      </w:pPr>
      <w:r w:rsidRPr="003667D7">
        <w:rPr>
          <w:highlight w:val="cyan"/>
          <w:lang w:val="en-US"/>
        </w:rPr>
        <w:t>Khám lâm sàng đầy đủ nên thực hiện ít nhất 2 lần trong một năm</w:t>
      </w:r>
      <w:r w:rsidRPr="006C3737">
        <w:rPr>
          <w:lang w:val="en-US"/>
        </w:rPr>
        <w:t>, bao gồm:</w:t>
      </w:r>
    </w:p>
    <w:p w14:paraId="7E048A3E" w14:textId="77777777" w:rsidR="006C3737" w:rsidRPr="006C3737" w:rsidRDefault="006C3737" w:rsidP="00704853">
      <w:pPr>
        <w:pStyle w:val="ListParagraph"/>
        <w:numPr>
          <w:ilvl w:val="1"/>
          <w:numId w:val="3"/>
        </w:numPr>
        <w:rPr>
          <w:lang w:val="en-US"/>
        </w:rPr>
      </w:pPr>
      <w:r w:rsidRPr="006C3737">
        <w:rPr>
          <w:lang w:val="en-US"/>
        </w:rPr>
        <w:t xml:space="preserve">Cân nặng và chiều cao - đảm bảo trẻ tăng trưởng bình thường </w:t>
      </w:r>
    </w:p>
    <w:p w14:paraId="0F3856DA" w14:textId="77777777" w:rsidR="006C3737" w:rsidRPr="006C3737" w:rsidRDefault="006C3737" w:rsidP="00704853">
      <w:pPr>
        <w:pStyle w:val="ListParagraph"/>
        <w:numPr>
          <w:ilvl w:val="1"/>
          <w:numId w:val="3"/>
        </w:numPr>
        <w:rPr>
          <w:lang w:val="en-US"/>
        </w:rPr>
      </w:pPr>
      <w:r w:rsidRPr="006C3737">
        <w:rPr>
          <w:lang w:val="en-US"/>
        </w:rPr>
        <w:t>Huyết áp</w:t>
      </w:r>
    </w:p>
    <w:p w14:paraId="7F689314" w14:textId="77777777" w:rsidR="006C3737" w:rsidRPr="003667D7" w:rsidRDefault="006C3737" w:rsidP="00704853">
      <w:pPr>
        <w:pStyle w:val="ListParagraph"/>
        <w:numPr>
          <w:ilvl w:val="1"/>
          <w:numId w:val="3"/>
        </w:numPr>
        <w:rPr>
          <w:u w:val="thick" w:color="FF0000"/>
          <w:lang w:val="en-US"/>
        </w:rPr>
      </w:pPr>
      <w:r w:rsidRPr="003667D7">
        <w:rPr>
          <w:u w:val="thick" w:color="FF0000"/>
          <w:lang w:val="en-US"/>
        </w:rPr>
        <w:t>Đánh giá dậy thì: trẻ có thể có tình trạng đề kháng insulin</w:t>
      </w:r>
    </w:p>
    <w:p w14:paraId="69DF54B5" w14:textId="77777777" w:rsidR="006C3737" w:rsidRPr="003667D7" w:rsidRDefault="006C3737" w:rsidP="00704853">
      <w:pPr>
        <w:pStyle w:val="ListParagraph"/>
        <w:numPr>
          <w:ilvl w:val="1"/>
          <w:numId w:val="3"/>
        </w:numPr>
        <w:rPr>
          <w:u w:val="thick" w:color="FF0000"/>
          <w:lang w:val="en-US"/>
        </w:rPr>
      </w:pPr>
      <w:r w:rsidRPr="003667D7">
        <w:rPr>
          <w:u w:val="thick" w:color="FF0000"/>
          <w:lang w:val="en-US"/>
        </w:rPr>
        <w:t>Tuyến giáp: tầm soát tình trạng viêm giáp tự miễn đi kèm</w:t>
      </w:r>
    </w:p>
    <w:p w14:paraId="37C19A11" w14:textId="77777777" w:rsidR="006C3737" w:rsidRPr="006C3737" w:rsidRDefault="006C3737" w:rsidP="00704853">
      <w:pPr>
        <w:pStyle w:val="ListParagraph"/>
        <w:numPr>
          <w:ilvl w:val="1"/>
          <w:numId w:val="3"/>
        </w:numPr>
        <w:rPr>
          <w:lang w:val="en-US"/>
        </w:rPr>
      </w:pPr>
      <w:r w:rsidRPr="006C3737">
        <w:rPr>
          <w:lang w:val="en-US"/>
        </w:rPr>
        <w:t xml:space="preserve">Da: kiểm tra vị trí tiêm insulin để tìm biến chứng teo mô mỡ và phì đại mô mỡ </w:t>
      </w:r>
    </w:p>
    <w:p w14:paraId="194050C0" w14:textId="7E7CA560" w:rsidR="006C3737" w:rsidRPr="00896674" w:rsidRDefault="006C3737" w:rsidP="00704853">
      <w:pPr>
        <w:pStyle w:val="ListParagraph"/>
        <w:numPr>
          <w:ilvl w:val="1"/>
          <w:numId w:val="3"/>
        </w:numPr>
        <w:rPr>
          <w:u w:val="thick" w:color="FF0000"/>
          <w:lang w:val="en-US"/>
        </w:rPr>
      </w:pPr>
      <w:r w:rsidRPr="00896674">
        <w:rPr>
          <w:u w:val="thick" w:color="FF0000"/>
          <w:lang w:val="en-US"/>
        </w:rPr>
        <w:t xml:space="preserve">Mắt: khám đáy mắt tầm soát bệnh lý võng mạc do </w:t>
      </w:r>
      <w:r w:rsidR="004B288E" w:rsidRPr="00896674">
        <w:rPr>
          <w:u w:val="thick" w:color="FF0000"/>
          <w:lang w:val="en-US"/>
        </w:rPr>
        <w:t>ĐTĐ</w:t>
      </w:r>
    </w:p>
    <w:p w14:paraId="53668FAB" w14:textId="77777777" w:rsidR="006C3737" w:rsidRPr="00896674" w:rsidRDefault="006C3737" w:rsidP="00704853">
      <w:pPr>
        <w:pStyle w:val="ListParagraph"/>
        <w:numPr>
          <w:ilvl w:val="1"/>
          <w:numId w:val="3"/>
        </w:numPr>
        <w:rPr>
          <w:u w:val="thick" w:color="FF0000"/>
          <w:lang w:val="en-US"/>
        </w:rPr>
      </w:pPr>
      <w:r w:rsidRPr="00896674">
        <w:rPr>
          <w:u w:val="thick" w:color="FF0000"/>
          <w:lang w:val="en-US"/>
        </w:rPr>
        <w:t>Tứ chi: bệnh thần kinh ngoại biên, bệnh lý khớp đi kèm, biến chứng bàn chân.</w:t>
      </w:r>
    </w:p>
    <w:p w14:paraId="20A27C9F" w14:textId="3018903D" w:rsidR="006C3737" w:rsidRPr="006C3737" w:rsidRDefault="006C3737" w:rsidP="00D5612B">
      <w:pPr>
        <w:pStyle w:val="ListParagraph"/>
        <w:rPr>
          <w:lang w:val="en-US"/>
        </w:rPr>
      </w:pPr>
      <w:r w:rsidRPr="006C3737">
        <w:rPr>
          <w:lang w:val="en-US"/>
        </w:rPr>
        <w:t>Cận lâm sàng:</w:t>
      </w:r>
    </w:p>
    <w:p w14:paraId="1493B003" w14:textId="77777777" w:rsidR="006C3737" w:rsidRPr="00B95356" w:rsidRDefault="006C3737" w:rsidP="00704853">
      <w:pPr>
        <w:pStyle w:val="ListParagraph"/>
        <w:numPr>
          <w:ilvl w:val="1"/>
          <w:numId w:val="3"/>
        </w:numPr>
        <w:rPr>
          <w:u w:val="thick" w:color="FF0000"/>
          <w:lang w:val="en-US"/>
        </w:rPr>
      </w:pPr>
      <w:r w:rsidRPr="00B95356">
        <w:rPr>
          <w:u w:val="thick" w:color="FF0000"/>
          <w:lang w:val="en-US"/>
        </w:rPr>
        <w:t>HbA</w:t>
      </w:r>
      <w:r w:rsidRPr="00B95356">
        <w:rPr>
          <w:u w:val="thick" w:color="FF0000"/>
          <w:vertAlign w:val="subscript"/>
          <w:lang w:val="en-US"/>
        </w:rPr>
        <w:t>1</w:t>
      </w:r>
      <w:r w:rsidRPr="00B95356">
        <w:rPr>
          <w:u w:val="thick" w:color="FF0000"/>
          <w:lang w:val="en-US"/>
        </w:rPr>
        <w:t>C: Mỗi 3 tháng</w:t>
      </w:r>
    </w:p>
    <w:p w14:paraId="00D42B2D" w14:textId="743B4241" w:rsidR="006C3737" w:rsidRPr="00B95356" w:rsidRDefault="006C3737" w:rsidP="00704853">
      <w:pPr>
        <w:pStyle w:val="ListParagraph"/>
        <w:numPr>
          <w:ilvl w:val="1"/>
          <w:numId w:val="3"/>
        </w:numPr>
        <w:rPr>
          <w:u w:val="thick" w:color="FF0000"/>
          <w:lang w:val="en-US"/>
        </w:rPr>
      </w:pPr>
      <w:r w:rsidRPr="00B95356">
        <w:rPr>
          <w:u w:val="thick" w:color="FF0000"/>
          <w:lang w:val="en-US"/>
        </w:rPr>
        <w:t xml:space="preserve">Microalbumin niệu: hàng năm đối với trẻ trên 10 tuổi và </w:t>
      </w:r>
      <w:r w:rsidR="004B288E" w:rsidRPr="00B95356">
        <w:rPr>
          <w:u w:val="thick" w:color="FF0000"/>
          <w:lang w:val="en-US"/>
        </w:rPr>
        <w:t>ĐTĐ</w:t>
      </w:r>
      <w:r w:rsidRPr="00B95356">
        <w:rPr>
          <w:u w:val="thick" w:color="FF0000"/>
          <w:lang w:val="en-US"/>
        </w:rPr>
        <w:t xml:space="preserve"> &gt;</w:t>
      </w:r>
      <w:proofErr w:type="gramStart"/>
      <w:r w:rsidRPr="00B95356">
        <w:rPr>
          <w:u w:val="thick" w:color="FF0000"/>
          <w:lang w:val="en-US"/>
        </w:rPr>
        <w:t>5  năm</w:t>
      </w:r>
      <w:proofErr w:type="gramEnd"/>
      <w:r w:rsidRPr="00B95356">
        <w:rPr>
          <w:u w:val="thick" w:color="FF0000"/>
          <w:lang w:val="en-US"/>
        </w:rPr>
        <w:t>.</w:t>
      </w:r>
    </w:p>
    <w:p w14:paraId="668906C8" w14:textId="2DB1A639" w:rsidR="006C3737" w:rsidRPr="006C3737" w:rsidRDefault="006C3737" w:rsidP="00704853">
      <w:pPr>
        <w:pStyle w:val="ListParagraph"/>
        <w:numPr>
          <w:ilvl w:val="1"/>
          <w:numId w:val="3"/>
        </w:numPr>
        <w:rPr>
          <w:lang w:val="en-US"/>
        </w:rPr>
      </w:pPr>
      <w:r w:rsidRPr="00B95356">
        <w:rPr>
          <w:highlight w:val="cyan"/>
          <w:lang w:val="en-US"/>
        </w:rPr>
        <w:t>Bilan Lipid máu:</w:t>
      </w:r>
      <w:r w:rsidRPr="006C3737">
        <w:rPr>
          <w:lang w:val="en-US"/>
        </w:rPr>
        <w:t xml:space="preserve"> tầm soát rối loạn lipid máu, </w:t>
      </w:r>
      <w:r w:rsidRPr="00B95356">
        <w:rPr>
          <w:u w:val="thick" w:color="FF0000"/>
          <w:lang w:val="en-US"/>
        </w:rPr>
        <w:t>thực hiện 1 lần khi trẻ bắt đầu dậy thì hoặc ở trẻ trên 10 tuổi. Nếu bình thường: lặp lại sau 5 năm, nếu bất thường: lặp lại mỗi năm</w:t>
      </w:r>
      <w:r w:rsidRPr="006C3737">
        <w:rPr>
          <w:lang w:val="en-US"/>
        </w:rPr>
        <w:t xml:space="preserve">. Nếu bình thường, nhưng kiểm soát đường huyết kém nên lặp lại xét nghiệm mỗi 2 </w:t>
      </w:r>
      <w:r w:rsidR="00B95356">
        <w:rPr>
          <w:lang w:val="en-US"/>
        </w:rPr>
        <w:t>năm</w:t>
      </w:r>
      <w:r w:rsidR="00B95356">
        <w:rPr>
          <w:lang w:val="vi-VN"/>
        </w:rPr>
        <w:t>.</w:t>
      </w:r>
    </w:p>
    <w:p w14:paraId="31D611A8" w14:textId="39624D40" w:rsidR="006C3737" w:rsidRDefault="006C3737" w:rsidP="00704853">
      <w:pPr>
        <w:pStyle w:val="ListParagraph"/>
        <w:numPr>
          <w:ilvl w:val="1"/>
          <w:numId w:val="3"/>
        </w:numPr>
        <w:rPr>
          <w:lang w:val="en-US"/>
        </w:rPr>
      </w:pPr>
      <w:r w:rsidRPr="00B95356">
        <w:rPr>
          <w:highlight w:val="green"/>
          <w:lang w:val="en-US"/>
        </w:rPr>
        <w:t>Xét nghiệm đánh giá chức năng tuyến giáp, tầm soát bệnh viêm tuyến giáp tự miễn, thực hiện mỗi 1-2 năm nếu trẻ có biểu hiện suy giáp hoặc có bướu giáp</w:t>
      </w:r>
      <w:r w:rsidRPr="006C3737">
        <w:rPr>
          <w:lang w:val="en-US"/>
        </w:rPr>
        <w:t xml:space="preserve">. </w:t>
      </w:r>
    </w:p>
    <w:p w14:paraId="7C7027A7" w14:textId="0B79454B" w:rsidR="006C3737" w:rsidRPr="00D5612B" w:rsidRDefault="006C3737" w:rsidP="006C3737">
      <w:pPr>
        <w:pStyle w:val="Heading1"/>
        <w:rPr>
          <w:lang w:val="en-US"/>
        </w:rPr>
      </w:pPr>
      <w:r w:rsidRPr="00D5612B">
        <w:rPr>
          <w:lang w:val="en-US"/>
        </w:rPr>
        <w:t xml:space="preserve">BIẾN CHỨNG </w:t>
      </w:r>
      <w:r w:rsidRPr="00D5612B">
        <w:rPr>
          <w:vertAlign w:val="superscript"/>
          <w:lang w:val="en-US"/>
        </w:rPr>
        <w:t>[</w:t>
      </w:r>
      <w:r w:rsidRPr="006C3737">
        <w:rPr>
          <w:vertAlign w:val="superscript"/>
          <w:lang w:val="en-US"/>
        </w:rPr>
        <w:fldChar w:fldCharType="begin"/>
      </w:r>
      <w:r w:rsidRPr="00D5612B">
        <w:rPr>
          <w:vertAlign w:val="superscript"/>
          <w:lang w:val="en-US"/>
        </w:rPr>
        <w:instrText xml:space="preserve"> REF _Ref343283684 \r \h  \* MERGEFORMAT </w:instrText>
      </w:r>
      <w:r w:rsidRPr="006C3737">
        <w:rPr>
          <w:vertAlign w:val="superscript"/>
          <w:lang w:val="en-US"/>
        </w:rPr>
      </w:r>
      <w:r w:rsidRPr="006C3737">
        <w:rPr>
          <w:vertAlign w:val="superscript"/>
          <w:lang w:val="en-US"/>
        </w:rPr>
        <w:fldChar w:fldCharType="separate"/>
      </w:r>
      <w:r w:rsidRPr="00D5612B">
        <w:rPr>
          <w:vertAlign w:val="superscript"/>
          <w:lang w:val="en-US"/>
        </w:rPr>
        <w:t>1</w:t>
      </w:r>
      <w:r w:rsidRPr="006C3737">
        <w:fldChar w:fldCharType="end"/>
      </w:r>
      <w:r w:rsidRPr="00D5612B">
        <w:rPr>
          <w:vertAlign w:val="superscript"/>
          <w:lang w:val="en-US"/>
        </w:rPr>
        <w:t>], [</w:t>
      </w:r>
      <w:r w:rsidRPr="006C3737">
        <w:rPr>
          <w:vertAlign w:val="superscript"/>
          <w:lang w:val="en-US"/>
        </w:rPr>
        <w:fldChar w:fldCharType="begin"/>
      </w:r>
      <w:r w:rsidRPr="00D5612B">
        <w:rPr>
          <w:vertAlign w:val="superscript"/>
          <w:lang w:val="en-US"/>
        </w:rPr>
        <w:instrText xml:space="preserve"> REF _Ref343283698 \r \h  \* MERGEFORMAT </w:instrText>
      </w:r>
      <w:r w:rsidRPr="006C3737">
        <w:rPr>
          <w:vertAlign w:val="superscript"/>
          <w:lang w:val="en-US"/>
        </w:rPr>
      </w:r>
      <w:r w:rsidRPr="006C3737">
        <w:rPr>
          <w:vertAlign w:val="superscript"/>
          <w:lang w:val="en-US"/>
        </w:rPr>
        <w:fldChar w:fldCharType="separate"/>
      </w:r>
      <w:r w:rsidRPr="00D5612B">
        <w:rPr>
          <w:vertAlign w:val="superscript"/>
          <w:lang w:val="en-US"/>
        </w:rPr>
        <w:t>4</w:t>
      </w:r>
      <w:r w:rsidRPr="006C3737">
        <w:fldChar w:fldCharType="end"/>
      </w:r>
      <w:r w:rsidRPr="00D5612B">
        <w:rPr>
          <w:vertAlign w:val="superscript"/>
          <w:lang w:val="en-US"/>
        </w:rPr>
        <w:t>], [</w:t>
      </w:r>
      <w:r w:rsidRPr="006C3737">
        <w:rPr>
          <w:vertAlign w:val="superscript"/>
          <w:lang w:val="en-US"/>
        </w:rPr>
        <w:fldChar w:fldCharType="begin"/>
      </w:r>
      <w:r w:rsidRPr="00D5612B">
        <w:rPr>
          <w:vertAlign w:val="superscript"/>
          <w:lang w:val="en-US"/>
        </w:rPr>
        <w:instrText xml:space="preserve"> REF _Ref343284006 \r \h  \* MERGEFORMAT </w:instrText>
      </w:r>
      <w:r w:rsidRPr="006C3737">
        <w:rPr>
          <w:vertAlign w:val="superscript"/>
          <w:lang w:val="en-US"/>
        </w:rPr>
      </w:r>
      <w:r w:rsidRPr="006C3737">
        <w:rPr>
          <w:vertAlign w:val="superscript"/>
          <w:lang w:val="en-US"/>
        </w:rPr>
        <w:fldChar w:fldCharType="separate"/>
      </w:r>
      <w:r w:rsidRPr="00D5612B">
        <w:rPr>
          <w:vertAlign w:val="superscript"/>
          <w:lang w:val="en-US"/>
        </w:rPr>
        <w:t>15</w:t>
      </w:r>
      <w:r w:rsidRPr="006C3737">
        <w:fldChar w:fldCharType="end"/>
      </w:r>
      <w:r w:rsidRPr="00D5612B">
        <w:rPr>
          <w:vertAlign w:val="superscript"/>
          <w:lang w:val="en-US"/>
        </w:rPr>
        <w:t>], [</w:t>
      </w:r>
      <w:r w:rsidRPr="006C3737">
        <w:rPr>
          <w:vertAlign w:val="superscript"/>
          <w:lang w:val="en-US"/>
        </w:rPr>
        <w:fldChar w:fldCharType="begin"/>
      </w:r>
      <w:r w:rsidRPr="00D5612B">
        <w:rPr>
          <w:vertAlign w:val="superscript"/>
          <w:lang w:val="en-US"/>
        </w:rPr>
        <w:instrText xml:space="preserve"> REF _Ref343283623 \r \h  \* MERGEFORMAT </w:instrText>
      </w:r>
      <w:r w:rsidRPr="006C3737">
        <w:rPr>
          <w:vertAlign w:val="superscript"/>
          <w:lang w:val="en-US"/>
        </w:rPr>
      </w:r>
      <w:r w:rsidRPr="006C3737">
        <w:rPr>
          <w:vertAlign w:val="superscript"/>
          <w:lang w:val="en-US"/>
        </w:rPr>
        <w:fldChar w:fldCharType="separate"/>
      </w:r>
      <w:r w:rsidRPr="00D5612B">
        <w:rPr>
          <w:vertAlign w:val="superscript"/>
          <w:lang w:val="en-US"/>
        </w:rPr>
        <w:t>17</w:t>
      </w:r>
      <w:r w:rsidRPr="006C3737">
        <w:fldChar w:fldCharType="end"/>
      </w:r>
      <w:r w:rsidRPr="00D5612B">
        <w:rPr>
          <w:vertAlign w:val="superscript"/>
          <w:lang w:val="en-US"/>
        </w:rPr>
        <w:t>]</w:t>
      </w:r>
    </w:p>
    <w:p w14:paraId="75AE38C3" w14:textId="6E374933" w:rsidR="006C3737" w:rsidRPr="006C3737" w:rsidRDefault="006C3737" w:rsidP="006C3737">
      <w:pPr>
        <w:rPr>
          <w:lang w:val="en-US"/>
        </w:rPr>
      </w:pPr>
      <w:r w:rsidRPr="006C3737">
        <w:rPr>
          <w:lang w:val="en-US"/>
        </w:rPr>
        <w:t xml:space="preserve">Biến chứng của </w:t>
      </w:r>
      <w:r w:rsidR="004B288E">
        <w:rPr>
          <w:lang w:val="en-US"/>
        </w:rPr>
        <w:t>ĐTĐ</w:t>
      </w:r>
      <w:r w:rsidRPr="006C3737">
        <w:rPr>
          <w:lang w:val="en-US"/>
        </w:rPr>
        <w:t xml:space="preserve"> có thể chia thành hai nhóm: những biến chứng cấp thường gặp ở trẻ em và những </w:t>
      </w:r>
      <w:r w:rsidRPr="00564338">
        <w:rPr>
          <w:highlight w:val="yellow"/>
          <w:lang w:val="en-US"/>
        </w:rPr>
        <w:t>biến chứng mạn hiếm gặp trừ khi bệnh diễn tiến trên 10 năm</w:t>
      </w:r>
      <w:r w:rsidRPr="006C3737">
        <w:rPr>
          <w:lang w:val="en-US"/>
        </w:rPr>
        <w:t>.</w:t>
      </w:r>
    </w:p>
    <w:p w14:paraId="37C47DDD" w14:textId="0C083FA6" w:rsidR="006C3737" w:rsidRPr="006C3737" w:rsidRDefault="006C3737" w:rsidP="00D5612B">
      <w:pPr>
        <w:pStyle w:val="Heading2"/>
        <w:rPr>
          <w:rFonts w:eastAsia="Times New Roman"/>
          <w:lang w:val="en-US"/>
        </w:rPr>
      </w:pPr>
      <w:r w:rsidRPr="006C3737">
        <w:rPr>
          <w:lang w:val="en-US"/>
        </w:rPr>
        <w:t>Biến chứng cấp</w:t>
      </w:r>
    </w:p>
    <w:p w14:paraId="081D45DB" w14:textId="0FB24563" w:rsidR="006C3737" w:rsidRPr="006C3737" w:rsidRDefault="006C3737" w:rsidP="00D5612B">
      <w:pPr>
        <w:pStyle w:val="ListParagraph"/>
        <w:rPr>
          <w:lang w:val="en-US"/>
        </w:rPr>
      </w:pPr>
      <w:r w:rsidRPr="006C3737">
        <w:rPr>
          <w:lang w:val="en-US"/>
        </w:rPr>
        <w:t xml:space="preserve">Hôn mê nhiễm toan ceton là </w:t>
      </w:r>
      <w:r w:rsidR="00E256E3">
        <w:rPr>
          <w:lang w:val="en-US"/>
        </w:rPr>
        <w:t>b</w:t>
      </w:r>
      <w:r w:rsidR="00E256E3">
        <w:rPr>
          <w:lang w:val="vi-VN"/>
        </w:rPr>
        <w:t>/c</w:t>
      </w:r>
      <w:r w:rsidRPr="006C3737">
        <w:rPr>
          <w:lang w:val="en-US"/>
        </w:rPr>
        <w:t xml:space="preserve"> cấp tính thường gặp và có thể gây tử vong ở </w:t>
      </w:r>
      <w:r w:rsidR="00DC6BB2">
        <w:rPr>
          <w:lang w:val="en-US"/>
        </w:rPr>
        <w:t>BN</w:t>
      </w:r>
      <w:r w:rsidRPr="006C3737">
        <w:rPr>
          <w:lang w:val="en-US"/>
        </w:rPr>
        <w:t xml:space="preserve"> </w:t>
      </w:r>
      <w:r w:rsidR="004B288E">
        <w:rPr>
          <w:lang w:val="en-US"/>
        </w:rPr>
        <w:t>ĐTĐ</w:t>
      </w:r>
      <w:r w:rsidRPr="006C3737">
        <w:rPr>
          <w:lang w:val="en-US"/>
        </w:rPr>
        <w:t xml:space="preserve"> típ 1. Tiêu chuẩn chẩn đoán gồm </w:t>
      </w:r>
      <w:r w:rsidRPr="00E256E3">
        <w:rPr>
          <w:highlight w:val="cyan"/>
          <w:lang w:val="en-US"/>
        </w:rPr>
        <w:t>tăng đường huyết trên 200 mg/dl, toan chuyển hóa (pH máu tĩnh mạch &lt; 7,3 và HCO3- &lt;15 mEq/L) và nhiễm ceton (ceton máu hoặc ceton niệu)</w:t>
      </w:r>
      <w:r w:rsidRPr="006C3737">
        <w:rPr>
          <w:lang w:val="en-US"/>
        </w:rPr>
        <w:t>.</w:t>
      </w:r>
    </w:p>
    <w:p w14:paraId="3ABF6AC1" w14:textId="77777777" w:rsidR="004115E8" w:rsidRDefault="006C3737" w:rsidP="00D5612B">
      <w:pPr>
        <w:pStyle w:val="ListParagraph"/>
        <w:rPr>
          <w:lang w:val="en-US"/>
        </w:rPr>
      </w:pPr>
      <w:r w:rsidRPr="006C3737">
        <w:rPr>
          <w:lang w:val="en-US"/>
        </w:rPr>
        <w:t>Hạ đường huyết do quá liều insulin điều trị:</w:t>
      </w:r>
    </w:p>
    <w:p w14:paraId="4D98E5A3" w14:textId="0656F512" w:rsidR="004115E8" w:rsidRDefault="006C3737" w:rsidP="00704853">
      <w:pPr>
        <w:pStyle w:val="ListParagraph"/>
        <w:numPr>
          <w:ilvl w:val="1"/>
          <w:numId w:val="3"/>
        </w:numPr>
        <w:rPr>
          <w:lang w:val="en-US"/>
        </w:rPr>
      </w:pPr>
      <w:r w:rsidRPr="006C3737">
        <w:rPr>
          <w:lang w:val="en-US"/>
        </w:rPr>
        <w:t xml:space="preserve">hạ </w:t>
      </w:r>
      <w:r w:rsidR="004115E8">
        <w:rPr>
          <w:lang w:val="en-US"/>
        </w:rPr>
        <w:t>ĐH</w:t>
      </w:r>
      <w:r w:rsidR="004115E8">
        <w:rPr>
          <w:lang w:val="vi-VN"/>
        </w:rPr>
        <w:t xml:space="preserve"> </w:t>
      </w:r>
      <w:r w:rsidRPr="006C3737">
        <w:rPr>
          <w:lang w:val="en-US"/>
        </w:rPr>
        <w:t xml:space="preserve">nhẹ trẻ có thể nhức đầu, run tay chân, đau bụng hay thay đổi trạng thái tinh </w:t>
      </w:r>
      <w:proofErr w:type="gramStart"/>
      <w:r w:rsidRPr="006C3737">
        <w:rPr>
          <w:lang w:val="en-US"/>
        </w:rPr>
        <w:t>thần;</w:t>
      </w:r>
      <w:proofErr w:type="gramEnd"/>
    </w:p>
    <w:p w14:paraId="660D895F" w14:textId="5557A5C3" w:rsidR="006C3737" w:rsidRDefault="006C3737" w:rsidP="00704853">
      <w:pPr>
        <w:pStyle w:val="ListParagraph"/>
        <w:numPr>
          <w:ilvl w:val="1"/>
          <w:numId w:val="3"/>
        </w:numPr>
        <w:rPr>
          <w:lang w:val="en-US"/>
        </w:rPr>
      </w:pPr>
      <w:r w:rsidRPr="006C3737">
        <w:rPr>
          <w:lang w:val="en-US"/>
        </w:rPr>
        <w:t xml:space="preserve">hạ </w:t>
      </w:r>
      <w:r w:rsidR="004115E8">
        <w:rPr>
          <w:lang w:val="en-US"/>
        </w:rPr>
        <w:t>ĐH</w:t>
      </w:r>
      <w:r w:rsidR="004115E8">
        <w:rPr>
          <w:lang w:val="vi-VN"/>
        </w:rPr>
        <w:t xml:space="preserve"> </w:t>
      </w:r>
      <w:r w:rsidRPr="006C3737">
        <w:rPr>
          <w:lang w:val="en-US"/>
        </w:rPr>
        <w:t>nặng trẻ bị rối loạn tri giác, hôn mê, co giật và thậm chí tử vong.</w:t>
      </w:r>
    </w:p>
    <w:p w14:paraId="1E7F05B4" w14:textId="34A061FA" w:rsidR="00704853" w:rsidRPr="00704853" w:rsidRDefault="00704853" w:rsidP="00704853">
      <w:pPr>
        <w:pStyle w:val="ListParagraph"/>
        <w:numPr>
          <w:ilvl w:val="1"/>
          <w:numId w:val="3"/>
        </w:numPr>
        <w:rPr>
          <w:i/>
          <w:iCs/>
          <w:color w:val="7030A0"/>
          <w:lang w:val="vi-VN"/>
        </w:rPr>
      </w:pPr>
      <w:r w:rsidRPr="00704853">
        <w:rPr>
          <w:i/>
          <w:iCs/>
          <w:color w:val="7030A0"/>
          <w:lang w:val="vi-VN"/>
        </w:rPr>
        <w:t xml:space="preserve">Mức chấp nhận được là </w:t>
      </w:r>
      <w:r w:rsidRPr="00704853">
        <w:rPr>
          <w:i/>
          <w:iCs/>
          <w:color w:val="7030A0"/>
          <w:highlight w:val="yellow"/>
          <w:lang w:val="vi-VN"/>
        </w:rPr>
        <w:t xml:space="preserve">&lt;20% số lần thử ĐH </w:t>
      </w:r>
      <w:r w:rsidRPr="00704853">
        <w:rPr>
          <w:i/>
          <w:iCs/>
          <w:color w:val="7030A0"/>
          <w:lang w:val="vi-VN"/>
        </w:rPr>
        <w:t>(ví dụ: thử 10 lần mà có đến 3-4 lần thấy có hạ ĐH thì phải giảm liều insulin)</w:t>
      </w:r>
    </w:p>
    <w:p w14:paraId="71E92C6C" w14:textId="33404024" w:rsidR="00CA65B8" w:rsidRPr="00CA65B8" w:rsidRDefault="00CA65B8" w:rsidP="00CA65B8">
      <w:pPr>
        <w:pStyle w:val="ListParagraph"/>
        <w:rPr>
          <w:lang w:val="en-US"/>
        </w:rPr>
      </w:pPr>
      <w:r w:rsidRPr="00CA65B8">
        <w:rPr>
          <w:b/>
          <w:bCs/>
          <w:lang w:val="en-US"/>
        </w:rPr>
        <w:t>Hôn mê tăng ALTT huyết tương</w:t>
      </w:r>
      <w:r w:rsidR="00824DA5">
        <w:rPr>
          <w:b/>
          <w:bCs/>
          <w:lang w:val="vi-VN"/>
        </w:rPr>
        <w:t xml:space="preserve"> – slide</w:t>
      </w:r>
    </w:p>
    <w:p w14:paraId="195A32B5" w14:textId="77777777" w:rsidR="00CA65B8" w:rsidRPr="00CA65B8" w:rsidRDefault="00CA65B8" w:rsidP="00704853">
      <w:pPr>
        <w:pStyle w:val="ListParagraph"/>
        <w:numPr>
          <w:ilvl w:val="1"/>
          <w:numId w:val="3"/>
        </w:numPr>
        <w:rPr>
          <w:lang w:val="en-US"/>
        </w:rPr>
      </w:pPr>
      <w:r w:rsidRPr="00CA65B8">
        <w:rPr>
          <w:lang w:val="en-US"/>
        </w:rPr>
        <w:t>Ít gặp ở trẻ em</w:t>
      </w:r>
      <w:r w:rsidRPr="00CA65B8">
        <w:rPr>
          <w:lang w:val="vi-VN"/>
        </w:rPr>
        <w:t xml:space="preserve"> (</w:t>
      </w:r>
      <w:r w:rsidRPr="00CA65B8">
        <w:rPr>
          <w:i/>
          <w:iCs/>
          <w:color w:val="7030A0"/>
          <w:lang w:val="vi-VN"/>
        </w:rPr>
        <w:t>hay gặp ở T2D hơn ≠ DKA hay ở T1D</w:t>
      </w:r>
      <w:r w:rsidRPr="00CA65B8">
        <w:rPr>
          <w:lang w:val="vi-VN"/>
        </w:rPr>
        <w:t>)</w:t>
      </w:r>
    </w:p>
    <w:p w14:paraId="34580CD1" w14:textId="77777777" w:rsidR="00CA65B8" w:rsidRPr="00CA65B8" w:rsidRDefault="00CA65B8" w:rsidP="00704853">
      <w:pPr>
        <w:pStyle w:val="ListParagraph"/>
        <w:numPr>
          <w:ilvl w:val="1"/>
          <w:numId w:val="3"/>
        </w:numPr>
        <w:rPr>
          <w:lang w:val="en-US"/>
        </w:rPr>
      </w:pPr>
      <w:r w:rsidRPr="00CA65B8">
        <w:rPr>
          <w:highlight w:val="yellow"/>
          <w:lang w:val="en-US"/>
        </w:rPr>
        <w:t xml:space="preserve">ALTT huyết tương </w:t>
      </w:r>
      <w:r w:rsidRPr="00CA65B8">
        <w:rPr>
          <w:highlight w:val="yellow"/>
          <w:lang w:val="en-US"/>
        </w:rPr>
        <w:sym w:font="Symbol" w:char="F0B3"/>
      </w:r>
      <w:r w:rsidRPr="00CA65B8">
        <w:rPr>
          <w:highlight w:val="yellow"/>
          <w:lang w:val="en-US"/>
        </w:rPr>
        <w:t xml:space="preserve"> 330 mosm/kg, ĐH</w:t>
      </w:r>
      <w:r w:rsidRPr="00CA65B8">
        <w:rPr>
          <w:highlight w:val="yellow"/>
          <w:lang w:val="en-US"/>
        </w:rPr>
        <w:sym w:font="Symbol" w:char="F0B3"/>
      </w:r>
      <w:r w:rsidRPr="00CA65B8">
        <w:rPr>
          <w:highlight w:val="yellow"/>
          <w:lang w:val="en-US"/>
        </w:rPr>
        <w:t xml:space="preserve"> 600 mg%</w:t>
      </w:r>
    </w:p>
    <w:p w14:paraId="30F07735" w14:textId="3D119D46" w:rsidR="00CA65B8" w:rsidRPr="00CA65B8" w:rsidRDefault="00CA65B8" w:rsidP="00704853">
      <w:pPr>
        <w:pStyle w:val="ListParagraph"/>
        <w:numPr>
          <w:ilvl w:val="1"/>
          <w:numId w:val="3"/>
        </w:numPr>
        <w:rPr>
          <w:lang w:val="en-US"/>
        </w:rPr>
      </w:pPr>
      <w:r w:rsidRPr="00CA65B8">
        <w:rPr>
          <w:lang w:val="en-US"/>
        </w:rPr>
        <w:t xml:space="preserve">T/C thần kinh: co giật, yếu </w:t>
      </w:r>
      <w:r w:rsidRPr="00CA65B8">
        <w:rPr>
          <w:lang w:val="vi-VN"/>
        </w:rPr>
        <w:t xml:space="preserve">½ </w:t>
      </w:r>
      <w:r w:rsidRPr="00CA65B8">
        <w:rPr>
          <w:lang w:val="en-US"/>
        </w:rPr>
        <w:t xml:space="preserve">người, Babinski (+) </w:t>
      </w:r>
    </w:p>
    <w:p w14:paraId="1419F876" w14:textId="77777777" w:rsidR="00CA65B8" w:rsidRPr="00CA65B8" w:rsidRDefault="00CA65B8" w:rsidP="00704853">
      <w:pPr>
        <w:pStyle w:val="ListParagraph"/>
        <w:numPr>
          <w:ilvl w:val="1"/>
          <w:numId w:val="3"/>
        </w:numPr>
        <w:rPr>
          <w:lang w:val="en-US"/>
        </w:rPr>
      </w:pPr>
      <w:r w:rsidRPr="00CA65B8">
        <w:rPr>
          <w:lang w:val="en-US"/>
        </w:rPr>
        <w:lastRenderedPageBreak/>
        <w:t>Ceton máu không tăng, pH &gt; 7,3, HCO3 &gt;15mEq/L</w:t>
      </w:r>
    </w:p>
    <w:p w14:paraId="435D6FEE" w14:textId="4EC95762" w:rsidR="00CA65B8" w:rsidRPr="00CA65B8" w:rsidRDefault="00CA65B8" w:rsidP="00704853">
      <w:pPr>
        <w:pStyle w:val="ListParagraph"/>
        <w:numPr>
          <w:ilvl w:val="1"/>
          <w:numId w:val="3"/>
        </w:numPr>
        <w:rPr>
          <w:lang w:val="en-US"/>
        </w:rPr>
      </w:pPr>
      <w:r w:rsidRPr="00CA65B8">
        <w:rPr>
          <w:lang w:val="en-US"/>
        </w:rPr>
        <w:t>Tử vong cao vì phát hiện chậm</w:t>
      </w:r>
      <w:r>
        <w:rPr>
          <w:lang w:val="vi-VN"/>
        </w:rPr>
        <w:t xml:space="preserve"> </w:t>
      </w:r>
      <w:r w:rsidRPr="00CA65B8">
        <w:rPr>
          <w:lang w:val="vi-VN"/>
        </w:rPr>
        <w:t>(Có khi bé vô vì mệt thôi =&gt;cứ bấm đường đi)</w:t>
      </w:r>
    </w:p>
    <w:p w14:paraId="729BC59D" w14:textId="77777777" w:rsidR="00CA65B8" w:rsidRPr="00CA65B8" w:rsidRDefault="00CA65B8" w:rsidP="00704853">
      <w:pPr>
        <w:pStyle w:val="ListParagraph"/>
        <w:numPr>
          <w:ilvl w:val="1"/>
          <w:numId w:val="3"/>
        </w:numPr>
        <w:rPr>
          <w:lang w:val="en-US"/>
        </w:rPr>
      </w:pPr>
      <w:r w:rsidRPr="00CA65B8">
        <w:rPr>
          <w:lang w:val="en-US"/>
        </w:rPr>
        <w:t>Điều trị:</w:t>
      </w:r>
    </w:p>
    <w:p w14:paraId="5CF9152A" w14:textId="77777777" w:rsidR="00CA65B8" w:rsidRPr="00CA65B8" w:rsidRDefault="00CA65B8" w:rsidP="00704853">
      <w:pPr>
        <w:pStyle w:val="ListParagraph"/>
        <w:numPr>
          <w:ilvl w:val="2"/>
          <w:numId w:val="3"/>
        </w:numPr>
        <w:rPr>
          <w:lang w:val="en-US"/>
        </w:rPr>
      </w:pPr>
      <w:r w:rsidRPr="00CA65B8">
        <w:rPr>
          <w:highlight w:val="yellow"/>
          <w:lang w:val="en-US"/>
        </w:rPr>
        <w:t xml:space="preserve">NaCl 4,5‰ </w:t>
      </w:r>
      <w:r w:rsidRPr="00CA65B8">
        <w:rPr>
          <w:highlight w:val="yellow"/>
          <w:lang w:val="vi-VN"/>
        </w:rPr>
        <w:t>→</w:t>
      </w:r>
      <w:r w:rsidRPr="00CA65B8">
        <w:rPr>
          <w:highlight w:val="yellow"/>
          <w:lang w:val="en-US"/>
        </w:rPr>
        <w:t xml:space="preserve">ĐH </w:t>
      </w:r>
      <w:r w:rsidRPr="00CA65B8">
        <w:rPr>
          <w:highlight w:val="yellow"/>
          <w:lang w:val="en-US"/>
        </w:rPr>
        <w:sym w:font="Symbol" w:char="F0A3"/>
      </w:r>
      <w:r w:rsidRPr="00CA65B8">
        <w:rPr>
          <w:highlight w:val="yellow"/>
          <w:lang w:val="en-US"/>
        </w:rPr>
        <w:t xml:space="preserve"> 300mg% mới cho dd G 5%.</w:t>
      </w:r>
    </w:p>
    <w:p w14:paraId="3A85D4D6" w14:textId="715C475A" w:rsidR="00CA65B8" w:rsidRPr="00CA65B8" w:rsidRDefault="00CA65B8" w:rsidP="00704853">
      <w:pPr>
        <w:pStyle w:val="ListParagraph"/>
        <w:numPr>
          <w:ilvl w:val="2"/>
          <w:numId w:val="3"/>
        </w:numPr>
        <w:rPr>
          <w:lang w:val="en-US"/>
        </w:rPr>
      </w:pPr>
      <w:r w:rsidRPr="00CA65B8">
        <w:rPr>
          <w:highlight w:val="yellow"/>
          <w:lang w:val="en-US"/>
        </w:rPr>
        <w:t>Insuline giờ thứ 2 sau truyền dịch.</w:t>
      </w:r>
    </w:p>
    <w:p w14:paraId="305BDECC" w14:textId="10BC3923" w:rsidR="006C3737" w:rsidRPr="006C3737" w:rsidRDefault="006C3737" w:rsidP="00D5612B">
      <w:pPr>
        <w:pStyle w:val="Heading2"/>
        <w:rPr>
          <w:lang w:val="en-US"/>
        </w:rPr>
      </w:pPr>
      <w:r w:rsidRPr="006C3737">
        <w:rPr>
          <w:lang w:val="en-US"/>
        </w:rPr>
        <w:t>Biến chứng mạn</w:t>
      </w:r>
    </w:p>
    <w:p w14:paraId="4F7F176B" w14:textId="081E1980" w:rsidR="006C3737" w:rsidRPr="006C3737" w:rsidRDefault="006C3737" w:rsidP="00D5612B">
      <w:pPr>
        <w:pStyle w:val="Heading3"/>
        <w:rPr>
          <w:lang w:val="en-US"/>
        </w:rPr>
      </w:pPr>
      <w:r w:rsidRPr="006C3737">
        <w:rPr>
          <w:lang w:val="en-US"/>
        </w:rPr>
        <w:t xml:space="preserve">Biến chứng về mạch máu </w:t>
      </w:r>
    </w:p>
    <w:p w14:paraId="59B23F82" w14:textId="77777777" w:rsidR="006C3737" w:rsidRPr="006C3737" w:rsidRDefault="006C3737" w:rsidP="00D5612B">
      <w:pPr>
        <w:pStyle w:val="ListParagraph"/>
        <w:rPr>
          <w:lang w:val="en-US"/>
        </w:rPr>
      </w:pPr>
      <w:r w:rsidRPr="002F4AE5">
        <w:rPr>
          <w:i/>
          <w:iCs/>
          <w:highlight w:val="yellow"/>
          <w:lang w:val="en-US"/>
        </w:rPr>
        <w:t>Biến chứng mạch máu lớn:</w:t>
      </w:r>
      <w:r w:rsidRPr="002F4AE5">
        <w:rPr>
          <w:highlight w:val="yellow"/>
          <w:lang w:val="en-US"/>
        </w:rPr>
        <w:t xml:space="preserve"> là thể xơ vữa động mạch tiến triển nhanh</w:t>
      </w:r>
      <w:r w:rsidRPr="006C3737">
        <w:rPr>
          <w:lang w:val="en-US"/>
        </w:rPr>
        <w:t xml:space="preserve">, gây </w:t>
      </w:r>
      <w:r w:rsidRPr="002F4AE5">
        <w:rPr>
          <w:u w:val="thick" w:color="FF0000"/>
          <w:lang w:val="en-US"/>
        </w:rPr>
        <w:t>nhồi máu cơ tim, tai biến mạch máu não và bệnh mạch máu ngoại biên</w:t>
      </w:r>
      <w:r w:rsidRPr="006C3737">
        <w:rPr>
          <w:lang w:val="en-US"/>
        </w:rPr>
        <w:t xml:space="preserve"> (đau cách hồi, đau chân khi nằm, chân lạnh, tím đỏ ở phần dưới, ở ngón chân, teo cơ liên đốt, hoại thư).</w:t>
      </w:r>
    </w:p>
    <w:p w14:paraId="263B3DB0" w14:textId="77777777" w:rsidR="006C3737" w:rsidRPr="006C3737" w:rsidRDefault="006C3737" w:rsidP="00D5612B">
      <w:pPr>
        <w:pStyle w:val="ListParagraph"/>
        <w:rPr>
          <w:lang w:val="en-US"/>
        </w:rPr>
      </w:pPr>
      <w:r w:rsidRPr="002F4AE5">
        <w:rPr>
          <w:i/>
          <w:iCs/>
          <w:highlight w:val="yellow"/>
          <w:lang w:val="en-US"/>
        </w:rPr>
        <w:t>Biến chứng mạch máu nhỏ:</w:t>
      </w:r>
      <w:r w:rsidRPr="002F4AE5">
        <w:rPr>
          <w:highlight w:val="yellow"/>
          <w:lang w:val="en-US"/>
        </w:rPr>
        <w:t xml:space="preserve"> biểu hiện bằng dày màng đáy mao mạch do tích tụ Glycoprotein</w:t>
      </w:r>
      <w:r w:rsidRPr="006C3737">
        <w:rPr>
          <w:lang w:val="en-US"/>
        </w:rPr>
        <w:t xml:space="preserve"> (ở võng mạc, thận, thần kinh).</w:t>
      </w:r>
    </w:p>
    <w:p w14:paraId="49BA4C26" w14:textId="2D3154F2" w:rsidR="006C3737" w:rsidRPr="006C3737" w:rsidRDefault="006C3737" w:rsidP="00704853">
      <w:pPr>
        <w:pStyle w:val="ListParagraph"/>
        <w:numPr>
          <w:ilvl w:val="1"/>
          <w:numId w:val="3"/>
        </w:numPr>
        <w:rPr>
          <w:lang w:val="en-US"/>
        </w:rPr>
      </w:pPr>
      <w:r w:rsidRPr="002F4AE5">
        <w:rPr>
          <w:highlight w:val="yellow"/>
          <w:lang w:val="en-US"/>
        </w:rPr>
        <w:t xml:space="preserve">Biến chứng mắt: bệnh võng mạc do </w:t>
      </w:r>
      <w:r w:rsidR="004B288E" w:rsidRPr="002F4AE5">
        <w:rPr>
          <w:highlight w:val="yellow"/>
          <w:lang w:val="en-US"/>
        </w:rPr>
        <w:t>ĐTĐ</w:t>
      </w:r>
      <w:r w:rsidRPr="006C3737">
        <w:rPr>
          <w:lang w:val="en-US"/>
        </w:rPr>
        <w:t xml:space="preserve"> (chiếm 45-60% </w:t>
      </w:r>
      <w:r w:rsidR="004B288E">
        <w:rPr>
          <w:lang w:val="en-US"/>
        </w:rPr>
        <w:t>ĐTĐ</w:t>
      </w:r>
      <w:r w:rsidRPr="006C3737">
        <w:rPr>
          <w:lang w:val="en-US"/>
        </w:rPr>
        <w:t xml:space="preserve"> type 1 sau 20 năm, 20% sau 10 năm). Cần phải được khám chuyên khoa mắt, </w:t>
      </w:r>
      <w:r w:rsidRPr="002F4AE5">
        <w:rPr>
          <w:u w:val="thick" w:color="FF0000"/>
          <w:lang w:val="en-US"/>
        </w:rPr>
        <w:t>soi đáy mặt 2 lần/năm</w:t>
      </w:r>
      <w:r w:rsidRPr="006C3737">
        <w:rPr>
          <w:lang w:val="en-US"/>
        </w:rPr>
        <w:t xml:space="preserve"> và theo dõi định kỳ.</w:t>
      </w:r>
    </w:p>
    <w:p w14:paraId="0B082506" w14:textId="0D681E89" w:rsidR="006C3737" w:rsidRPr="006C3737" w:rsidRDefault="006C3737" w:rsidP="00704853">
      <w:pPr>
        <w:pStyle w:val="ListParagraph"/>
        <w:numPr>
          <w:ilvl w:val="1"/>
          <w:numId w:val="3"/>
        </w:numPr>
        <w:rPr>
          <w:lang w:val="en-US"/>
        </w:rPr>
      </w:pPr>
      <w:r w:rsidRPr="002F4AE5">
        <w:rPr>
          <w:highlight w:val="yellow"/>
          <w:lang w:val="en-US"/>
        </w:rPr>
        <w:t xml:space="preserve">Biến chứng thận: chiếm khoảng 40% </w:t>
      </w:r>
      <w:r w:rsidR="00DC6BB2" w:rsidRPr="002F4AE5">
        <w:rPr>
          <w:highlight w:val="yellow"/>
          <w:lang w:val="en-US"/>
        </w:rPr>
        <w:t>BN</w:t>
      </w:r>
      <w:r w:rsidRPr="002F4AE5">
        <w:rPr>
          <w:highlight w:val="yellow"/>
          <w:lang w:val="en-US"/>
        </w:rPr>
        <w:t xml:space="preserve"> sau 25 năm</w:t>
      </w:r>
      <w:r w:rsidRPr="006C3737">
        <w:rPr>
          <w:lang w:val="en-US"/>
        </w:rPr>
        <w:t xml:space="preserve">. </w:t>
      </w:r>
      <w:r w:rsidRPr="006C3737">
        <w:rPr>
          <w:lang w:val="en-US"/>
        </w:rPr>
        <w:tab/>
        <w:t xml:space="preserve">Biểu hiện sớm nhất: microalbumin niệu (tiểu đạm từ 30-200mg/L). Tổn thương đặc hiệu với </w:t>
      </w:r>
      <w:r w:rsidR="002F4AE5">
        <w:rPr>
          <w:lang w:val="en-US"/>
        </w:rPr>
        <w:t>HC</w:t>
      </w:r>
      <w:r w:rsidR="002F4AE5">
        <w:rPr>
          <w:lang w:val="vi-VN"/>
        </w:rPr>
        <w:t xml:space="preserve"> </w:t>
      </w:r>
      <w:r w:rsidRPr="006C3737">
        <w:rPr>
          <w:lang w:val="en-US"/>
        </w:rPr>
        <w:t>Kimmelstiel-Wilson gồm phù, cao huyết áp, tiểu đạm nhiều tiến triển đến suy thận.</w:t>
      </w:r>
    </w:p>
    <w:p w14:paraId="52811B24" w14:textId="4ADFCF8B" w:rsidR="006C3737" w:rsidRPr="006C3737" w:rsidRDefault="006C3737" w:rsidP="00CD60EE">
      <w:pPr>
        <w:pStyle w:val="Heading3"/>
        <w:rPr>
          <w:lang w:val="en-US"/>
        </w:rPr>
      </w:pPr>
      <w:r w:rsidRPr="006C3737">
        <w:rPr>
          <w:lang w:val="en-US"/>
        </w:rPr>
        <w:t xml:space="preserve">Biến chứng về thần kinh: 30-50% </w:t>
      </w:r>
      <w:r w:rsidRPr="002F4AE5">
        <w:rPr>
          <w:highlight w:val="yellow"/>
          <w:lang w:val="en-US"/>
        </w:rPr>
        <w:t>sau 10 năm</w:t>
      </w:r>
      <w:r w:rsidRPr="006C3737">
        <w:rPr>
          <w:lang w:val="en-US"/>
        </w:rPr>
        <w:t>, gồm dị cảm, mất cảm giác đau, rối loạn thần kinh thực vật, liệt các dây thần kinh sọ não.</w:t>
      </w:r>
    </w:p>
    <w:p w14:paraId="3DFB0440" w14:textId="3D9327EE" w:rsidR="006C3737" w:rsidRPr="006C3737" w:rsidRDefault="006C3737" w:rsidP="00CD60EE">
      <w:pPr>
        <w:pStyle w:val="Heading3"/>
        <w:rPr>
          <w:lang w:val="en-US"/>
        </w:rPr>
      </w:pPr>
      <w:r w:rsidRPr="006C3737">
        <w:rPr>
          <w:lang w:val="en-US"/>
        </w:rPr>
        <w:t>Biến chứng nhiễm trùng:</w:t>
      </w:r>
    </w:p>
    <w:p w14:paraId="65A0B62B" w14:textId="29CBB51B" w:rsidR="002F4AE5" w:rsidRDefault="006C3737" w:rsidP="002F4AE5">
      <w:pPr>
        <w:pStyle w:val="ListParagraph"/>
        <w:rPr>
          <w:lang w:val="en-US"/>
        </w:rPr>
      </w:pPr>
      <w:r w:rsidRPr="006C3737">
        <w:rPr>
          <w:lang w:val="en-US"/>
        </w:rPr>
        <w:t xml:space="preserve">Một vài loại nhiễm khuẩn hay gặp ở </w:t>
      </w:r>
      <w:r w:rsidR="00DC6BB2">
        <w:rPr>
          <w:lang w:val="en-US"/>
        </w:rPr>
        <w:t>BN</w:t>
      </w:r>
      <w:r w:rsidRPr="006C3737">
        <w:rPr>
          <w:lang w:val="en-US"/>
        </w:rPr>
        <w:t xml:space="preserve"> </w:t>
      </w:r>
      <w:r w:rsidR="004B288E">
        <w:rPr>
          <w:lang w:val="en-US"/>
        </w:rPr>
        <w:t>ĐTĐ</w:t>
      </w:r>
      <w:r w:rsidRPr="006C3737">
        <w:rPr>
          <w:lang w:val="en-US"/>
        </w:rPr>
        <w:t xml:space="preserve"> hơn người bình thường như </w:t>
      </w:r>
      <w:r w:rsidRPr="002F4AE5">
        <w:rPr>
          <w:highlight w:val="yellow"/>
          <w:lang w:val="en-US"/>
        </w:rPr>
        <w:t>nhiễm khuẩn da, nhiểm trùng tiểu, viêm phổi, v</w:t>
      </w:r>
      <w:r w:rsidRPr="002F4AE5">
        <w:rPr>
          <w:highlight w:val="yellow"/>
          <w:lang w:val="pt-BR"/>
        </w:rPr>
        <w:t>iêm âm đạo do Candida</w:t>
      </w:r>
      <w:r w:rsidRPr="006C3737">
        <w:rPr>
          <w:lang w:val="en-US"/>
        </w:rPr>
        <w:t>.</w:t>
      </w:r>
      <w:r w:rsidR="00463F6C">
        <w:rPr>
          <w:lang w:val="vi-VN"/>
        </w:rPr>
        <w:t xml:space="preserve"> </w:t>
      </w:r>
      <w:r w:rsidR="00463F6C" w:rsidRPr="00463F6C">
        <w:rPr>
          <w:b/>
          <w:bCs/>
          <w:i/>
          <w:iCs/>
          <w:color w:val="7030A0"/>
          <w:lang w:val="vi-VN"/>
        </w:rPr>
        <w:t>Hay bị loét ở ngón 2</w:t>
      </w:r>
      <w:r w:rsidR="00463F6C">
        <w:rPr>
          <w:lang w:val="vi-VN"/>
        </w:rPr>
        <w:t>.</w:t>
      </w:r>
    </w:p>
    <w:p w14:paraId="63EEF12A" w14:textId="77777777" w:rsidR="002F4AE5" w:rsidRPr="002F4AE5" w:rsidRDefault="006C3737" w:rsidP="002F4AE5">
      <w:pPr>
        <w:pStyle w:val="ListParagraph"/>
        <w:rPr>
          <w:lang w:val="en-US"/>
        </w:rPr>
      </w:pPr>
      <w:r w:rsidRPr="006C3737">
        <w:rPr>
          <w:lang w:val="pt-BR"/>
        </w:rPr>
        <w:t xml:space="preserve">Nguyên nhân là </w:t>
      </w:r>
      <w:r w:rsidR="002F4AE5">
        <w:rPr>
          <w:lang w:val="pt-BR"/>
        </w:rPr>
        <w:t>do</w:t>
      </w:r>
      <w:r w:rsidR="002F4AE5">
        <w:rPr>
          <w:lang w:val="vi-VN"/>
        </w:rPr>
        <w:t>:</w:t>
      </w:r>
    </w:p>
    <w:p w14:paraId="497B8E5B" w14:textId="372312AD" w:rsidR="002F4AE5" w:rsidRPr="00564338" w:rsidRDefault="002F4AE5" w:rsidP="002F4AE5">
      <w:pPr>
        <w:pStyle w:val="ListParagraph"/>
        <w:numPr>
          <w:ilvl w:val="1"/>
          <w:numId w:val="3"/>
        </w:numPr>
        <w:rPr>
          <w:u w:val="thick" w:color="FF0000"/>
          <w:lang w:val="en-US"/>
        </w:rPr>
      </w:pPr>
      <w:r w:rsidRPr="00564338">
        <w:rPr>
          <w:u w:val="thick" w:color="FF0000"/>
          <w:lang w:val="pt-BR"/>
        </w:rPr>
        <w:t>T</w:t>
      </w:r>
      <w:r w:rsidR="006C3737" w:rsidRPr="00564338">
        <w:rPr>
          <w:u w:val="thick" w:color="FF0000"/>
          <w:lang w:val="pt-BR"/>
        </w:rPr>
        <w:t xml:space="preserve">ăng </w:t>
      </w:r>
      <w:r w:rsidRPr="00564338">
        <w:rPr>
          <w:u w:val="thick" w:color="FF0000"/>
          <w:lang w:val="pt-BR"/>
        </w:rPr>
        <w:t>ALTT</w:t>
      </w:r>
      <w:r w:rsidRPr="00564338">
        <w:rPr>
          <w:u w:val="thick" w:color="FF0000"/>
          <w:lang w:val="vi-VN"/>
        </w:rPr>
        <w:t xml:space="preserve"> </w:t>
      </w:r>
      <w:r w:rsidR="006C3737" w:rsidRPr="00564338">
        <w:rPr>
          <w:u w:val="thick" w:color="FF0000"/>
          <w:lang w:val="pt-BR"/>
        </w:rPr>
        <w:t xml:space="preserve">máu </w:t>
      </w:r>
      <w:r w:rsidRPr="00564338">
        <w:rPr>
          <w:u w:val="thick" w:color="FF0000"/>
          <w:lang w:val="vi-VN"/>
        </w:rPr>
        <w:t>→</w:t>
      </w:r>
      <w:r w:rsidR="006C3737" w:rsidRPr="00564338">
        <w:rPr>
          <w:u w:val="thick" w:color="FF0000"/>
          <w:lang w:val="pt-BR"/>
        </w:rPr>
        <w:t>giảm khả năng thực bào của bạch cầu đa nhân do thay đổi hoá hướng động.</w:t>
      </w:r>
    </w:p>
    <w:p w14:paraId="37D4B7B9" w14:textId="77777777" w:rsidR="002F4AE5" w:rsidRPr="00564338" w:rsidRDefault="006C3737" w:rsidP="002F4AE5">
      <w:pPr>
        <w:pStyle w:val="ListParagraph"/>
        <w:numPr>
          <w:ilvl w:val="1"/>
          <w:numId w:val="3"/>
        </w:numPr>
        <w:rPr>
          <w:u w:val="thick" w:color="FF0000"/>
          <w:lang w:val="en-US"/>
        </w:rPr>
      </w:pPr>
      <w:r w:rsidRPr="00564338">
        <w:rPr>
          <w:u w:val="thick" w:color="FF0000"/>
          <w:lang w:val="pt-BR"/>
        </w:rPr>
        <w:t>Nhiễm ceton gây suy giảm miễn dịch tế bào và miễn dịch thể dịch.</w:t>
      </w:r>
    </w:p>
    <w:p w14:paraId="61DEF2B9" w14:textId="7FADC79C" w:rsidR="006C3737" w:rsidRPr="00564338" w:rsidRDefault="006C3737" w:rsidP="002F4AE5">
      <w:pPr>
        <w:pStyle w:val="ListParagraph"/>
        <w:numPr>
          <w:ilvl w:val="1"/>
          <w:numId w:val="3"/>
        </w:numPr>
        <w:rPr>
          <w:u w:val="thick" w:color="FF0000"/>
          <w:lang w:val="en-US"/>
        </w:rPr>
      </w:pPr>
      <w:r w:rsidRPr="00564338">
        <w:rPr>
          <w:u w:val="thick" w:color="FF0000"/>
          <w:lang w:val="pt-BR"/>
        </w:rPr>
        <w:t xml:space="preserve">Các tổn thương vi mạch và thần kinh dẫn đến kém nuôi dưỡng và giảm cung cấp oxy cho mô. </w:t>
      </w:r>
    </w:p>
    <w:p w14:paraId="48CFACA0" w14:textId="76CDE7E9" w:rsidR="002E40CB" w:rsidRPr="002E40CB" w:rsidRDefault="002E40CB" w:rsidP="002E40CB">
      <w:pPr>
        <w:jc w:val="center"/>
        <w:rPr>
          <w:lang w:val="en-US"/>
        </w:rPr>
      </w:pPr>
      <w:r w:rsidRPr="002E40CB">
        <w:rPr>
          <w:noProof/>
        </w:rPr>
        <w:lastRenderedPageBreak/>
        <w:drawing>
          <wp:inline distT="0" distB="0" distL="0" distR="0" wp14:anchorId="5446C0DE" wp14:editId="715F69B3">
            <wp:extent cx="3291374" cy="3628104"/>
            <wp:effectExtent l="0" t="0" r="4445" b="0"/>
            <wp:docPr id="64515" name="Picture 4" descr="Banchantieuduong2">
              <a:extLst xmlns:a="http://schemas.openxmlformats.org/drawingml/2006/main">
                <a:ext uri="{FF2B5EF4-FFF2-40B4-BE49-F238E27FC236}">
                  <a16:creationId xmlns:a16="http://schemas.microsoft.com/office/drawing/2014/main" id="{EBB0A873-33A7-4EE5-87AD-FADDD50C3B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4515" name="Picture 4" descr="Banchantieuduong2">
                      <a:extLst>
                        <a:ext uri="{FF2B5EF4-FFF2-40B4-BE49-F238E27FC236}">
                          <a16:creationId xmlns:a16="http://schemas.microsoft.com/office/drawing/2014/main" id="{EBB0A873-33A7-4EE5-87AD-FADDD50C3B95}"/>
                        </a:ext>
                      </a:extLst>
                    </pic:cNvPr>
                    <pic:cNvPicPr>
                      <a:picLocks noGrp="1" noChangeAspect="1" noChangeArrowheads="1"/>
                    </pic:cNvPicPr>
                  </pic:nvPicPr>
                  <pic:blipFill rotWithShape="1">
                    <a:blip r:embed="rId17" cstate="print">
                      <a:extLst>
                        <a:ext uri="{28A0092B-C50C-407E-A947-70E740481C1C}">
                          <a14:useLocalDpi xmlns:a14="http://schemas.microsoft.com/office/drawing/2010/main" val="0"/>
                        </a:ext>
                      </a:extLst>
                    </a:blip>
                    <a:srcRect t="2644"/>
                    <a:stretch/>
                  </pic:blipFill>
                  <pic:spPr bwMode="auto">
                    <a:xfrm>
                      <a:off x="0" y="0"/>
                      <a:ext cx="3293160" cy="3630073"/>
                    </a:xfrm>
                    <a:prstGeom prst="rect">
                      <a:avLst/>
                    </a:prstGeom>
                    <a:noFill/>
                    <a:ln>
                      <a:noFill/>
                    </a:ln>
                    <a:extLs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14:paraId="41129D7E" w14:textId="67A27741" w:rsidR="006C3737" w:rsidRPr="006C3737" w:rsidRDefault="006C3737" w:rsidP="00223FF1">
      <w:pPr>
        <w:pStyle w:val="Heading1"/>
        <w:rPr>
          <w:lang w:val="pt-BR"/>
        </w:rPr>
      </w:pPr>
      <w:r w:rsidRPr="006C3737">
        <w:rPr>
          <w:lang w:val="pt-BR"/>
        </w:rPr>
        <w:t xml:space="preserve">TIÊN LƯỢNG </w:t>
      </w:r>
    </w:p>
    <w:p w14:paraId="20B7B1F5" w14:textId="0F616EEA" w:rsidR="006C3737" w:rsidRPr="002E40CB" w:rsidRDefault="004B288E" w:rsidP="00163B45">
      <w:pPr>
        <w:pStyle w:val="ListParagraph"/>
        <w:rPr>
          <w:lang w:val="pt-BR"/>
        </w:rPr>
      </w:pPr>
      <w:r w:rsidRPr="00564AD1">
        <w:rPr>
          <w:u w:val="thick" w:color="FF0000"/>
          <w:lang w:val="pt-BR"/>
        </w:rPr>
        <w:t>ĐTĐ</w:t>
      </w:r>
      <w:r w:rsidR="006C3737" w:rsidRPr="00564AD1">
        <w:rPr>
          <w:u w:val="thick" w:color="FF0000"/>
          <w:lang w:val="pt-BR"/>
        </w:rPr>
        <w:t xml:space="preserve"> típ 1 không phải là một bệnh lành tính</w:t>
      </w:r>
      <w:r w:rsidR="006C3737" w:rsidRPr="002E40CB">
        <w:rPr>
          <w:lang w:val="pt-BR"/>
        </w:rPr>
        <w:t>.</w:t>
      </w:r>
      <w:r w:rsidR="002E40CB">
        <w:rPr>
          <w:lang w:val="vi-VN"/>
        </w:rPr>
        <w:t xml:space="preserve"> </w:t>
      </w:r>
      <w:r w:rsidR="006C3737" w:rsidRPr="002E40CB">
        <w:rPr>
          <w:lang w:val="pt-BR"/>
        </w:rPr>
        <w:t xml:space="preserve">Trong một </w:t>
      </w:r>
      <w:r w:rsidR="00564AD1">
        <w:rPr>
          <w:lang w:val="pt-BR"/>
        </w:rPr>
        <w:t>NC</w:t>
      </w:r>
      <w:r w:rsidR="00564AD1">
        <w:rPr>
          <w:lang w:val="vi-VN"/>
        </w:rPr>
        <w:t xml:space="preserve"> </w:t>
      </w:r>
      <w:r w:rsidR="006C3737" w:rsidRPr="002E40CB">
        <w:rPr>
          <w:lang w:val="pt-BR"/>
        </w:rPr>
        <w:t>về tiên lượng lâu dài của bệnh ở những trẻ dưới 12 tuổi lúc được chẩn đoán, có nhiều trường hợp đã tử vong trong vòng 10-25 năm sau chẩn đoán do biến chứng trực tiếp của bệnh và do tự tử (do tác dụng về thần kinh, tâm sinh lý).</w:t>
      </w:r>
    </w:p>
    <w:p w14:paraId="4232B4A3" w14:textId="471BC0FA" w:rsidR="006C3737" w:rsidRPr="006C3737" w:rsidRDefault="006C3737" w:rsidP="00223FF1">
      <w:pPr>
        <w:pStyle w:val="ListParagraph"/>
        <w:rPr>
          <w:lang w:val="pt-BR"/>
        </w:rPr>
      </w:pPr>
      <w:r w:rsidRPr="006C3737">
        <w:rPr>
          <w:lang w:val="pt-BR"/>
        </w:rPr>
        <w:t xml:space="preserve">Tuy nhiên nếu kiểm soát tốt </w:t>
      </w:r>
      <w:r w:rsidR="00B94AF2">
        <w:rPr>
          <w:lang w:val="pt-BR"/>
        </w:rPr>
        <w:t>ĐH</w:t>
      </w:r>
      <w:r w:rsidRPr="006C3737">
        <w:rPr>
          <w:lang w:val="pt-BR"/>
        </w:rPr>
        <w:t xml:space="preserve">, không để những đợt nhiễm toan ceton và những cơn hạ </w:t>
      </w:r>
      <w:r w:rsidR="00B94AF2">
        <w:rPr>
          <w:lang w:val="pt-BR"/>
        </w:rPr>
        <w:t>ĐH</w:t>
      </w:r>
      <w:r w:rsidR="00B94AF2">
        <w:rPr>
          <w:lang w:val="vi-VN"/>
        </w:rPr>
        <w:t xml:space="preserve"> </w:t>
      </w:r>
      <w:r w:rsidRPr="006C3737">
        <w:rPr>
          <w:lang w:val="pt-BR"/>
        </w:rPr>
        <w:t xml:space="preserve">xảy ra thường xuyên thì trẻ có thể phát triển thể chất bình thường. </w:t>
      </w:r>
      <w:r w:rsidR="004B288E">
        <w:rPr>
          <w:lang w:val="pt-BR"/>
        </w:rPr>
        <w:t>ĐTĐ</w:t>
      </w:r>
      <w:r w:rsidRPr="006C3737">
        <w:rPr>
          <w:lang w:val="pt-BR"/>
        </w:rPr>
        <w:t xml:space="preserve"> được kiểm soát tốt khi:</w:t>
      </w:r>
    </w:p>
    <w:p w14:paraId="2E489746" w14:textId="2C0A4FF7" w:rsidR="006C3737" w:rsidRPr="006C3737" w:rsidRDefault="006C3737" w:rsidP="00704853">
      <w:pPr>
        <w:pStyle w:val="ListParagraph"/>
        <w:numPr>
          <w:ilvl w:val="1"/>
          <w:numId w:val="3"/>
        </w:numPr>
        <w:pBdr>
          <w:top w:val="thinThickMediumGap" w:sz="24" w:space="1" w:color="C00000"/>
          <w:bottom w:val="thickThinMediumGap" w:sz="24" w:space="1" w:color="C00000"/>
        </w:pBdr>
        <w:shd w:val="clear" w:color="auto" w:fill="C5E0B3" w:themeFill="accent6" w:themeFillTint="66"/>
        <w:rPr>
          <w:lang w:val="pt-BR"/>
        </w:rPr>
      </w:pPr>
      <w:r w:rsidRPr="006C3737">
        <w:rPr>
          <w:lang w:val="pt-BR"/>
        </w:rPr>
        <w:t>HbA</w:t>
      </w:r>
      <w:r w:rsidRPr="00A37499">
        <w:rPr>
          <w:vertAlign w:val="subscript"/>
          <w:lang w:val="pt-BR"/>
        </w:rPr>
        <w:t>1</w:t>
      </w:r>
      <w:r w:rsidRPr="006C3737">
        <w:rPr>
          <w:lang w:val="pt-BR"/>
        </w:rPr>
        <w:t>C &lt;8%</w:t>
      </w:r>
    </w:p>
    <w:p w14:paraId="31E02BE7" w14:textId="7F997AD6" w:rsidR="006C3737" w:rsidRPr="006C3737" w:rsidRDefault="006C3737" w:rsidP="00704853">
      <w:pPr>
        <w:pStyle w:val="ListParagraph"/>
        <w:numPr>
          <w:ilvl w:val="1"/>
          <w:numId w:val="3"/>
        </w:numPr>
        <w:pBdr>
          <w:top w:val="thinThickMediumGap" w:sz="24" w:space="1" w:color="C00000"/>
          <w:bottom w:val="thickThinMediumGap" w:sz="24" w:space="1" w:color="C00000"/>
        </w:pBdr>
        <w:shd w:val="clear" w:color="auto" w:fill="C5E0B3" w:themeFill="accent6" w:themeFillTint="66"/>
        <w:rPr>
          <w:lang w:val="pt-BR"/>
        </w:rPr>
      </w:pPr>
      <w:r w:rsidRPr="006C3737">
        <w:rPr>
          <w:lang w:val="pt-BR"/>
        </w:rPr>
        <w:t>Đường niệu (-)</w:t>
      </w:r>
    </w:p>
    <w:p w14:paraId="0000FDBC" w14:textId="669A2CD3" w:rsidR="006C3737" w:rsidRPr="006C3737" w:rsidRDefault="006C3737" w:rsidP="00704853">
      <w:pPr>
        <w:pStyle w:val="ListParagraph"/>
        <w:numPr>
          <w:ilvl w:val="1"/>
          <w:numId w:val="3"/>
        </w:numPr>
        <w:pBdr>
          <w:top w:val="thinThickMediumGap" w:sz="24" w:space="1" w:color="C00000"/>
          <w:bottom w:val="thickThinMediumGap" w:sz="24" w:space="1" w:color="C00000"/>
        </w:pBdr>
        <w:shd w:val="clear" w:color="auto" w:fill="C5E0B3" w:themeFill="accent6" w:themeFillTint="66"/>
        <w:rPr>
          <w:lang w:val="pt-BR"/>
        </w:rPr>
      </w:pPr>
      <w:r w:rsidRPr="006C3737">
        <w:rPr>
          <w:lang w:val="pt-BR"/>
        </w:rPr>
        <w:t xml:space="preserve">Đường huyết đói (72-126mg/dl) (lý tưởng </w:t>
      </w:r>
      <w:r w:rsidR="00D9361E">
        <w:rPr>
          <w:lang w:val="pt-BR"/>
        </w:rPr>
        <w:t>ĐH</w:t>
      </w:r>
      <w:r w:rsidR="00D9361E">
        <w:rPr>
          <w:lang w:val="vi-VN"/>
        </w:rPr>
        <w:t xml:space="preserve"> </w:t>
      </w:r>
      <w:r w:rsidRPr="006C3737">
        <w:rPr>
          <w:lang w:val="pt-BR"/>
        </w:rPr>
        <w:t>lúc đói 80mg/dl và sau ăn 140mg/dl)</w:t>
      </w:r>
    </w:p>
    <w:p w14:paraId="4112CD58" w14:textId="3D9400AA" w:rsidR="006C3737" w:rsidRPr="006C3737" w:rsidRDefault="006C3737" w:rsidP="00704853">
      <w:pPr>
        <w:pStyle w:val="ListParagraph"/>
        <w:numPr>
          <w:ilvl w:val="1"/>
          <w:numId w:val="3"/>
        </w:numPr>
        <w:pBdr>
          <w:top w:val="thinThickMediumGap" w:sz="24" w:space="1" w:color="C00000"/>
          <w:bottom w:val="thickThinMediumGap" w:sz="24" w:space="1" w:color="C00000"/>
        </w:pBdr>
        <w:shd w:val="clear" w:color="auto" w:fill="C5E0B3" w:themeFill="accent6" w:themeFillTint="66"/>
        <w:rPr>
          <w:lang w:val="pt-BR"/>
        </w:rPr>
      </w:pPr>
      <w:r w:rsidRPr="006C3737">
        <w:rPr>
          <w:lang w:val="pt-BR"/>
        </w:rPr>
        <w:t>Lipid máu bình thường</w:t>
      </w:r>
    </w:p>
    <w:p w14:paraId="095C7DB8" w14:textId="4598C620" w:rsidR="006C3737" w:rsidRPr="006C3737" w:rsidRDefault="006C3737" w:rsidP="00704853">
      <w:pPr>
        <w:pStyle w:val="ListParagraph"/>
        <w:numPr>
          <w:ilvl w:val="1"/>
          <w:numId w:val="3"/>
        </w:numPr>
        <w:pBdr>
          <w:top w:val="thinThickMediumGap" w:sz="24" w:space="1" w:color="C00000"/>
          <w:bottom w:val="thickThinMediumGap" w:sz="24" w:space="1" w:color="C00000"/>
        </w:pBdr>
        <w:shd w:val="clear" w:color="auto" w:fill="C5E0B3" w:themeFill="accent6" w:themeFillTint="66"/>
        <w:rPr>
          <w:lang w:val="pt-BR"/>
        </w:rPr>
      </w:pPr>
      <w:r w:rsidRPr="006C3737">
        <w:rPr>
          <w:lang w:val="pt-BR"/>
        </w:rPr>
        <w:t>Phát triển thể chất bình thường, không có hạ đường huyết thường xuyên.</w:t>
      </w:r>
    </w:p>
    <w:p w14:paraId="3C4FA787" w14:textId="5F6048C2" w:rsidR="006C3737" w:rsidRPr="006C3737" w:rsidRDefault="006C3737" w:rsidP="00704853">
      <w:pPr>
        <w:pStyle w:val="ListParagraph"/>
        <w:numPr>
          <w:ilvl w:val="1"/>
          <w:numId w:val="3"/>
        </w:numPr>
        <w:pBdr>
          <w:top w:val="thinThickMediumGap" w:sz="24" w:space="1" w:color="C00000"/>
          <w:bottom w:val="thickThinMediumGap" w:sz="24" w:space="1" w:color="C00000"/>
        </w:pBdr>
        <w:shd w:val="clear" w:color="auto" w:fill="C5E0B3" w:themeFill="accent6" w:themeFillTint="66"/>
        <w:rPr>
          <w:lang w:val="pt-BR"/>
        </w:rPr>
      </w:pPr>
      <w:r w:rsidRPr="006C3737">
        <w:rPr>
          <w:lang w:val="pt-BR"/>
        </w:rPr>
        <w:t>3% hồi phục tự nhiên sau 3-4 tháng được chẩn đoán.</w:t>
      </w:r>
    </w:p>
    <w:p w14:paraId="2067B9A1" w14:textId="77777777" w:rsidR="006C3737" w:rsidRPr="006C3737" w:rsidRDefault="006C3737" w:rsidP="00891C7B">
      <w:pPr>
        <w:pStyle w:val="Heading1"/>
        <w:rPr>
          <w:lang w:val="pt-BR"/>
        </w:rPr>
      </w:pPr>
      <w:r w:rsidRPr="006C3737">
        <w:rPr>
          <w:lang w:val="pt-BR"/>
        </w:rPr>
        <w:t>CÂU HỎI TỰ LƯỢNG GIÁ</w:t>
      </w:r>
    </w:p>
    <w:p w14:paraId="7ED4F044" w14:textId="77777777" w:rsidR="006C3737" w:rsidRPr="006C3737" w:rsidRDefault="006C3737" w:rsidP="006C3737">
      <w:pPr>
        <w:rPr>
          <w:lang w:val="pt-BR"/>
        </w:rPr>
      </w:pPr>
      <w:r w:rsidRPr="006C3737">
        <w:rPr>
          <w:lang w:val="pt-BR"/>
        </w:rPr>
        <w:t>Chọn một câu đúng</w:t>
      </w:r>
    </w:p>
    <w:p w14:paraId="4A124DA6" w14:textId="1DE4A6CE" w:rsidR="006C3737" w:rsidRPr="006C3737" w:rsidRDefault="006C3737" w:rsidP="00704853">
      <w:pPr>
        <w:numPr>
          <w:ilvl w:val="0"/>
          <w:numId w:val="5"/>
        </w:numPr>
        <w:rPr>
          <w:lang w:val="pt-BR"/>
        </w:rPr>
      </w:pPr>
      <w:r w:rsidRPr="006C3737">
        <w:rPr>
          <w:lang w:val="pt-BR"/>
        </w:rPr>
        <w:t xml:space="preserve">Dạng </w:t>
      </w:r>
      <w:r w:rsidR="004B288E">
        <w:rPr>
          <w:lang w:val="pt-BR"/>
        </w:rPr>
        <w:t>ĐTĐ</w:t>
      </w:r>
      <w:r w:rsidRPr="006C3737">
        <w:rPr>
          <w:lang w:val="pt-BR"/>
        </w:rPr>
        <w:t xml:space="preserve"> thường gặp nhất ở trẻ em:</w:t>
      </w:r>
    </w:p>
    <w:p w14:paraId="3B39B757" w14:textId="148A5945" w:rsidR="006C3737" w:rsidRPr="006C3737" w:rsidRDefault="004B288E" w:rsidP="00704853">
      <w:pPr>
        <w:numPr>
          <w:ilvl w:val="1"/>
          <w:numId w:val="5"/>
        </w:numPr>
        <w:tabs>
          <w:tab w:val="left" w:pos="720"/>
        </w:tabs>
        <w:rPr>
          <w:lang w:val="pt-BR"/>
        </w:rPr>
      </w:pPr>
      <w:r>
        <w:rPr>
          <w:lang w:val="pt-BR"/>
        </w:rPr>
        <w:t>ĐTĐ</w:t>
      </w:r>
      <w:r w:rsidR="006C3737" w:rsidRPr="006C3737">
        <w:rPr>
          <w:lang w:val="pt-BR"/>
        </w:rPr>
        <w:t xml:space="preserve"> phụ thuộc insulin.*</w:t>
      </w:r>
    </w:p>
    <w:p w14:paraId="303B5CDF" w14:textId="0A371ED3" w:rsidR="006C3737" w:rsidRPr="006C3737" w:rsidRDefault="004B288E" w:rsidP="00704853">
      <w:pPr>
        <w:numPr>
          <w:ilvl w:val="1"/>
          <w:numId w:val="5"/>
        </w:numPr>
        <w:tabs>
          <w:tab w:val="left" w:pos="720"/>
        </w:tabs>
        <w:rPr>
          <w:lang w:val="pt-BR"/>
        </w:rPr>
      </w:pPr>
      <w:r>
        <w:rPr>
          <w:lang w:val="pt-BR"/>
        </w:rPr>
        <w:t>ĐTĐ</w:t>
      </w:r>
      <w:r w:rsidR="006C3737" w:rsidRPr="006C3737">
        <w:rPr>
          <w:lang w:val="pt-BR"/>
        </w:rPr>
        <w:t xml:space="preserve"> không phụ thuộc insulin.</w:t>
      </w:r>
    </w:p>
    <w:p w14:paraId="7066AFCD" w14:textId="77777777" w:rsidR="006C3737" w:rsidRPr="006C3737" w:rsidRDefault="006C3737" w:rsidP="00704853">
      <w:pPr>
        <w:numPr>
          <w:ilvl w:val="1"/>
          <w:numId w:val="5"/>
        </w:numPr>
        <w:tabs>
          <w:tab w:val="left" w:pos="720"/>
        </w:tabs>
        <w:rPr>
          <w:lang w:val="pt-BR"/>
        </w:rPr>
      </w:pPr>
      <w:r w:rsidRPr="006C3737">
        <w:rPr>
          <w:lang w:val="pt-BR"/>
        </w:rPr>
        <w:t>Thể MODY.</w:t>
      </w:r>
    </w:p>
    <w:p w14:paraId="2E732EAE" w14:textId="2908C18A" w:rsidR="006C3737" w:rsidRPr="006C3737" w:rsidRDefault="004B288E" w:rsidP="00704853">
      <w:pPr>
        <w:numPr>
          <w:ilvl w:val="1"/>
          <w:numId w:val="5"/>
        </w:numPr>
        <w:tabs>
          <w:tab w:val="left" w:pos="720"/>
        </w:tabs>
        <w:rPr>
          <w:lang w:val="pt-BR"/>
        </w:rPr>
      </w:pPr>
      <w:r>
        <w:rPr>
          <w:lang w:val="pt-BR"/>
        </w:rPr>
        <w:t>ĐTĐ</w:t>
      </w:r>
      <w:r w:rsidR="006C3737" w:rsidRPr="006C3737">
        <w:rPr>
          <w:lang w:val="pt-BR"/>
        </w:rPr>
        <w:t xml:space="preserve"> do thuốc</w:t>
      </w:r>
    </w:p>
    <w:p w14:paraId="0FDA9D06" w14:textId="42D38477" w:rsidR="006C3737" w:rsidRPr="000625FB" w:rsidRDefault="006C3737" w:rsidP="000625FB">
      <w:pPr>
        <w:pStyle w:val="ListParagraph"/>
        <w:numPr>
          <w:ilvl w:val="0"/>
          <w:numId w:val="5"/>
        </w:numPr>
        <w:rPr>
          <w:lang w:val="pt-BR"/>
        </w:rPr>
      </w:pPr>
      <w:r w:rsidRPr="000625FB">
        <w:rPr>
          <w:lang w:val="pt-BR"/>
        </w:rPr>
        <w:t xml:space="preserve">Những yếu tố tham gia vào sinh lý bệnh học của </w:t>
      </w:r>
      <w:r w:rsidR="004B288E" w:rsidRPr="000625FB">
        <w:rPr>
          <w:lang w:val="pt-BR"/>
        </w:rPr>
        <w:t>ĐTĐ</w:t>
      </w:r>
      <w:r w:rsidRPr="000625FB">
        <w:rPr>
          <w:lang w:val="pt-BR"/>
        </w:rPr>
        <w:t xml:space="preserve"> típ 1:</w:t>
      </w:r>
    </w:p>
    <w:p w14:paraId="50C69F82" w14:textId="77777777" w:rsidR="006C3737" w:rsidRPr="006C3737" w:rsidRDefault="006C3737" w:rsidP="00704853">
      <w:pPr>
        <w:numPr>
          <w:ilvl w:val="1"/>
          <w:numId w:val="5"/>
        </w:numPr>
        <w:rPr>
          <w:lang w:val="pt-BR"/>
        </w:rPr>
      </w:pPr>
      <w:r w:rsidRPr="006C3737">
        <w:rPr>
          <w:lang w:val="pt-BR"/>
        </w:rPr>
        <w:t>Môi trường sống</w:t>
      </w:r>
    </w:p>
    <w:p w14:paraId="6EE21E22" w14:textId="77777777" w:rsidR="006C3737" w:rsidRPr="006C3737" w:rsidRDefault="006C3737" w:rsidP="00704853">
      <w:pPr>
        <w:numPr>
          <w:ilvl w:val="1"/>
          <w:numId w:val="5"/>
        </w:numPr>
        <w:rPr>
          <w:lang w:val="pt-BR"/>
        </w:rPr>
      </w:pPr>
      <w:r w:rsidRPr="006C3737">
        <w:rPr>
          <w:lang w:val="pt-BR"/>
        </w:rPr>
        <w:lastRenderedPageBreak/>
        <w:t>Tính di truyền</w:t>
      </w:r>
    </w:p>
    <w:p w14:paraId="73AAEB5F" w14:textId="77777777" w:rsidR="006C3737" w:rsidRPr="006C3737" w:rsidRDefault="006C3737" w:rsidP="00704853">
      <w:pPr>
        <w:numPr>
          <w:ilvl w:val="1"/>
          <w:numId w:val="5"/>
        </w:numPr>
        <w:rPr>
          <w:lang w:val="pt-BR"/>
        </w:rPr>
      </w:pPr>
      <w:r w:rsidRPr="006C3737">
        <w:rPr>
          <w:lang w:val="pt-BR"/>
        </w:rPr>
        <w:t>Tính miễn dịch</w:t>
      </w:r>
    </w:p>
    <w:p w14:paraId="7F148070" w14:textId="77777777" w:rsidR="006C3737" w:rsidRPr="006C3737" w:rsidRDefault="006C3737" w:rsidP="00704853">
      <w:pPr>
        <w:numPr>
          <w:ilvl w:val="1"/>
          <w:numId w:val="5"/>
        </w:numPr>
        <w:rPr>
          <w:lang w:val="pt-BR"/>
        </w:rPr>
      </w:pPr>
      <w:r w:rsidRPr="006C3737">
        <w:rPr>
          <w:lang w:val="pt-BR"/>
        </w:rPr>
        <w:t>Cả A và B</w:t>
      </w:r>
    </w:p>
    <w:p w14:paraId="50903C4D" w14:textId="4394F2A8" w:rsidR="006C3737" w:rsidRPr="006C3737" w:rsidRDefault="006C3737" w:rsidP="00704853">
      <w:pPr>
        <w:numPr>
          <w:ilvl w:val="0"/>
          <w:numId w:val="5"/>
        </w:numPr>
        <w:rPr>
          <w:lang w:val="pt-BR"/>
        </w:rPr>
      </w:pPr>
      <w:r w:rsidRPr="006C3737">
        <w:rPr>
          <w:lang w:val="pt-BR"/>
        </w:rPr>
        <w:t xml:space="preserve">Tác nhân nào KHÔNG là yếu tố khởi phát bệnh </w:t>
      </w:r>
      <w:r w:rsidR="004B288E">
        <w:rPr>
          <w:lang w:val="pt-BR"/>
        </w:rPr>
        <w:t>ĐTĐ</w:t>
      </w:r>
      <w:r w:rsidRPr="006C3737">
        <w:rPr>
          <w:lang w:val="pt-BR"/>
        </w:rPr>
        <w:t>:</w:t>
      </w:r>
    </w:p>
    <w:p w14:paraId="48663A4D" w14:textId="77777777" w:rsidR="006C3737" w:rsidRPr="006C3737" w:rsidRDefault="006C3737" w:rsidP="00704853">
      <w:pPr>
        <w:numPr>
          <w:ilvl w:val="1"/>
          <w:numId w:val="5"/>
        </w:numPr>
        <w:rPr>
          <w:lang w:val="pt-BR"/>
        </w:rPr>
      </w:pPr>
      <w:r w:rsidRPr="006C3737">
        <w:rPr>
          <w:lang w:val="pt-BR"/>
        </w:rPr>
        <w:t>Virus</w:t>
      </w:r>
    </w:p>
    <w:p w14:paraId="14D77E22" w14:textId="77777777" w:rsidR="006C3737" w:rsidRPr="006C3737" w:rsidRDefault="006C3737" w:rsidP="00704853">
      <w:pPr>
        <w:numPr>
          <w:ilvl w:val="1"/>
          <w:numId w:val="5"/>
        </w:numPr>
        <w:rPr>
          <w:lang w:val="pt-BR"/>
        </w:rPr>
      </w:pPr>
      <w:r w:rsidRPr="006C3737">
        <w:rPr>
          <w:lang w:val="pt-BR"/>
        </w:rPr>
        <w:t>Sữa mẹ*</w:t>
      </w:r>
    </w:p>
    <w:p w14:paraId="2A0E8FE1" w14:textId="77777777" w:rsidR="006C3737" w:rsidRPr="006C3737" w:rsidRDefault="006C3737" w:rsidP="00704853">
      <w:pPr>
        <w:numPr>
          <w:ilvl w:val="1"/>
          <w:numId w:val="5"/>
        </w:numPr>
        <w:rPr>
          <w:lang w:val="pt-BR"/>
        </w:rPr>
      </w:pPr>
      <w:r w:rsidRPr="006C3737">
        <w:rPr>
          <w:lang w:val="pt-BR"/>
        </w:rPr>
        <w:t>Thuốc điều trị Leucemie cấp</w:t>
      </w:r>
    </w:p>
    <w:p w14:paraId="0BB2870E" w14:textId="77777777" w:rsidR="006C3737" w:rsidRPr="006C3737" w:rsidRDefault="006C3737" w:rsidP="00704853">
      <w:pPr>
        <w:numPr>
          <w:ilvl w:val="1"/>
          <w:numId w:val="5"/>
        </w:numPr>
        <w:rPr>
          <w:lang w:val="pt-BR"/>
        </w:rPr>
      </w:pPr>
      <w:r w:rsidRPr="006C3737">
        <w:rPr>
          <w:lang w:val="pt-BR"/>
        </w:rPr>
        <w:t>Stress</w:t>
      </w:r>
    </w:p>
    <w:p w14:paraId="5AF3CF2B" w14:textId="77777777" w:rsidR="006C3737" w:rsidRPr="006C3737" w:rsidRDefault="006C3737" w:rsidP="00704853">
      <w:pPr>
        <w:numPr>
          <w:ilvl w:val="0"/>
          <w:numId w:val="5"/>
        </w:numPr>
        <w:rPr>
          <w:lang w:val="pt-BR"/>
        </w:rPr>
      </w:pPr>
      <w:r w:rsidRPr="006C3737">
        <w:rPr>
          <w:lang w:val="pt-BR"/>
        </w:rPr>
        <w:t>Vai trò của tế bào tiểu đảo tuỵ:</w:t>
      </w:r>
    </w:p>
    <w:p w14:paraId="565F8F78" w14:textId="77777777" w:rsidR="006C3737" w:rsidRPr="006C3737" w:rsidRDefault="006C3737" w:rsidP="00704853">
      <w:pPr>
        <w:numPr>
          <w:ilvl w:val="1"/>
          <w:numId w:val="5"/>
        </w:numPr>
        <w:rPr>
          <w:lang w:val="pt-BR"/>
        </w:rPr>
      </w:pPr>
      <w:r w:rsidRPr="006C3737">
        <w:rPr>
          <w:lang w:val="pt-BR"/>
        </w:rPr>
        <w:t>Tế bào A tiết glucagon và Somatostation</w:t>
      </w:r>
    </w:p>
    <w:p w14:paraId="2B0FC92F" w14:textId="77777777" w:rsidR="006C3737" w:rsidRPr="006C3737" w:rsidRDefault="006C3737" w:rsidP="00704853">
      <w:pPr>
        <w:numPr>
          <w:ilvl w:val="1"/>
          <w:numId w:val="5"/>
        </w:numPr>
        <w:rPr>
          <w:lang w:val="pt-BR"/>
        </w:rPr>
      </w:pPr>
      <w:r w:rsidRPr="006C3737">
        <w:rPr>
          <w:lang w:val="pt-BR"/>
        </w:rPr>
        <w:t>Tế bào D tiết Insulin</w:t>
      </w:r>
    </w:p>
    <w:p w14:paraId="17A5DAB5" w14:textId="77777777" w:rsidR="006C3737" w:rsidRPr="006C3737" w:rsidRDefault="006C3737" w:rsidP="00704853">
      <w:pPr>
        <w:numPr>
          <w:ilvl w:val="1"/>
          <w:numId w:val="5"/>
        </w:numPr>
        <w:rPr>
          <w:lang w:val="pt-BR"/>
        </w:rPr>
      </w:pPr>
      <w:r w:rsidRPr="006C3737">
        <w:rPr>
          <w:lang w:val="pt-BR"/>
        </w:rPr>
        <w:t>Tế bào B tiết Peptid giống Glucagon (GLP1, GLP2)</w:t>
      </w:r>
    </w:p>
    <w:p w14:paraId="50C401EF" w14:textId="77777777" w:rsidR="006C3737" w:rsidRPr="006C3737" w:rsidRDefault="006C3737" w:rsidP="00704853">
      <w:pPr>
        <w:numPr>
          <w:ilvl w:val="1"/>
          <w:numId w:val="5"/>
        </w:numPr>
        <w:rPr>
          <w:lang w:val="pt-BR"/>
        </w:rPr>
      </w:pPr>
      <w:r w:rsidRPr="006C3737">
        <w:rPr>
          <w:lang w:val="pt-BR"/>
        </w:rPr>
        <w:t>Tế bào D tiết Somatostatin*</w:t>
      </w:r>
    </w:p>
    <w:p w14:paraId="0A8AFFCD" w14:textId="77777777" w:rsidR="006C3737" w:rsidRPr="006C3737" w:rsidRDefault="006C3737" w:rsidP="00704853">
      <w:pPr>
        <w:numPr>
          <w:ilvl w:val="0"/>
          <w:numId w:val="5"/>
        </w:numPr>
        <w:rPr>
          <w:lang w:val="pt-BR"/>
        </w:rPr>
      </w:pPr>
      <w:r w:rsidRPr="006C3737">
        <w:rPr>
          <w:lang w:val="pt-BR"/>
        </w:rPr>
        <w:t>Tác dụng của insulin trên chuyển hoá Glucid, NGOẠI TRỪ:</w:t>
      </w:r>
    </w:p>
    <w:p w14:paraId="11840403" w14:textId="77777777" w:rsidR="006C3737" w:rsidRPr="006C3737" w:rsidRDefault="006C3737" w:rsidP="00704853">
      <w:pPr>
        <w:numPr>
          <w:ilvl w:val="1"/>
          <w:numId w:val="5"/>
        </w:numPr>
        <w:rPr>
          <w:lang w:val="pt-BR"/>
        </w:rPr>
      </w:pPr>
      <w:r w:rsidRPr="006C3737">
        <w:rPr>
          <w:lang w:val="pt-BR"/>
        </w:rPr>
        <w:t>Tăng thu nhận Glucose máu vào tế bào.</w:t>
      </w:r>
    </w:p>
    <w:p w14:paraId="109AA4D5" w14:textId="77777777" w:rsidR="006C3737" w:rsidRPr="006C3737" w:rsidRDefault="006C3737" w:rsidP="00704853">
      <w:pPr>
        <w:numPr>
          <w:ilvl w:val="1"/>
          <w:numId w:val="5"/>
        </w:numPr>
        <w:rPr>
          <w:lang w:val="pt-BR"/>
        </w:rPr>
      </w:pPr>
      <w:r w:rsidRPr="006C3737">
        <w:rPr>
          <w:lang w:val="pt-BR"/>
        </w:rPr>
        <w:t>Giảm tạo đường mới</w:t>
      </w:r>
    </w:p>
    <w:p w14:paraId="17B24CA2" w14:textId="77777777" w:rsidR="006C3737" w:rsidRPr="006C3737" w:rsidRDefault="006C3737" w:rsidP="00704853">
      <w:pPr>
        <w:numPr>
          <w:ilvl w:val="1"/>
          <w:numId w:val="5"/>
        </w:numPr>
        <w:rPr>
          <w:lang w:val="pt-BR"/>
        </w:rPr>
      </w:pPr>
      <w:r w:rsidRPr="006C3737">
        <w:rPr>
          <w:lang w:val="pt-BR"/>
        </w:rPr>
        <w:t>Tăng ly giải Glycogen ở gan*</w:t>
      </w:r>
    </w:p>
    <w:p w14:paraId="2E32A0BE" w14:textId="77777777" w:rsidR="006C3737" w:rsidRPr="006C3737" w:rsidRDefault="006C3737" w:rsidP="00704853">
      <w:pPr>
        <w:numPr>
          <w:ilvl w:val="1"/>
          <w:numId w:val="5"/>
        </w:numPr>
        <w:rPr>
          <w:lang w:val="pt-BR"/>
        </w:rPr>
      </w:pPr>
      <w:r w:rsidRPr="006C3737">
        <w:rPr>
          <w:lang w:val="pt-BR"/>
        </w:rPr>
        <w:t>Tăng oxi hoá Glucose ở mô.</w:t>
      </w:r>
    </w:p>
    <w:p w14:paraId="674D7436" w14:textId="77777777" w:rsidR="006C3737" w:rsidRPr="006C3737" w:rsidRDefault="006C3737" w:rsidP="00704853">
      <w:pPr>
        <w:numPr>
          <w:ilvl w:val="0"/>
          <w:numId w:val="5"/>
        </w:numPr>
        <w:rPr>
          <w:lang w:val="pt-BR"/>
        </w:rPr>
      </w:pPr>
      <w:r w:rsidRPr="006C3737">
        <w:rPr>
          <w:lang w:val="pt-BR"/>
        </w:rPr>
        <w:t>Tác dụng của Insulin trên chuyển hoá lipid:</w:t>
      </w:r>
    </w:p>
    <w:p w14:paraId="217017A2" w14:textId="77777777" w:rsidR="006C3737" w:rsidRPr="006C3737" w:rsidRDefault="006C3737" w:rsidP="00704853">
      <w:pPr>
        <w:numPr>
          <w:ilvl w:val="1"/>
          <w:numId w:val="5"/>
        </w:numPr>
        <w:rPr>
          <w:lang w:val="pt-BR"/>
        </w:rPr>
      </w:pPr>
      <w:r w:rsidRPr="006C3737">
        <w:rPr>
          <w:lang w:val="pt-BR"/>
        </w:rPr>
        <w:t>Tăng sử dụng Lipid</w:t>
      </w:r>
    </w:p>
    <w:p w14:paraId="6447576C" w14:textId="77777777" w:rsidR="006C3737" w:rsidRPr="006C3737" w:rsidRDefault="006C3737" w:rsidP="00704853">
      <w:pPr>
        <w:numPr>
          <w:ilvl w:val="1"/>
          <w:numId w:val="5"/>
        </w:numPr>
        <w:rPr>
          <w:lang w:val="pt-BR"/>
        </w:rPr>
      </w:pPr>
      <w:r w:rsidRPr="006C3737">
        <w:rPr>
          <w:lang w:val="pt-BR"/>
        </w:rPr>
        <w:t>Kích thích tổng hợp Triglycerid trong tế bào mỡ*</w:t>
      </w:r>
    </w:p>
    <w:p w14:paraId="1FF1C592" w14:textId="77777777" w:rsidR="006C3737" w:rsidRPr="006C3737" w:rsidRDefault="006C3737" w:rsidP="00704853">
      <w:pPr>
        <w:numPr>
          <w:ilvl w:val="1"/>
          <w:numId w:val="5"/>
        </w:numPr>
        <w:rPr>
          <w:lang w:val="pt-BR"/>
        </w:rPr>
      </w:pPr>
      <w:r w:rsidRPr="006C3737">
        <w:rPr>
          <w:lang w:val="pt-BR"/>
        </w:rPr>
        <w:t>Giảm tổng hợp acid béo trong gan</w:t>
      </w:r>
    </w:p>
    <w:p w14:paraId="193524C5" w14:textId="77777777" w:rsidR="006C3737" w:rsidRPr="006C3737" w:rsidRDefault="006C3737" w:rsidP="00704853">
      <w:pPr>
        <w:numPr>
          <w:ilvl w:val="1"/>
          <w:numId w:val="5"/>
        </w:numPr>
        <w:rPr>
          <w:lang w:val="pt-BR"/>
        </w:rPr>
      </w:pPr>
      <w:r w:rsidRPr="006C3737">
        <w:rPr>
          <w:lang w:val="pt-BR"/>
        </w:rPr>
        <w:t>Tăng thuỷ phân Triglycerid</w:t>
      </w:r>
    </w:p>
    <w:p w14:paraId="26D04BEC" w14:textId="77777777" w:rsidR="006C3737" w:rsidRPr="006C3737" w:rsidRDefault="006C3737" w:rsidP="00704853">
      <w:pPr>
        <w:numPr>
          <w:ilvl w:val="0"/>
          <w:numId w:val="5"/>
        </w:numPr>
        <w:rPr>
          <w:lang w:val="pt-BR"/>
        </w:rPr>
      </w:pPr>
      <w:r w:rsidRPr="006C3737">
        <w:rPr>
          <w:lang w:val="pt-BR"/>
        </w:rPr>
        <w:t>Nhịp độ bài tiết Insulin sinh lý:</w:t>
      </w:r>
    </w:p>
    <w:p w14:paraId="1FFD529C" w14:textId="77777777" w:rsidR="006C3737" w:rsidRPr="006C3737" w:rsidRDefault="006C3737" w:rsidP="00704853">
      <w:pPr>
        <w:numPr>
          <w:ilvl w:val="1"/>
          <w:numId w:val="5"/>
        </w:numPr>
        <w:rPr>
          <w:lang w:val="pt-BR"/>
        </w:rPr>
      </w:pPr>
      <w:r w:rsidRPr="006C3737">
        <w:rPr>
          <w:lang w:val="pt-BR"/>
        </w:rPr>
        <w:t>10-20 UI/ngày</w:t>
      </w:r>
    </w:p>
    <w:p w14:paraId="5456F526" w14:textId="77777777" w:rsidR="006C3737" w:rsidRPr="006C3737" w:rsidRDefault="006C3737" w:rsidP="00704853">
      <w:pPr>
        <w:numPr>
          <w:ilvl w:val="1"/>
          <w:numId w:val="5"/>
        </w:numPr>
        <w:rPr>
          <w:lang w:val="pt-BR"/>
        </w:rPr>
      </w:pPr>
      <w:r w:rsidRPr="006C3737">
        <w:rPr>
          <w:lang w:val="pt-BR"/>
        </w:rPr>
        <w:t>30-40 UI/ngày</w:t>
      </w:r>
    </w:p>
    <w:p w14:paraId="2707A1C6" w14:textId="77777777" w:rsidR="006C3737" w:rsidRPr="006C3737" w:rsidRDefault="006C3737" w:rsidP="00704853">
      <w:pPr>
        <w:numPr>
          <w:ilvl w:val="1"/>
          <w:numId w:val="5"/>
        </w:numPr>
        <w:rPr>
          <w:lang w:val="pt-BR"/>
        </w:rPr>
      </w:pPr>
      <w:r w:rsidRPr="006C3737">
        <w:rPr>
          <w:lang w:val="pt-BR"/>
        </w:rPr>
        <w:t>40-50 UI/ngày*</w:t>
      </w:r>
    </w:p>
    <w:p w14:paraId="6AD60324" w14:textId="77777777" w:rsidR="006C3737" w:rsidRPr="006C3737" w:rsidRDefault="006C3737" w:rsidP="00704853">
      <w:pPr>
        <w:numPr>
          <w:ilvl w:val="1"/>
          <w:numId w:val="5"/>
        </w:numPr>
        <w:rPr>
          <w:lang w:val="pt-BR"/>
        </w:rPr>
      </w:pPr>
      <w:r w:rsidRPr="006C3737">
        <w:rPr>
          <w:lang w:val="pt-BR"/>
        </w:rPr>
        <w:t>70-80 UI/ngày</w:t>
      </w:r>
    </w:p>
    <w:p w14:paraId="2F437098" w14:textId="77777777" w:rsidR="006C3737" w:rsidRPr="006C3737" w:rsidRDefault="006C3737" w:rsidP="00704853">
      <w:pPr>
        <w:numPr>
          <w:ilvl w:val="0"/>
          <w:numId w:val="5"/>
        </w:numPr>
        <w:rPr>
          <w:lang w:val="pt-BR"/>
        </w:rPr>
      </w:pPr>
      <w:r w:rsidRPr="006C3737">
        <w:rPr>
          <w:lang w:val="pt-BR"/>
        </w:rPr>
        <w:t>Nồng độ Insulin trong máu (CHỌN CÂU SAI):</w:t>
      </w:r>
    </w:p>
    <w:p w14:paraId="49433C14" w14:textId="77777777" w:rsidR="006C3737" w:rsidRPr="006C3737" w:rsidRDefault="006C3737" w:rsidP="00704853">
      <w:pPr>
        <w:numPr>
          <w:ilvl w:val="1"/>
          <w:numId w:val="5"/>
        </w:numPr>
        <w:rPr>
          <w:lang w:val="pt-BR"/>
        </w:rPr>
      </w:pPr>
      <w:r w:rsidRPr="006C3737">
        <w:rPr>
          <w:lang w:val="pt-BR"/>
        </w:rPr>
        <w:t xml:space="preserve">Lúc đói 20 </w:t>
      </w:r>
      <w:r w:rsidRPr="006C3737">
        <w:rPr>
          <w:lang w:val="pt-BR"/>
        </w:rPr>
        <w:sym w:font="Symbol" w:char="F06D"/>
      </w:r>
      <w:r w:rsidRPr="006C3737">
        <w:rPr>
          <w:lang w:val="pt-BR"/>
        </w:rPr>
        <w:t>U/ml</w:t>
      </w:r>
    </w:p>
    <w:p w14:paraId="3364A255" w14:textId="77777777" w:rsidR="006C3737" w:rsidRPr="006C3737" w:rsidRDefault="006C3737" w:rsidP="00704853">
      <w:pPr>
        <w:numPr>
          <w:ilvl w:val="1"/>
          <w:numId w:val="5"/>
        </w:numPr>
        <w:rPr>
          <w:lang w:val="pt-BR"/>
        </w:rPr>
      </w:pPr>
      <w:r w:rsidRPr="006C3737">
        <w:rPr>
          <w:lang w:val="pt-BR"/>
        </w:rPr>
        <w:t xml:space="preserve">30 phút sau ăn 70 </w:t>
      </w:r>
      <w:r w:rsidRPr="006C3737">
        <w:rPr>
          <w:lang w:val="pt-BR"/>
        </w:rPr>
        <w:sym w:font="Symbol" w:char="F06D"/>
      </w:r>
      <w:r w:rsidRPr="006C3737">
        <w:rPr>
          <w:lang w:val="pt-BR"/>
        </w:rPr>
        <w:t>U/ml</w:t>
      </w:r>
    </w:p>
    <w:p w14:paraId="36B47344" w14:textId="77777777" w:rsidR="006C3737" w:rsidRPr="006C3737" w:rsidRDefault="006C3737" w:rsidP="00704853">
      <w:pPr>
        <w:numPr>
          <w:ilvl w:val="1"/>
          <w:numId w:val="5"/>
        </w:numPr>
        <w:rPr>
          <w:lang w:val="pt-BR"/>
        </w:rPr>
      </w:pPr>
      <w:r w:rsidRPr="006C3737">
        <w:rPr>
          <w:lang w:val="pt-BR"/>
        </w:rPr>
        <w:t xml:space="preserve">60 phút sau ăn 55 </w:t>
      </w:r>
      <w:r w:rsidRPr="006C3737">
        <w:rPr>
          <w:lang w:val="pt-BR"/>
        </w:rPr>
        <w:sym w:font="Symbol" w:char="F06D"/>
      </w:r>
      <w:r w:rsidRPr="006C3737">
        <w:rPr>
          <w:lang w:val="pt-BR"/>
        </w:rPr>
        <w:t>U/ml *</w:t>
      </w:r>
    </w:p>
    <w:p w14:paraId="43B6D01E" w14:textId="77777777" w:rsidR="006C3737" w:rsidRPr="006C3737" w:rsidRDefault="006C3737" w:rsidP="00704853">
      <w:pPr>
        <w:numPr>
          <w:ilvl w:val="1"/>
          <w:numId w:val="5"/>
        </w:numPr>
        <w:rPr>
          <w:lang w:val="pt-BR"/>
        </w:rPr>
      </w:pPr>
      <w:r w:rsidRPr="006C3737">
        <w:rPr>
          <w:lang w:val="pt-BR"/>
        </w:rPr>
        <w:t xml:space="preserve">2 giờ sau ăn 45 </w:t>
      </w:r>
      <w:r w:rsidRPr="006C3737">
        <w:rPr>
          <w:lang w:val="pt-BR"/>
        </w:rPr>
        <w:sym w:font="Symbol" w:char="F06D"/>
      </w:r>
      <w:r w:rsidRPr="006C3737">
        <w:rPr>
          <w:lang w:val="pt-BR"/>
        </w:rPr>
        <w:t>U/ml</w:t>
      </w:r>
    </w:p>
    <w:p w14:paraId="575AF5A0" w14:textId="77777777" w:rsidR="006C3737" w:rsidRPr="006C3737" w:rsidRDefault="006C3737" w:rsidP="00704853">
      <w:pPr>
        <w:numPr>
          <w:ilvl w:val="0"/>
          <w:numId w:val="5"/>
        </w:numPr>
        <w:rPr>
          <w:lang w:val="pt-BR"/>
        </w:rPr>
      </w:pPr>
      <w:r w:rsidRPr="006C3737">
        <w:rPr>
          <w:lang w:val="pt-BR"/>
        </w:rPr>
        <w:t>Nhu cầu Insulin cần cho cơ thể mỗi ngày là:</w:t>
      </w:r>
    </w:p>
    <w:p w14:paraId="578DD616" w14:textId="77777777" w:rsidR="006C3737" w:rsidRPr="006C3737" w:rsidRDefault="006C3737" w:rsidP="00704853">
      <w:pPr>
        <w:numPr>
          <w:ilvl w:val="1"/>
          <w:numId w:val="5"/>
        </w:numPr>
        <w:rPr>
          <w:lang w:val="pt-BR"/>
        </w:rPr>
      </w:pPr>
      <w:r w:rsidRPr="006C3737">
        <w:rPr>
          <w:lang w:val="pt-BR"/>
        </w:rPr>
        <w:t>0,25-0,5 UI/kg</w:t>
      </w:r>
    </w:p>
    <w:p w14:paraId="775AF776" w14:textId="77777777" w:rsidR="006C3737" w:rsidRPr="006C3737" w:rsidRDefault="006C3737" w:rsidP="00704853">
      <w:pPr>
        <w:numPr>
          <w:ilvl w:val="1"/>
          <w:numId w:val="5"/>
        </w:numPr>
        <w:rPr>
          <w:lang w:val="pt-BR"/>
        </w:rPr>
      </w:pPr>
      <w:r w:rsidRPr="006C3737">
        <w:rPr>
          <w:lang w:val="pt-BR"/>
        </w:rPr>
        <w:lastRenderedPageBreak/>
        <w:t>0,5-0,75 UI/kg*</w:t>
      </w:r>
    </w:p>
    <w:p w14:paraId="77D4522A" w14:textId="77777777" w:rsidR="006C3737" w:rsidRPr="006C3737" w:rsidRDefault="006C3737" w:rsidP="00704853">
      <w:pPr>
        <w:numPr>
          <w:ilvl w:val="1"/>
          <w:numId w:val="5"/>
        </w:numPr>
        <w:rPr>
          <w:lang w:val="pt-BR"/>
        </w:rPr>
      </w:pPr>
      <w:r w:rsidRPr="006C3737">
        <w:rPr>
          <w:lang w:val="pt-BR"/>
        </w:rPr>
        <w:t>0,75-1 UI/kg</w:t>
      </w:r>
    </w:p>
    <w:p w14:paraId="27610F78" w14:textId="77777777" w:rsidR="006C3737" w:rsidRPr="006C3737" w:rsidRDefault="006C3737" w:rsidP="00704853">
      <w:pPr>
        <w:numPr>
          <w:ilvl w:val="1"/>
          <w:numId w:val="5"/>
        </w:numPr>
        <w:rPr>
          <w:lang w:val="pt-BR"/>
        </w:rPr>
      </w:pPr>
      <w:r w:rsidRPr="006C3737">
        <w:rPr>
          <w:lang w:val="pt-BR"/>
        </w:rPr>
        <w:t>0,5-1 UI/kg</w:t>
      </w:r>
    </w:p>
    <w:p w14:paraId="519B2BF6" w14:textId="77777777" w:rsidR="006C3737" w:rsidRPr="006C3737" w:rsidRDefault="006C3737" w:rsidP="00704853">
      <w:pPr>
        <w:numPr>
          <w:ilvl w:val="0"/>
          <w:numId w:val="5"/>
        </w:numPr>
        <w:rPr>
          <w:lang w:val="pt-BR"/>
        </w:rPr>
      </w:pPr>
      <w:r w:rsidRPr="006C3737">
        <w:rPr>
          <w:lang w:val="pt-BR"/>
        </w:rPr>
        <w:t>Giá trị bình thường của đường huyết khi làm nghiệm pháp dung nạp Glucose:</w:t>
      </w:r>
    </w:p>
    <w:p w14:paraId="48F24D24" w14:textId="77777777" w:rsidR="006C3737" w:rsidRPr="006C3737" w:rsidRDefault="006C3737" w:rsidP="00704853">
      <w:pPr>
        <w:numPr>
          <w:ilvl w:val="1"/>
          <w:numId w:val="5"/>
        </w:numPr>
        <w:rPr>
          <w:lang w:val="pt-BR"/>
        </w:rPr>
      </w:pPr>
      <w:r w:rsidRPr="006C3737">
        <w:rPr>
          <w:lang w:val="pt-BR"/>
        </w:rPr>
        <w:t>Khi đường huyết  &lt; 180 mg/dl</w:t>
      </w:r>
    </w:p>
    <w:p w14:paraId="12863094" w14:textId="77777777" w:rsidR="006C3737" w:rsidRPr="006C3737" w:rsidRDefault="006C3737" w:rsidP="00704853">
      <w:pPr>
        <w:numPr>
          <w:ilvl w:val="1"/>
          <w:numId w:val="5"/>
        </w:numPr>
        <w:rPr>
          <w:lang w:val="pt-BR"/>
        </w:rPr>
      </w:pPr>
      <w:r w:rsidRPr="006C3737">
        <w:rPr>
          <w:lang w:val="pt-BR"/>
        </w:rPr>
        <w:t>2 giờ sau khi làm nghiệm pháp đường huyết  &lt; 140  mg/dl*</w:t>
      </w:r>
    </w:p>
    <w:p w14:paraId="410250B8" w14:textId="77777777" w:rsidR="006C3737" w:rsidRPr="006C3737" w:rsidRDefault="006C3737" w:rsidP="00704853">
      <w:pPr>
        <w:numPr>
          <w:ilvl w:val="1"/>
          <w:numId w:val="5"/>
        </w:numPr>
        <w:rPr>
          <w:lang w:val="pt-BR"/>
        </w:rPr>
      </w:pPr>
      <w:r w:rsidRPr="006C3737">
        <w:rPr>
          <w:lang w:val="pt-BR"/>
        </w:rPr>
        <w:t>2 giờ sau khi làm nghiệm pháp đường huyết &lt;300 mg/dl</w:t>
      </w:r>
    </w:p>
    <w:p w14:paraId="10DF6A1B" w14:textId="77777777" w:rsidR="006C3737" w:rsidRPr="006C3737" w:rsidRDefault="006C3737" w:rsidP="00704853">
      <w:pPr>
        <w:numPr>
          <w:ilvl w:val="1"/>
          <w:numId w:val="5"/>
        </w:numPr>
        <w:rPr>
          <w:lang w:val="pt-BR"/>
        </w:rPr>
      </w:pPr>
      <w:r w:rsidRPr="006C3737">
        <w:rPr>
          <w:lang w:val="pt-BR"/>
        </w:rPr>
        <w:t>30-90 phút sau khi làm nghiệm pháp đường huyết &gt;200 mg/dl</w:t>
      </w:r>
    </w:p>
    <w:p w14:paraId="65F63751" w14:textId="77777777" w:rsidR="006C3737" w:rsidRPr="006C3737" w:rsidRDefault="006C3737" w:rsidP="00704853">
      <w:pPr>
        <w:numPr>
          <w:ilvl w:val="0"/>
          <w:numId w:val="5"/>
        </w:numPr>
        <w:rPr>
          <w:lang w:val="pt-BR"/>
        </w:rPr>
      </w:pPr>
      <w:r w:rsidRPr="006C3737">
        <w:rPr>
          <w:lang w:val="pt-BR"/>
        </w:rPr>
        <w:t>Ý nghĩa của HbA1C:</w:t>
      </w:r>
    </w:p>
    <w:p w14:paraId="31B51065" w14:textId="31C36995" w:rsidR="006C3737" w:rsidRPr="006C3737" w:rsidRDefault="006C3737" w:rsidP="00704853">
      <w:pPr>
        <w:numPr>
          <w:ilvl w:val="1"/>
          <w:numId w:val="5"/>
        </w:numPr>
        <w:rPr>
          <w:lang w:val="pt-BR"/>
        </w:rPr>
      </w:pPr>
      <w:r w:rsidRPr="006C3737">
        <w:rPr>
          <w:lang w:val="pt-BR"/>
        </w:rPr>
        <w:t xml:space="preserve">Không có giá trị trong chẩn đoán  </w:t>
      </w:r>
      <w:r w:rsidR="004B288E">
        <w:rPr>
          <w:lang w:val="pt-BR"/>
        </w:rPr>
        <w:t>ĐTĐ</w:t>
      </w:r>
    </w:p>
    <w:p w14:paraId="0A42B0BC" w14:textId="77777777" w:rsidR="006C3737" w:rsidRPr="006C3737" w:rsidRDefault="006C3737" w:rsidP="00704853">
      <w:pPr>
        <w:numPr>
          <w:ilvl w:val="1"/>
          <w:numId w:val="5"/>
        </w:numPr>
        <w:rPr>
          <w:lang w:val="pt-BR"/>
        </w:rPr>
      </w:pPr>
      <w:r w:rsidRPr="006C3737">
        <w:rPr>
          <w:lang w:val="pt-BR"/>
        </w:rPr>
        <w:t>Chiếm 2-4% tổng số Glycosylated Hemoglobin</w:t>
      </w:r>
    </w:p>
    <w:p w14:paraId="3B82DF0F" w14:textId="77777777" w:rsidR="006C3737" w:rsidRPr="006C3737" w:rsidRDefault="006C3737" w:rsidP="00704853">
      <w:pPr>
        <w:numPr>
          <w:ilvl w:val="1"/>
          <w:numId w:val="5"/>
        </w:numPr>
        <w:rPr>
          <w:lang w:val="pt-BR"/>
        </w:rPr>
      </w:pPr>
      <w:r w:rsidRPr="006C3737">
        <w:rPr>
          <w:lang w:val="pt-BR"/>
        </w:rPr>
        <w:t>Là sản phẩm của phản ứng Ketoamin giữa glucose và chuỗi globin của hemoglobin*</w:t>
      </w:r>
    </w:p>
    <w:p w14:paraId="26B41639" w14:textId="77777777" w:rsidR="006C3737" w:rsidRPr="006C3737" w:rsidRDefault="006C3737" w:rsidP="00704853">
      <w:pPr>
        <w:numPr>
          <w:ilvl w:val="1"/>
          <w:numId w:val="5"/>
        </w:numPr>
        <w:rPr>
          <w:lang w:val="pt-BR"/>
        </w:rPr>
      </w:pPr>
      <w:r w:rsidRPr="006C3737">
        <w:rPr>
          <w:lang w:val="pt-BR"/>
        </w:rPr>
        <w:t>Trị số càng cao chứng tỏ bệnh đã được kiểm soát tốt</w:t>
      </w:r>
    </w:p>
    <w:p w14:paraId="65C53F07" w14:textId="77777777" w:rsidR="006C3737" w:rsidRPr="006C3737" w:rsidRDefault="006C3737" w:rsidP="00704853">
      <w:pPr>
        <w:numPr>
          <w:ilvl w:val="0"/>
          <w:numId w:val="5"/>
        </w:numPr>
        <w:rPr>
          <w:lang w:val="pt-BR"/>
        </w:rPr>
      </w:pPr>
      <w:r w:rsidRPr="006C3737">
        <w:rPr>
          <w:lang w:val="pt-BR"/>
        </w:rPr>
        <w:t>Biểu hiện của hôn mê tăng áp lực thẩm thấu:</w:t>
      </w:r>
    </w:p>
    <w:p w14:paraId="5B0FE3D5" w14:textId="77777777" w:rsidR="006C3737" w:rsidRPr="006C3737" w:rsidRDefault="006C3737" w:rsidP="00704853">
      <w:pPr>
        <w:numPr>
          <w:ilvl w:val="1"/>
          <w:numId w:val="5"/>
        </w:numPr>
        <w:rPr>
          <w:lang w:val="pt-BR"/>
        </w:rPr>
      </w:pPr>
      <w:r w:rsidRPr="006C3737">
        <w:rPr>
          <w:lang w:val="pt-BR"/>
        </w:rPr>
        <w:t xml:space="preserve">Áp lực thẩm thấu huyết tương </w:t>
      </w:r>
      <w:r w:rsidRPr="006C3737">
        <w:rPr>
          <w:lang w:val="pt-BR"/>
        </w:rPr>
        <w:sym w:font="Symbol" w:char="F0B3"/>
      </w:r>
      <w:r w:rsidRPr="006C3737">
        <w:rPr>
          <w:lang w:val="pt-BR"/>
        </w:rPr>
        <w:t>200mg/dl</w:t>
      </w:r>
    </w:p>
    <w:p w14:paraId="0BA438A0" w14:textId="77777777" w:rsidR="006C3737" w:rsidRPr="006C3737" w:rsidRDefault="006C3737" w:rsidP="00704853">
      <w:pPr>
        <w:numPr>
          <w:ilvl w:val="1"/>
          <w:numId w:val="5"/>
        </w:numPr>
        <w:rPr>
          <w:lang w:val="pt-BR"/>
        </w:rPr>
      </w:pPr>
      <w:r w:rsidRPr="006C3737">
        <w:rPr>
          <w:lang w:val="pt-BR"/>
        </w:rPr>
        <w:t>Đường huyết &gt;600mg/dl *</w:t>
      </w:r>
    </w:p>
    <w:p w14:paraId="361D0839" w14:textId="77777777" w:rsidR="006C3737" w:rsidRPr="006C3737" w:rsidRDefault="006C3737" w:rsidP="00704853">
      <w:pPr>
        <w:numPr>
          <w:ilvl w:val="1"/>
          <w:numId w:val="5"/>
        </w:numPr>
        <w:rPr>
          <w:lang w:val="fr-FR"/>
        </w:rPr>
      </w:pPr>
      <w:r w:rsidRPr="006C3737">
        <w:rPr>
          <w:lang w:val="fr-FR"/>
        </w:rPr>
        <w:t>Ceton máu tăng, ceton niệu (+)</w:t>
      </w:r>
    </w:p>
    <w:p w14:paraId="12D15218" w14:textId="77777777" w:rsidR="006C3737" w:rsidRPr="006C3737" w:rsidRDefault="006C3737" w:rsidP="00704853">
      <w:pPr>
        <w:numPr>
          <w:ilvl w:val="1"/>
          <w:numId w:val="5"/>
        </w:numPr>
        <w:rPr>
          <w:lang w:val="fr-FR"/>
        </w:rPr>
      </w:pPr>
      <w:proofErr w:type="gramStart"/>
      <w:r w:rsidRPr="006C3737">
        <w:rPr>
          <w:lang w:val="fr-FR"/>
        </w:rPr>
        <w:t>pH</w:t>
      </w:r>
      <w:proofErr w:type="gramEnd"/>
      <w:r w:rsidRPr="006C3737">
        <w:rPr>
          <w:lang w:val="fr-FR"/>
        </w:rPr>
        <w:t xml:space="preserve"> &lt;7,3, HCO3</w:t>
      </w:r>
      <w:r w:rsidRPr="006C3737">
        <w:rPr>
          <w:vertAlign w:val="superscript"/>
          <w:lang w:val="fr-FR"/>
        </w:rPr>
        <w:t xml:space="preserve">- </w:t>
      </w:r>
      <w:r w:rsidRPr="006C3737">
        <w:rPr>
          <w:lang w:val="fr-FR"/>
        </w:rPr>
        <w:t>&lt;12 mEq/L</w:t>
      </w:r>
    </w:p>
    <w:p w14:paraId="03471EF7" w14:textId="77777777" w:rsidR="006C3737" w:rsidRPr="006C3737" w:rsidRDefault="006C3737" w:rsidP="00704853">
      <w:pPr>
        <w:numPr>
          <w:ilvl w:val="0"/>
          <w:numId w:val="5"/>
        </w:numPr>
        <w:rPr>
          <w:lang w:val="fr-FR"/>
        </w:rPr>
      </w:pPr>
      <w:r w:rsidRPr="006C3737">
        <w:rPr>
          <w:lang w:val="fr-FR"/>
        </w:rPr>
        <w:t>Phân loại insulin :</w:t>
      </w:r>
    </w:p>
    <w:p w14:paraId="5A7B9EB4" w14:textId="77777777" w:rsidR="006C3737" w:rsidRPr="006C3737" w:rsidRDefault="006C3737" w:rsidP="00704853">
      <w:pPr>
        <w:numPr>
          <w:ilvl w:val="1"/>
          <w:numId w:val="5"/>
        </w:numPr>
        <w:rPr>
          <w:lang w:val="fr-FR"/>
        </w:rPr>
      </w:pPr>
      <w:r w:rsidRPr="006C3737">
        <w:rPr>
          <w:lang w:val="fr-FR"/>
        </w:rPr>
        <w:t>NPH là loại insulin tác dụng nhanh</w:t>
      </w:r>
    </w:p>
    <w:p w14:paraId="53844957" w14:textId="77777777" w:rsidR="006C3737" w:rsidRPr="006C3737" w:rsidRDefault="006C3737" w:rsidP="00704853">
      <w:pPr>
        <w:numPr>
          <w:ilvl w:val="1"/>
          <w:numId w:val="5"/>
        </w:numPr>
        <w:rPr>
          <w:lang w:val="fr-FR"/>
        </w:rPr>
      </w:pPr>
      <w:r w:rsidRPr="006C3737">
        <w:rPr>
          <w:lang w:val="fr-FR"/>
        </w:rPr>
        <w:t>Glargin là insulin tác dụng chậm *</w:t>
      </w:r>
    </w:p>
    <w:p w14:paraId="14FE794E" w14:textId="77777777" w:rsidR="006C3737" w:rsidRPr="006C3737" w:rsidRDefault="006C3737" w:rsidP="00704853">
      <w:pPr>
        <w:numPr>
          <w:ilvl w:val="1"/>
          <w:numId w:val="5"/>
        </w:numPr>
        <w:rPr>
          <w:lang w:val="fr-FR"/>
        </w:rPr>
      </w:pPr>
      <w:r w:rsidRPr="006C3737">
        <w:rPr>
          <w:lang w:val="fr-FR"/>
        </w:rPr>
        <w:t>Insulin tác dụng nhanh thường có màu đục</w:t>
      </w:r>
    </w:p>
    <w:p w14:paraId="018071FE" w14:textId="77777777" w:rsidR="006C3737" w:rsidRPr="006C3737" w:rsidRDefault="006C3737" w:rsidP="00704853">
      <w:pPr>
        <w:numPr>
          <w:ilvl w:val="1"/>
          <w:numId w:val="5"/>
        </w:numPr>
        <w:rPr>
          <w:lang w:val="fr-FR"/>
        </w:rPr>
      </w:pPr>
      <w:r w:rsidRPr="006C3737">
        <w:rPr>
          <w:lang w:val="fr-FR"/>
        </w:rPr>
        <w:t>Insulin tác dụng chậm thường không đục</w:t>
      </w:r>
    </w:p>
    <w:p w14:paraId="37A1C9C8" w14:textId="77777777" w:rsidR="006C3737" w:rsidRPr="006C3737" w:rsidRDefault="006C3737" w:rsidP="00704853">
      <w:pPr>
        <w:numPr>
          <w:ilvl w:val="0"/>
          <w:numId w:val="5"/>
        </w:numPr>
        <w:rPr>
          <w:lang w:val="fr-FR"/>
        </w:rPr>
      </w:pPr>
      <w:r w:rsidRPr="006C3737">
        <w:rPr>
          <w:lang w:val="fr-FR"/>
        </w:rPr>
        <w:t>Các biến chứng có thể gặp khi dùng insulin, NGOẠI TRỪ :</w:t>
      </w:r>
    </w:p>
    <w:p w14:paraId="54C6D373" w14:textId="77777777" w:rsidR="006C3737" w:rsidRPr="006C3737" w:rsidRDefault="006C3737" w:rsidP="00704853">
      <w:pPr>
        <w:numPr>
          <w:ilvl w:val="1"/>
          <w:numId w:val="5"/>
        </w:numPr>
        <w:rPr>
          <w:lang w:val="fr-FR"/>
        </w:rPr>
      </w:pPr>
      <w:r w:rsidRPr="006C3737">
        <w:rPr>
          <w:lang w:val="fr-FR"/>
        </w:rPr>
        <w:t>Kháng Insulin</w:t>
      </w:r>
    </w:p>
    <w:p w14:paraId="6AAAC741" w14:textId="77777777" w:rsidR="006C3737" w:rsidRPr="006C3737" w:rsidRDefault="006C3737" w:rsidP="00704853">
      <w:pPr>
        <w:numPr>
          <w:ilvl w:val="1"/>
          <w:numId w:val="5"/>
        </w:numPr>
        <w:rPr>
          <w:lang w:val="fr-FR"/>
        </w:rPr>
      </w:pPr>
      <w:r w:rsidRPr="006C3737">
        <w:rPr>
          <w:lang w:val="fr-FR"/>
        </w:rPr>
        <w:t>Hôn mê hạ đường huyết</w:t>
      </w:r>
    </w:p>
    <w:p w14:paraId="34AAF8B5" w14:textId="77777777" w:rsidR="006C3737" w:rsidRPr="006C3737" w:rsidRDefault="006C3737" w:rsidP="00704853">
      <w:pPr>
        <w:numPr>
          <w:ilvl w:val="1"/>
          <w:numId w:val="5"/>
        </w:numPr>
        <w:rPr>
          <w:lang w:val="fr-FR"/>
        </w:rPr>
      </w:pPr>
      <w:r w:rsidRPr="006C3737">
        <w:rPr>
          <w:lang w:val="fr-FR"/>
        </w:rPr>
        <w:t>Hôn mê tăng áp lực thẩm thấu*</w:t>
      </w:r>
    </w:p>
    <w:p w14:paraId="1E140768" w14:textId="77777777" w:rsidR="006C3737" w:rsidRPr="006C3737" w:rsidRDefault="006C3737" w:rsidP="00704853">
      <w:pPr>
        <w:numPr>
          <w:ilvl w:val="1"/>
          <w:numId w:val="5"/>
        </w:numPr>
        <w:rPr>
          <w:lang w:val="fr-FR"/>
        </w:rPr>
      </w:pPr>
      <w:r w:rsidRPr="006C3737">
        <w:rPr>
          <w:lang w:val="fr-FR"/>
        </w:rPr>
        <w:t>Teo da</w:t>
      </w:r>
    </w:p>
    <w:p w14:paraId="016CD77C" w14:textId="7144C517" w:rsidR="006C3737" w:rsidRPr="006C3737" w:rsidRDefault="006C3737" w:rsidP="00704853">
      <w:pPr>
        <w:numPr>
          <w:ilvl w:val="0"/>
          <w:numId w:val="5"/>
        </w:numPr>
        <w:rPr>
          <w:lang w:val="fr-FR"/>
        </w:rPr>
      </w:pPr>
      <w:r w:rsidRPr="006C3737">
        <w:rPr>
          <w:lang w:val="fr-FR"/>
        </w:rPr>
        <w:t xml:space="preserve">Chế độ dinh dưỡng cho </w:t>
      </w:r>
      <w:r w:rsidR="00DC6BB2">
        <w:rPr>
          <w:lang w:val="fr-FR"/>
        </w:rPr>
        <w:t>BN</w:t>
      </w:r>
      <w:r w:rsidRPr="006C3737">
        <w:rPr>
          <w:lang w:val="fr-FR"/>
        </w:rPr>
        <w:t xml:space="preserve"> </w:t>
      </w:r>
      <w:r w:rsidR="004B288E">
        <w:rPr>
          <w:lang w:val="fr-FR"/>
        </w:rPr>
        <w:t>ĐTĐ</w:t>
      </w:r>
      <w:r w:rsidRPr="006C3737">
        <w:rPr>
          <w:lang w:val="fr-FR"/>
        </w:rPr>
        <w:t>, NGOẠI TRỪ :</w:t>
      </w:r>
    </w:p>
    <w:p w14:paraId="47935416" w14:textId="77777777" w:rsidR="006C3737" w:rsidRPr="006C3737" w:rsidRDefault="006C3737" w:rsidP="00704853">
      <w:pPr>
        <w:numPr>
          <w:ilvl w:val="1"/>
          <w:numId w:val="5"/>
        </w:numPr>
        <w:rPr>
          <w:lang w:val="fr-FR"/>
        </w:rPr>
      </w:pPr>
      <w:r w:rsidRPr="006C3737">
        <w:rPr>
          <w:lang w:val="fr-FR"/>
        </w:rPr>
        <w:t>Bổ sung vitamin, các yếu tố vi lượng và chất xơ.</w:t>
      </w:r>
    </w:p>
    <w:p w14:paraId="7A0DB7FE" w14:textId="77777777" w:rsidR="006C3737" w:rsidRPr="006C3737" w:rsidRDefault="006C3737" w:rsidP="00704853">
      <w:pPr>
        <w:numPr>
          <w:ilvl w:val="1"/>
          <w:numId w:val="5"/>
        </w:numPr>
        <w:rPr>
          <w:lang w:val="fr-FR"/>
        </w:rPr>
      </w:pPr>
      <w:r w:rsidRPr="006C3737">
        <w:rPr>
          <w:lang w:val="fr-FR"/>
        </w:rPr>
        <w:t>Hạn chế các loại đường hấp thu nhanh</w:t>
      </w:r>
    </w:p>
    <w:p w14:paraId="7B587512" w14:textId="77777777" w:rsidR="006C3737" w:rsidRPr="006C3737" w:rsidRDefault="006C3737" w:rsidP="00704853">
      <w:pPr>
        <w:numPr>
          <w:ilvl w:val="1"/>
          <w:numId w:val="5"/>
        </w:numPr>
        <w:rPr>
          <w:lang w:val="fr-FR"/>
        </w:rPr>
      </w:pPr>
      <w:r w:rsidRPr="006C3737">
        <w:rPr>
          <w:lang w:val="fr-FR"/>
        </w:rPr>
        <w:t>Tỉ lệ các loại thức ăn : 15% glucid, 30% protid, 55% lipid*</w:t>
      </w:r>
    </w:p>
    <w:p w14:paraId="0B901FAA" w14:textId="77777777" w:rsidR="006C3737" w:rsidRPr="006C3737" w:rsidRDefault="006C3737" w:rsidP="00704853">
      <w:pPr>
        <w:numPr>
          <w:ilvl w:val="1"/>
          <w:numId w:val="5"/>
        </w:numPr>
        <w:rPr>
          <w:lang w:val="fr-FR"/>
        </w:rPr>
      </w:pPr>
      <w:r w:rsidRPr="006C3737">
        <w:rPr>
          <w:lang w:val="fr-FR"/>
        </w:rPr>
        <w:t>Nên ăn thành nhiều bữa trong ngày</w:t>
      </w:r>
    </w:p>
    <w:p w14:paraId="331B746E" w14:textId="58EFFD35" w:rsidR="006C3737" w:rsidRPr="006C3737" w:rsidRDefault="006C3737" w:rsidP="00704853">
      <w:pPr>
        <w:numPr>
          <w:ilvl w:val="0"/>
          <w:numId w:val="5"/>
        </w:numPr>
        <w:rPr>
          <w:lang w:val="fr-FR"/>
        </w:rPr>
      </w:pPr>
      <w:r w:rsidRPr="006C3737">
        <w:rPr>
          <w:lang w:val="fr-FR"/>
        </w:rPr>
        <w:t xml:space="preserve">Biến chứng nào sau đây KHÔNG gặp trong bệnh </w:t>
      </w:r>
      <w:r w:rsidR="004B288E">
        <w:rPr>
          <w:lang w:val="fr-FR"/>
        </w:rPr>
        <w:t>ĐTĐ</w:t>
      </w:r>
      <w:r w:rsidRPr="006C3737">
        <w:rPr>
          <w:lang w:val="fr-FR"/>
        </w:rPr>
        <w:t> :</w:t>
      </w:r>
    </w:p>
    <w:p w14:paraId="3F4E783A" w14:textId="77777777" w:rsidR="006C3737" w:rsidRPr="006C3737" w:rsidRDefault="006C3737" w:rsidP="00704853">
      <w:pPr>
        <w:numPr>
          <w:ilvl w:val="1"/>
          <w:numId w:val="5"/>
        </w:numPr>
        <w:rPr>
          <w:lang w:val="fr-FR"/>
        </w:rPr>
      </w:pPr>
      <w:r w:rsidRPr="006C3737">
        <w:rPr>
          <w:lang w:val="fr-FR"/>
        </w:rPr>
        <w:t>Hạ đường huyết</w:t>
      </w:r>
    </w:p>
    <w:p w14:paraId="406721DC" w14:textId="4F01F6DA" w:rsidR="006C3737" w:rsidRPr="006C3737" w:rsidRDefault="006C3737" w:rsidP="00704853">
      <w:pPr>
        <w:numPr>
          <w:ilvl w:val="1"/>
          <w:numId w:val="5"/>
        </w:numPr>
        <w:rPr>
          <w:lang w:val="fr-FR"/>
        </w:rPr>
      </w:pPr>
      <w:r w:rsidRPr="006C3737">
        <w:rPr>
          <w:lang w:val="fr-FR"/>
        </w:rPr>
        <w:lastRenderedPageBreak/>
        <w:t xml:space="preserve">Bệnh võng mạc do </w:t>
      </w:r>
      <w:r w:rsidR="004B288E">
        <w:rPr>
          <w:lang w:val="fr-FR"/>
        </w:rPr>
        <w:t>ĐTĐ</w:t>
      </w:r>
    </w:p>
    <w:p w14:paraId="4F8AD820" w14:textId="77777777" w:rsidR="006C3737" w:rsidRPr="006C3737" w:rsidRDefault="006C3737" w:rsidP="00704853">
      <w:pPr>
        <w:numPr>
          <w:ilvl w:val="1"/>
          <w:numId w:val="5"/>
        </w:numPr>
        <w:rPr>
          <w:lang w:val="fr-FR"/>
        </w:rPr>
      </w:pPr>
      <w:r w:rsidRPr="006C3737">
        <w:rPr>
          <w:lang w:val="fr-FR"/>
        </w:rPr>
        <w:t>Hôn mê gan*</w:t>
      </w:r>
    </w:p>
    <w:p w14:paraId="1C923059" w14:textId="77777777" w:rsidR="006C3737" w:rsidRPr="006C3737" w:rsidRDefault="006C3737" w:rsidP="00704853">
      <w:pPr>
        <w:numPr>
          <w:ilvl w:val="1"/>
          <w:numId w:val="5"/>
        </w:numPr>
        <w:rPr>
          <w:lang w:val="fr-FR"/>
        </w:rPr>
      </w:pPr>
      <w:r w:rsidRPr="006C3737">
        <w:rPr>
          <w:lang w:val="fr-FR"/>
        </w:rPr>
        <w:t>Rối loạn tâm lý</w:t>
      </w:r>
    </w:p>
    <w:p w14:paraId="2F558F50" w14:textId="0C0509EA" w:rsidR="006C3737" w:rsidRPr="006C3737" w:rsidRDefault="006C3737" w:rsidP="00704853">
      <w:pPr>
        <w:numPr>
          <w:ilvl w:val="0"/>
          <w:numId w:val="5"/>
        </w:numPr>
        <w:rPr>
          <w:lang w:val="fr-FR"/>
        </w:rPr>
      </w:pPr>
      <w:r w:rsidRPr="006C3737">
        <w:rPr>
          <w:lang w:val="fr-FR"/>
        </w:rPr>
        <w:t xml:space="preserve">Loại nhiễm khuẩn hay gặp ở </w:t>
      </w:r>
      <w:r w:rsidR="00DC6BB2">
        <w:rPr>
          <w:lang w:val="fr-FR"/>
        </w:rPr>
        <w:t>BN</w:t>
      </w:r>
      <w:r w:rsidRPr="006C3737">
        <w:rPr>
          <w:lang w:val="fr-FR"/>
        </w:rPr>
        <w:t xml:space="preserve"> </w:t>
      </w:r>
      <w:r w:rsidR="004B288E">
        <w:rPr>
          <w:lang w:val="fr-FR"/>
        </w:rPr>
        <w:t>ĐTĐ</w:t>
      </w:r>
      <w:r w:rsidRPr="006C3737">
        <w:rPr>
          <w:lang w:val="fr-FR"/>
        </w:rPr>
        <w:t xml:space="preserve"> hơn bình thường (CHỌN CÂU SAI) :</w:t>
      </w:r>
    </w:p>
    <w:p w14:paraId="0067C6C2" w14:textId="77777777" w:rsidR="006C3737" w:rsidRPr="006C3737" w:rsidRDefault="006C3737" w:rsidP="00704853">
      <w:pPr>
        <w:numPr>
          <w:ilvl w:val="1"/>
          <w:numId w:val="5"/>
        </w:numPr>
        <w:rPr>
          <w:lang w:val="fr-FR"/>
        </w:rPr>
      </w:pPr>
      <w:r w:rsidRPr="006C3737">
        <w:rPr>
          <w:lang w:val="fr-FR"/>
        </w:rPr>
        <w:t>Nhiễm trùng tiểu</w:t>
      </w:r>
    </w:p>
    <w:p w14:paraId="2840BA06" w14:textId="77777777" w:rsidR="006C3737" w:rsidRPr="006C3737" w:rsidRDefault="006C3737" w:rsidP="00704853">
      <w:pPr>
        <w:numPr>
          <w:ilvl w:val="1"/>
          <w:numId w:val="5"/>
        </w:numPr>
        <w:rPr>
          <w:lang w:val="fr-FR"/>
        </w:rPr>
      </w:pPr>
      <w:r w:rsidRPr="006C3737">
        <w:rPr>
          <w:lang w:val="fr-FR"/>
        </w:rPr>
        <w:t>Viêm phổi</w:t>
      </w:r>
    </w:p>
    <w:p w14:paraId="562D3ED6" w14:textId="77777777" w:rsidR="006C3737" w:rsidRPr="006C3737" w:rsidRDefault="006C3737" w:rsidP="00704853">
      <w:pPr>
        <w:numPr>
          <w:ilvl w:val="1"/>
          <w:numId w:val="5"/>
        </w:numPr>
        <w:rPr>
          <w:lang w:val="fr-FR"/>
        </w:rPr>
      </w:pPr>
      <w:r w:rsidRPr="006C3737">
        <w:rPr>
          <w:lang w:val="fr-FR"/>
        </w:rPr>
        <w:t>Viêm nội tâm mạc nhiễm trùng*</w:t>
      </w:r>
    </w:p>
    <w:p w14:paraId="20D08AFC" w14:textId="77777777" w:rsidR="006C3737" w:rsidRPr="006C3737" w:rsidRDefault="006C3737" w:rsidP="00704853">
      <w:pPr>
        <w:numPr>
          <w:ilvl w:val="1"/>
          <w:numId w:val="5"/>
        </w:numPr>
        <w:rPr>
          <w:lang w:val="fr-FR"/>
        </w:rPr>
      </w:pPr>
      <w:r w:rsidRPr="006C3737">
        <w:rPr>
          <w:lang w:val="fr-FR"/>
        </w:rPr>
        <w:t>Viêm âm đạo do Candida</w:t>
      </w:r>
    </w:p>
    <w:p w14:paraId="7B70A6F5" w14:textId="6DC4E031" w:rsidR="006C3737" w:rsidRPr="006C3737" w:rsidRDefault="006C3737" w:rsidP="00704853">
      <w:pPr>
        <w:numPr>
          <w:ilvl w:val="0"/>
          <w:numId w:val="5"/>
        </w:numPr>
        <w:rPr>
          <w:lang w:val="fr-FR"/>
        </w:rPr>
      </w:pPr>
      <w:r w:rsidRPr="006C3737">
        <w:rPr>
          <w:lang w:val="fr-FR"/>
        </w:rPr>
        <w:t xml:space="preserve">Một trong những yếu tố giúp đánh giá </w:t>
      </w:r>
      <w:r w:rsidR="004B288E">
        <w:rPr>
          <w:lang w:val="fr-FR"/>
        </w:rPr>
        <w:t>ĐTĐ</w:t>
      </w:r>
      <w:r w:rsidRPr="006C3737">
        <w:rPr>
          <w:lang w:val="fr-FR"/>
        </w:rPr>
        <w:t xml:space="preserve"> kiểm soát tốt :</w:t>
      </w:r>
    </w:p>
    <w:p w14:paraId="2BC1F4CC" w14:textId="77777777" w:rsidR="006C3737" w:rsidRPr="006C3737" w:rsidRDefault="006C3737" w:rsidP="00704853">
      <w:pPr>
        <w:numPr>
          <w:ilvl w:val="1"/>
          <w:numId w:val="5"/>
        </w:numPr>
        <w:rPr>
          <w:lang w:val="fr-FR"/>
        </w:rPr>
      </w:pPr>
      <w:r w:rsidRPr="006C3737">
        <w:rPr>
          <w:lang w:val="fr-FR"/>
        </w:rPr>
        <w:t>HbA1C &gt;14%</w:t>
      </w:r>
    </w:p>
    <w:p w14:paraId="4AD9103F" w14:textId="77777777" w:rsidR="006C3737" w:rsidRPr="006C3737" w:rsidRDefault="006C3737" w:rsidP="00704853">
      <w:pPr>
        <w:numPr>
          <w:ilvl w:val="1"/>
          <w:numId w:val="5"/>
        </w:numPr>
        <w:rPr>
          <w:lang w:val="fr-FR"/>
        </w:rPr>
      </w:pPr>
      <w:r w:rsidRPr="006C3737">
        <w:rPr>
          <w:lang w:val="fr-FR"/>
        </w:rPr>
        <w:t>Ceton niệu (-)</w:t>
      </w:r>
    </w:p>
    <w:p w14:paraId="04512E70" w14:textId="77777777" w:rsidR="006C3737" w:rsidRPr="006C3737" w:rsidRDefault="006C3737" w:rsidP="00704853">
      <w:pPr>
        <w:numPr>
          <w:ilvl w:val="1"/>
          <w:numId w:val="5"/>
        </w:numPr>
        <w:rPr>
          <w:lang w:val="fr-FR"/>
        </w:rPr>
      </w:pPr>
      <w:r w:rsidRPr="006C3737">
        <w:rPr>
          <w:lang w:val="fr-FR"/>
        </w:rPr>
        <w:t>Áp lục thẩm thấu huyết tương &gt;350 mosmol/kg</w:t>
      </w:r>
    </w:p>
    <w:p w14:paraId="396F213B" w14:textId="77777777" w:rsidR="006C3737" w:rsidRPr="006C3737" w:rsidRDefault="006C3737" w:rsidP="00704853">
      <w:pPr>
        <w:numPr>
          <w:ilvl w:val="1"/>
          <w:numId w:val="5"/>
        </w:numPr>
        <w:rPr>
          <w:lang w:val="fr-FR"/>
        </w:rPr>
      </w:pPr>
      <w:r w:rsidRPr="006C3737">
        <w:rPr>
          <w:lang w:val="fr-FR"/>
        </w:rPr>
        <w:t>Trẻ phát triển bình thường, không có hạ đường huyết thường xuyên*</w:t>
      </w:r>
    </w:p>
    <w:p w14:paraId="6B58768F" w14:textId="04ACD74C" w:rsidR="006C3737" w:rsidRPr="006C3737" w:rsidRDefault="006C3737" w:rsidP="006C3737">
      <w:pPr>
        <w:rPr>
          <w:b/>
          <w:bCs/>
          <w:lang w:val="fr-FR"/>
        </w:rPr>
      </w:pPr>
      <w:r w:rsidRPr="006C3737">
        <w:rPr>
          <w:b/>
          <w:bCs/>
          <w:lang w:val="fr-FR"/>
        </w:rPr>
        <w:t>Nghiên cứu trường hợp</w:t>
      </w:r>
    </w:p>
    <w:p w14:paraId="3BC938AC" w14:textId="75CC3A79" w:rsidR="006C3737" w:rsidRPr="006C3737" w:rsidRDefault="006C3737" w:rsidP="006C3737">
      <w:pPr>
        <w:rPr>
          <w:lang w:val="fr-FR"/>
        </w:rPr>
      </w:pPr>
      <w:r w:rsidRPr="006C3737">
        <w:rPr>
          <w:lang w:val="fr-FR"/>
        </w:rPr>
        <w:t>Bé nam, 7 tuổi. Tiền sử chỉ thỉnh thoảng viêm họng, không phát hiện bệnh lý gì đặc biệt. Ba ngày nay sốt nhẹ, ho, sổ mũi nước trong, đi khám bác sĩ bớt sốt nhưng còn ho đàm, cảm giác lúc nào cũng khát nước, thèm ăn, uống nhiều, tiểu nhiều, đi tiêu vẫn bình thường. Sáng nay mẹ thấy em lừ đừ, thở mệt nên đưa đi nhập viện. Khám thấy em lơ mơ, ít tiếp xúc, mắt trũng, môi khô, mạch quay nhanh, nhẹ. Tim đều nhanh, không nghe âm thổi. Thở nhanh, thở kiểu Kussmaul, phổi không nghe ran. Bụng mềm, gan lách không to, chạm thận (-).</w:t>
      </w:r>
    </w:p>
    <w:p w14:paraId="318FE78A" w14:textId="36EC392E" w:rsidR="006C3737" w:rsidRPr="006C3737" w:rsidRDefault="006C3737" w:rsidP="006C3737">
      <w:pPr>
        <w:rPr>
          <w:lang w:val="fr-FR"/>
        </w:rPr>
      </w:pPr>
      <w:r w:rsidRPr="006C3737">
        <w:rPr>
          <w:lang w:val="fr-FR"/>
        </w:rPr>
        <w:t>Trường hợp này bạn nghĩ vấn đề gì ? Nêu những xét nghiệm cần thiết để xác định chẩn đoán. Hướng xử trí cấp cứu.</w:t>
      </w:r>
    </w:p>
    <w:p w14:paraId="71842588" w14:textId="77777777" w:rsidR="006C3737" w:rsidRPr="006C3737" w:rsidRDefault="006C3737" w:rsidP="00891C7B">
      <w:pPr>
        <w:pStyle w:val="Heading1"/>
        <w:rPr>
          <w:lang w:val="fr-FR"/>
        </w:rPr>
      </w:pPr>
      <w:r w:rsidRPr="006C3737">
        <w:rPr>
          <w:lang w:val="fr-FR"/>
        </w:rPr>
        <w:t>TÀI LIỆU THAM KHẢO</w:t>
      </w:r>
    </w:p>
    <w:p w14:paraId="75A0BFE0" w14:textId="77777777" w:rsidR="006C3737" w:rsidRPr="006C3737" w:rsidRDefault="006C3737" w:rsidP="00704853">
      <w:pPr>
        <w:numPr>
          <w:ilvl w:val="0"/>
          <w:numId w:val="6"/>
        </w:numPr>
        <w:tabs>
          <w:tab w:val="num" w:pos="720"/>
        </w:tabs>
        <w:rPr>
          <w:lang w:val="fr-FR"/>
        </w:rPr>
      </w:pPr>
      <w:bookmarkStart w:id="1" w:name="_Ref343283684"/>
      <w:bookmarkStart w:id="2" w:name="_Ref343450952"/>
      <w:bookmarkStart w:id="3" w:name="_Ref343283860"/>
      <w:r w:rsidRPr="006C3737">
        <w:rPr>
          <w:lang w:val="fr-FR"/>
        </w:rPr>
        <w:t>Lê Thị Ngọc Dung. Tiểu đường trẻ em, Bài Giảng nhi khoa sau đại học, 2006.</w:t>
      </w:r>
      <w:bookmarkEnd w:id="1"/>
    </w:p>
    <w:p w14:paraId="32EDDCC0" w14:textId="1FDC4B75" w:rsidR="006C3737" w:rsidRPr="006C3737" w:rsidRDefault="006C3737" w:rsidP="00704853">
      <w:pPr>
        <w:numPr>
          <w:ilvl w:val="0"/>
          <w:numId w:val="6"/>
        </w:numPr>
        <w:tabs>
          <w:tab w:val="num" w:pos="720"/>
        </w:tabs>
        <w:rPr>
          <w:lang w:val="fr-FR"/>
        </w:rPr>
      </w:pPr>
      <w:bookmarkStart w:id="4" w:name="_Ref344782359"/>
      <w:r w:rsidRPr="006C3737">
        <w:rPr>
          <w:lang w:val="fr-FR"/>
        </w:rPr>
        <w:t xml:space="preserve">Đoàn Thắng, Huỳnh Thị Vũ Quỳnh, Nguyễn Hoài Phong. Đặc điểm biến chứng cấp </w:t>
      </w:r>
      <w:r w:rsidR="004B288E">
        <w:rPr>
          <w:lang w:val="fr-FR"/>
        </w:rPr>
        <w:t>ĐTĐ</w:t>
      </w:r>
      <w:r w:rsidRPr="006C3737">
        <w:rPr>
          <w:lang w:val="fr-FR"/>
        </w:rPr>
        <w:t xml:space="preserve"> trẻ em tại bệnh viện Nhi Đồng 2 từ 2/2009 -2/2012</w:t>
      </w:r>
      <w:bookmarkEnd w:id="4"/>
      <w:r w:rsidRPr="006C3737">
        <w:rPr>
          <w:lang w:val="fr-FR"/>
        </w:rPr>
        <w:t>. Khóa luận tốt nghiệp bác sĩ đa khoa, 2012.</w:t>
      </w:r>
    </w:p>
    <w:p w14:paraId="6A3A8CA3" w14:textId="6F813EDB" w:rsidR="006C3737" w:rsidRPr="006C3737" w:rsidRDefault="006C3737" w:rsidP="00704853">
      <w:pPr>
        <w:numPr>
          <w:ilvl w:val="0"/>
          <w:numId w:val="6"/>
        </w:numPr>
        <w:tabs>
          <w:tab w:val="num" w:pos="720"/>
        </w:tabs>
        <w:rPr>
          <w:lang w:val="fr-FR"/>
        </w:rPr>
      </w:pPr>
      <w:bookmarkStart w:id="5" w:name="_Ref3780363"/>
      <w:r w:rsidRPr="006C3737">
        <w:rPr>
          <w:lang w:val="fr-FR"/>
        </w:rPr>
        <w:t xml:space="preserve">Lương Thị Mỹ Tín, Nguyễn Huy Luân, Huỳnh Thị Vũ Quỳnh. Đặc điểm biến chứng cấp tính và mạn tính ở </w:t>
      </w:r>
      <w:r w:rsidR="00DC6BB2">
        <w:rPr>
          <w:lang w:val="fr-FR"/>
        </w:rPr>
        <w:t>BN</w:t>
      </w:r>
      <w:r w:rsidRPr="006C3737">
        <w:rPr>
          <w:lang w:val="fr-FR"/>
        </w:rPr>
        <w:t xml:space="preserve"> </w:t>
      </w:r>
      <w:r w:rsidR="004B288E">
        <w:rPr>
          <w:lang w:val="fr-FR"/>
        </w:rPr>
        <w:t>ĐTĐ</w:t>
      </w:r>
      <w:r w:rsidRPr="006C3737">
        <w:rPr>
          <w:lang w:val="fr-FR"/>
        </w:rPr>
        <w:t xml:space="preserve"> típ 1 từ 12/2017-05/2018. Luận văn tốt nghiệp bác sĩ nội trú, 2018.</w:t>
      </w:r>
      <w:bookmarkEnd w:id="5"/>
    </w:p>
    <w:p w14:paraId="63322FB7" w14:textId="34BC49EF" w:rsidR="006C3737" w:rsidRPr="006C3737" w:rsidRDefault="006C3737" w:rsidP="00704853">
      <w:pPr>
        <w:numPr>
          <w:ilvl w:val="0"/>
          <w:numId w:val="6"/>
        </w:numPr>
        <w:tabs>
          <w:tab w:val="num" w:pos="720"/>
        </w:tabs>
        <w:rPr>
          <w:lang w:val="fr-FR"/>
        </w:rPr>
      </w:pPr>
      <w:bookmarkStart w:id="6" w:name="_Ref343283698"/>
      <w:r w:rsidRPr="006C3737">
        <w:rPr>
          <w:lang w:val="fr-FR"/>
        </w:rPr>
        <w:t xml:space="preserve">Mai Thế Trạch, Nguyễn Thy Khuê, bệnh </w:t>
      </w:r>
      <w:r w:rsidR="004B288E">
        <w:rPr>
          <w:lang w:val="fr-FR"/>
        </w:rPr>
        <w:t>ĐTĐ</w:t>
      </w:r>
      <w:r w:rsidRPr="006C3737">
        <w:rPr>
          <w:lang w:val="fr-FR"/>
        </w:rPr>
        <w:t>. Nội tiết học đại cương, 2000.</w:t>
      </w:r>
      <w:bookmarkEnd w:id="6"/>
    </w:p>
    <w:p w14:paraId="175D6BE8" w14:textId="77777777" w:rsidR="006C3737" w:rsidRPr="006C3737" w:rsidRDefault="006C3737" w:rsidP="00704853">
      <w:pPr>
        <w:numPr>
          <w:ilvl w:val="0"/>
          <w:numId w:val="6"/>
        </w:numPr>
        <w:tabs>
          <w:tab w:val="num" w:pos="720"/>
        </w:tabs>
        <w:rPr>
          <w:lang w:val="fr-FR"/>
        </w:rPr>
      </w:pPr>
      <w:bookmarkStart w:id="7" w:name="_Ref3804900"/>
      <w:r w:rsidRPr="006C3737">
        <w:rPr>
          <w:lang w:val="en-US"/>
        </w:rPr>
        <w:t>American Diabetes Association.  Classification and Diagnosis of Diabetes. Diabetes Care; 40Suppl 1</w:t>
      </w:r>
      <w:proofErr w:type="gramStart"/>
      <w:r w:rsidRPr="006C3737">
        <w:rPr>
          <w:lang w:val="en-US"/>
        </w:rPr>
        <w:t>):S</w:t>
      </w:r>
      <w:proofErr w:type="gramEnd"/>
      <w:r w:rsidRPr="006C3737">
        <w:rPr>
          <w:lang w:val="en-US"/>
        </w:rPr>
        <w:t>11-S24; Jan 2017</w:t>
      </w:r>
      <w:bookmarkEnd w:id="7"/>
    </w:p>
    <w:p w14:paraId="76015063" w14:textId="77777777" w:rsidR="006C3737" w:rsidRPr="006C3737" w:rsidRDefault="006C3737" w:rsidP="00704853">
      <w:pPr>
        <w:numPr>
          <w:ilvl w:val="0"/>
          <w:numId w:val="6"/>
        </w:numPr>
        <w:tabs>
          <w:tab w:val="num" w:pos="720"/>
        </w:tabs>
        <w:rPr>
          <w:lang w:val="fr-FR"/>
        </w:rPr>
      </w:pPr>
      <w:bookmarkStart w:id="8" w:name="_Ref343452003"/>
      <w:bookmarkEnd w:id="2"/>
      <w:r w:rsidRPr="006C3737">
        <w:rPr>
          <w:lang w:val="fr-FR"/>
        </w:rPr>
        <w:t xml:space="preserve">Banstad H-J, Danne T, Deeb LC, Jarosz-Chobot P, Urakami, Hanas R, Insulin treatment in children and adolescents with diabetes, Pediatric Diabetes </w:t>
      </w:r>
      <w:proofErr w:type="gramStart"/>
      <w:r w:rsidRPr="006C3737">
        <w:rPr>
          <w:lang w:val="fr-FR"/>
        </w:rPr>
        <w:t>2009:</w:t>
      </w:r>
      <w:proofErr w:type="gramEnd"/>
      <w:r w:rsidRPr="006C3737">
        <w:rPr>
          <w:lang w:val="fr-FR"/>
        </w:rPr>
        <w:t xml:space="preserve"> 10 (Suppl.12):82-99.</w:t>
      </w:r>
      <w:bookmarkEnd w:id="3"/>
      <w:bookmarkEnd w:id="8"/>
    </w:p>
    <w:p w14:paraId="2B75CD25" w14:textId="77777777" w:rsidR="006C3737" w:rsidRPr="006C3737" w:rsidRDefault="006C3737" w:rsidP="00704853">
      <w:pPr>
        <w:numPr>
          <w:ilvl w:val="0"/>
          <w:numId w:val="6"/>
        </w:numPr>
        <w:tabs>
          <w:tab w:val="num" w:pos="720"/>
        </w:tabs>
        <w:rPr>
          <w:lang w:val="en-US"/>
        </w:rPr>
      </w:pPr>
      <w:bookmarkStart w:id="9" w:name="_Ref344785243"/>
      <w:r w:rsidRPr="006C3737">
        <w:rPr>
          <w:lang w:val="en-US"/>
        </w:rPr>
        <w:t xml:space="preserve">David K McCulloch. </w:t>
      </w:r>
      <w:r w:rsidRPr="006C3737">
        <w:rPr>
          <w:lang w:val="nl-NL"/>
        </w:rPr>
        <w:t xml:space="preserve">Diagnosis of diabetes mellieus, Uptodate onlien, </w:t>
      </w:r>
      <w:r w:rsidRPr="006C3737">
        <w:rPr>
          <w:lang w:val="en-US"/>
        </w:rPr>
        <w:t>last update January 31</w:t>
      </w:r>
      <w:r w:rsidRPr="006C3737">
        <w:rPr>
          <w:vertAlign w:val="superscript"/>
          <w:lang w:val="en-US"/>
        </w:rPr>
        <w:t>st</w:t>
      </w:r>
      <w:r w:rsidRPr="006C3737">
        <w:rPr>
          <w:lang w:val="en-US"/>
        </w:rPr>
        <w:t>, 2019</w:t>
      </w:r>
      <w:bookmarkEnd w:id="9"/>
    </w:p>
    <w:p w14:paraId="614BBC90" w14:textId="22CF40AD" w:rsidR="006C3737" w:rsidRPr="006C3737" w:rsidRDefault="006C3737" w:rsidP="00704853">
      <w:pPr>
        <w:numPr>
          <w:ilvl w:val="0"/>
          <w:numId w:val="6"/>
        </w:numPr>
        <w:tabs>
          <w:tab w:val="num" w:pos="720"/>
        </w:tabs>
        <w:rPr>
          <w:lang w:val="en-US"/>
        </w:rPr>
      </w:pPr>
      <w:r w:rsidRPr="006C3737">
        <w:rPr>
          <w:lang w:val="en-US"/>
        </w:rPr>
        <w:t xml:space="preserve">David K McCulloch. Classification of diabetes mellitus and genetic syndromes, </w:t>
      </w:r>
      <w:r w:rsidR="00AE78C4">
        <w:rPr>
          <w:lang w:val="en-US"/>
        </w:rPr>
        <w:t>UTD</w:t>
      </w:r>
      <w:r w:rsidR="00AE78C4">
        <w:rPr>
          <w:lang w:val="vi-VN"/>
        </w:rPr>
        <w:t xml:space="preserve"> </w:t>
      </w:r>
      <w:r w:rsidRPr="006C3737">
        <w:rPr>
          <w:lang w:val="en-US"/>
        </w:rPr>
        <w:t>19.3, 2011</w:t>
      </w:r>
    </w:p>
    <w:p w14:paraId="318DBC07" w14:textId="77777777" w:rsidR="006C3737" w:rsidRPr="006C3737" w:rsidRDefault="006C3737" w:rsidP="00704853">
      <w:pPr>
        <w:numPr>
          <w:ilvl w:val="0"/>
          <w:numId w:val="6"/>
        </w:numPr>
        <w:tabs>
          <w:tab w:val="num" w:pos="720"/>
        </w:tabs>
        <w:rPr>
          <w:lang w:val="en-US"/>
        </w:rPr>
      </w:pPr>
      <w:bookmarkStart w:id="10" w:name="_Ref344785296"/>
      <w:r w:rsidRPr="006C3737">
        <w:rPr>
          <w:lang w:val="en-US"/>
        </w:rPr>
        <w:t>George S Jeha. Treatment and complication of diabeticketoacidosis in children, Upto date</w:t>
      </w:r>
      <w:bookmarkEnd w:id="10"/>
      <w:r w:rsidRPr="006C3737">
        <w:rPr>
          <w:lang w:val="en-US"/>
        </w:rPr>
        <w:t xml:space="preserve"> online, </w:t>
      </w:r>
      <w:r w:rsidRPr="006C3737">
        <w:rPr>
          <w:lang w:val="en-US"/>
        </w:rPr>
        <w:lastRenderedPageBreak/>
        <w:t>last update January 31</w:t>
      </w:r>
      <w:r w:rsidRPr="006C3737">
        <w:rPr>
          <w:vertAlign w:val="superscript"/>
          <w:lang w:val="en-US"/>
        </w:rPr>
        <w:t>st</w:t>
      </w:r>
      <w:r w:rsidRPr="006C3737">
        <w:rPr>
          <w:lang w:val="en-US"/>
        </w:rPr>
        <w:t>, 2019</w:t>
      </w:r>
    </w:p>
    <w:p w14:paraId="2573189C" w14:textId="77777777" w:rsidR="006C3737" w:rsidRPr="006C3737" w:rsidRDefault="006C3737" w:rsidP="00704853">
      <w:pPr>
        <w:numPr>
          <w:ilvl w:val="0"/>
          <w:numId w:val="6"/>
        </w:numPr>
        <w:tabs>
          <w:tab w:val="num" w:pos="720"/>
        </w:tabs>
        <w:rPr>
          <w:lang w:val="en-US"/>
        </w:rPr>
      </w:pPr>
      <w:r w:rsidRPr="006C3737">
        <w:rPr>
          <w:lang w:val="en-US"/>
        </w:rPr>
        <w:t>Lori Laffel, Britta Sroren. Management of type 2 diabetes mellitus in children and aldolescents. Uptodate online last update January 31</w:t>
      </w:r>
      <w:r w:rsidRPr="006C3737">
        <w:rPr>
          <w:vertAlign w:val="superscript"/>
          <w:lang w:val="en-US"/>
        </w:rPr>
        <w:t>st</w:t>
      </w:r>
      <w:r w:rsidRPr="006C3737">
        <w:rPr>
          <w:lang w:val="en-US"/>
        </w:rPr>
        <w:t>, 2019</w:t>
      </w:r>
    </w:p>
    <w:bookmarkStart w:id="11" w:name="_Ref343451519"/>
    <w:p w14:paraId="4B83D7C3" w14:textId="77777777" w:rsidR="006C3737" w:rsidRPr="006C3737" w:rsidRDefault="006C3737" w:rsidP="00704853">
      <w:pPr>
        <w:numPr>
          <w:ilvl w:val="0"/>
          <w:numId w:val="6"/>
        </w:numPr>
        <w:tabs>
          <w:tab w:val="num" w:pos="720"/>
        </w:tabs>
        <w:rPr>
          <w:lang w:val="en-US"/>
        </w:rPr>
      </w:pPr>
      <w:r w:rsidRPr="006C3737">
        <w:rPr>
          <w:lang w:val="en-US"/>
        </w:rPr>
        <w:fldChar w:fldCharType="begin"/>
      </w:r>
      <w:r w:rsidRPr="006C3737">
        <w:rPr>
          <w:lang w:val="en-US"/>
        </w:rPr>
        <w:instrText>HYPERLINK "C:\\UpToDate\\contents\\mobipreview.htm"</w:instrText>
      </w:r>
      <w:r w:rsidRPr="006C3737">
        <w:rPr>
          <w:lang w:val="en-US"/>
        </w:rPr>
        <w:fldChar w:fldCharType="separate"/>
      </w:r>
      <w:r w:rsidRPr="006C3737">
        <w:rPr>
          <w:rStyle w:val="Hyperlink"/>
          <w:lang w:val="en-US"/>
        </w:rPr>
        <w:t>Lynne L Levitsky, MD</w:t>
      </w:r>
      <w:r w:rsidRPr="006C3737">
        <w:fldChar w:fldCharType="end"/>
      </w:r>
      <w:r w:rsidRPr="006C3737">
        <w:rPr>
          <w:lang w:val="en-US"/>
        </w:rPr>
        <w:t xml:space="preserve">, </w:t>
      </w:r>
      <w:hyperlink r:id="rId18" w:history="1">
        <w:r w:rsidRPr="006C3737">
          <w:rPr>
            <w:rStyle w:val="Hyperlink"/>
            <w:lang w:val="en-US"/>
          </w:rPr>
          <w:t>Madhusmita Misra, MD</w:t>
        </w:r>
      </w:hyperlink>
      <w:r w:rsidRPr="006C3737">
        <w:rPr>
          <w:lang w:val="en-US"/>
        </w:rPr>
        <w:t xml:space="preserve">, Epidemiology, presentation, and diagnosis of type 1 diabetes mellitus in children and adolescents, Uptodate </w:t>
      </w:r>
      <w:bookmarkEnd w:id="11"/>
      <w:r w:rsidRPr="006C3737">
        <w:rPr>
          <w:lang w:val="en-US"/>
        </w:rPr>
        <w:t>online, last update January 31</w:t>
      </w:r>
      <w:r w:rsidRPr="006C3737">
        <w:rPr>
          <w:vertAlign w:val="superscript"/>
          <w:lang w:val="en-US"/>
        </w:rPr>
        <w:t>st</w:t>
      </w:r>
      <w:r w:rsidRPr="006C3737">
        <w:rPr>
          <w:lang w:val="en-US"/>
        </w:rPr>
        <w:t>, 2019</w:t>
      </w:r>
    </w:p>
    <w:bookmarkStart w:id="12" w:name="_Ref343451246"/>
    <w:bookmarkStart w:id="13" w:name="_Ref344783154"/>
    <w:p w14:paraId="1BF92B6F" w14:textId="77777777" w:rsidR="006C3737" w:rsidRPr="006C3737" w:rsidRDefault="006C3737" w:rsidP="00704853">
      <w:pPr>
        <w:numPr>
          <w:ilvl w:val="0"/>
          <w:numId w:val="6"/>
        </w:numPr>
        <w:tabs>
          <w:tab w:val="num" w:pos="720"/>
        </w:tabs>
        <w:rPr>
          <w:lang w:val="en-US"/>
        </w:rPr>
      </w:pPr>
      <w:r w:rsidRPr="006C3737">
        <w:rPr>
          <w:lang w:val="en-US"/>
        </w:rPr>
        <w:fldChar w:fldCharType="begin"/>
      </w:r>
      <w:r w:rsidRPr="006C3737">
        <w:rPr>
          <w:lang w:val="en-US"/>
        </w:rPr>
        <w:instrText>HYPERLINK "C:\\UpToDate\\contents\\mobipreview.htm"</w:instrText>
      </w:r>
      <w:r w:rsidRPr="006C3737">
        <w:rPr>
          <w:lang w:val="en-US"/>
        </w:rPr>
        <w:fldChar w:fldCharType="separate"/>
      </w:r>
      <w:r w:rsidRPr="006C3737">
        <w:rPr>
          <w:rStyle w:val="Hyperlink"/>
          <w:lang w:val="en-US"/>
        </w:rPr>
        <w:t>Lynne L Levitsky, MD</w:t>
      </w:r>
      <w:r w:rsidRPr="006C3737">
        <w:fldChar w:fldCharType="end"/>
      </w:r>
      <w:r w:rsidRPr="006C3737">
        <w:rPr>
          <w:lang w:val="en-US"/>
        </w:rPr>
        <w:t xml:space="preserve">, </w:t>
      </w:r>
      <w:hyperlink r:id="rId19" w:history="1">
        <w:r w:rsidRPr="006C3737">
          <w:rPr>
            <w:rStyle w:val="Hyperlink"/>
            <w:lang w:val="en-US"/>
          </w:rPr>
          <w:t>Madhusmita Misra, MD</w:t>
        </w:r>
      </w:hyperlink>
      <w:r w:rsidRPr="006C3737">
        <w:rPr>
          <w:lang w:val="en-US"/>
        </w:rPr>
        <w:t xml:space="preserve">, Management of type 1 diabetes mellitus in children and adolescents, Uptodate </w:t>
      </w:r>
      <w:bookmarkEnd w:id="12"/>
      <w:r w:rsidRPr="006C3737">
        <w:rPr>
          <w:lang w:val="en-US"/>
        </w:rPr>
        <w:t>online, last update January 31</w:t>
      </w:r>
      <w:r w:rsidRPr="006C3737">
        <w:rPr>
          <w:vertAlign w:val="superscript"/>
          <w:lang w:val="en-US"/>
        </w:rPr>
        <w:t>st</w:t>
      </w:r>
      <w:r w:rsidRPr="006C3737">
        <w:rPr>
          <w:lang w:val="en-US"/>
        </w:rPr>
        <w:t>, 2019</w:t>
      </w:r>
      <w:bookmarkEnd w:id="13"/>
    </w:p>
    <w:p w14:paraId="410401C3" w14:textId="77777777" w:rsidR="006C3737" w:rsidRPr="006C3737" w:rsidRDefault="006C3737" w:rsidP="00704853">
      <w:pPr>
        <w:numPr>
          <w:ilvl w:val="0"/>
          <w:numId w:val="6"/>
        </w:numPr>
        <w:tabs>
          <w:tab w:val="num" w:pos="720"/>
        </w:tabs>
        <w:rPr>
          <w:lang w:val="en-US"/>
        </w:rPr>
      </w:pPr>
      <w:bookmarkStart w:id="14" w:name="_Ref3804914"/>
      <w:r w:rsidRPr="006C3737">
        <w:rPr>
          <w:lang w:val="en-US"/>
        </w:rPr>
        <w:t xml:space="preserve">Mayer-Davis EJ, Kahkoska AR, Jefferies C, Dabelea D, Balde N, Gong CX, Aschner P, Craig </w:t>
      </w:r>
      <w:proofErr w:type="gramStart"/>
      <w:r w:rsidRPr="006C3737">
        <w:rPr>
          <w:lang w:val="en-US"/>
        </w:rPr>
        <w:t>ME .</w:t>
      </w:r>
      <w:proofErr w:type="gramEnd"/>
      <w:r w:rsidRPr="006C3737">
        <w:rPr>
          <w:lang w:val="en-US"/>
        </w:rPr>
        <w:t xml:space="preserve"> ISPAD Clinical Practice Consensus Guidelines 2018: Definition, epidemiology, and classification of diabetes in children and adolescents. 2018</w:t>
      </w:r>
      <w:bookmarkEnd w:id="14"/>
    </w:p>
    <w:p w14:paraId="51C477C5" w14:textId="77777777" w:rsidR="006C3737" w:rsidRPr="006C3737" w:rsidRDefault="006C3737" w:rsidP="00704853">
      <w:pPr>
        <w:numPr>
          <w:ilvl w:val="0"/>
          <w:numId w:val="6"/>
        </w:numPr>
        <w:tabs>
          <w:tab w:val="num" w:pos="720"/>
        </w:tabs>
        <w:rPr>
          <w:lang w:val="en-US"/>
        </w:rPr>
      </w:pPr>
      <w:bookmarkStart w:id="15" w:name="_Ref343283668"/>
      <w:r w:rsidRPr="006C3737">
        <w:rPr>
          <w:lang w:val="da-DK"/>
        </w:rPr>
        <w:t xml:space="preserve">Janet B, Diabetes Mellitus type 1. </w:t>
      </w:r>
      <w:r w:rsidRPr="006C3737">
        <w:rPr>
          <w:lang w:val="en-US"/>
        </w:rPr>
        <w:t>The Washington Manual Endocrinology Subspeciality Consult, 2005.</w:t>
      </w:r>
      <w:bookmarkEnd w:id="15"/>
    </w:p>
    <w:p w14:paraId="7933A9EA" w14:textId="77777777" w:rsidR="006C3737" w:rsidRPr="006C3737" w:rsidRDefault="006C3737" w:rsidP="00704853">
      <w:pPr>
        <w:numPr>
          <w:ilvl w:val="0"/>
          <w:numId w:val="6"/>
        </w:numPr>
        <w:tabs>
          <w:tab w:val="num" w:pos="720"/>
        </w:tabs>
        <w:rPr>
          <w:lang w:val="en-US"/>
        </w:rPr>
      </w:pPr>
      <w:bookmarkStart w:id="16" w:name="_Ref343284006"/>
      <w:r w:rsidRPr="006C3737">
        <w:rPr>
          <w:lang w:val="pt-BR"/>
        </w:rPr>
        <w:t xml:space="preserve">Ramin Alemzadeh and Omar Ali. </w:t>
      </w:r>
      <w:r w:rsidRPr="006C3737">
        <w:rPr>
          <w:lang w:val="en-US"/>
        </w:rPr>
        <w:t xml:space="preserve">Diabetes Mellitus in Children. Nelson textbook of Pediatrics, 20 </w:t>
      </w:r>
      <w:r w:rsidRPr="006C3737">
        <w:rPr>
          <w:vertAlign w:val="superscript"/>
          <w:lang w:val="en-US"/>
        </w:rPr>
        <w:t xml:space="preserve">th </w:t>
      </w:r>
      <w:r w:rsidRPr="006C3737">
        <w:rPr>
          <w:lang w:val="en-US"/>
        </w:rPr>
        <w:t>edition 2016.</w:t>
      </w:r>
      <w:bookmarkEnd w:id="16"/>
    </w:p>
    <w:p w14:paraId="4E0A5EAF" w14:textId="77777777" w:rsidR="006C3737" w:rsidRPr="006C3737" w:rsidRDefault="006C3737" w:rsidP="00704853">
      <w:pPr>
        <w:numPr>
          <w:ilvl w:val="0"/>
          <w:numId w:val="6"/>
        </w:numPr>
        <w:tabs>
          <w:tab w:val="num" w:pos="720"/>
        </w:tabs>
        <w:rPr>
          <w:lang w:val="en-US"/>
        </w:rPr>
      </w:pPr>
      <w:bookmarkStart w:id="17" w:name="_Ref343283714"/>
      <w:r w:rsidRPr="006C3737">
        <w:rPr>
          <w:lang w:val="en-US"/>
        </w:rPr>
        <w:t>Rodney A., Modern Insulin therapy for type 1 Diabetes Mellitus, Clinics in office practice, 1999.</w:t>
      </w:r>
      <w:bookmarkEnd w:id="17"/>
    </w:p>
    <w:p w14:paraId="7EDF2FF8" w14:textId="77777777" w:rsidR="006C3737" w:rsidRPr="006C3737" w:rsidRDefault="006C3737" w:rsidP="00704853">
      <w:pPr>
        <w:numPr>
          <w:ilvl w:val="0"/>
          <w:numId w:val="6"/>
        </w:numPr>
        <w:tabs>
          <w:tab w:val="num" w:pos="720"/>
        </w:tabs>
        <w:rPr>
          <w:lang w:val="en-US"/>
        </w:rPr>
      </w:pPr>
      <w:bookmarkStart w:id="18" w:name="_Ref343283623"/>
      <w:r w:rsidRPr="006C3737">
        <w:rPr>
          <w:lang w:val="en-US"/>
        </w:rPr>
        <w:t>Stuart A. Weinzimer, Type 1 Diabetes Mellitus in Children, Pediatric Endocrinology, 2005.</w:t>
      </w:r>
      <w:bookmarkEnd w:id="18"/>
    </w:p>
    <w:p w14:paraId="6F1ECF77" w14:textId="5F30A197" w:rsidR="00670026" w:rsidRPr="006C3737" w:rsidRDefault="006C3737" w:rsidP="00704853">
      <w:pPr>
        <w:numPr>
          <w:ilvl w:val="0"/>
          <w:numId w:val="6"/>
        </w:numPr>
        <w:rPr>
          <w:lang w:val="en-US"/>
        </w:rPr>
      </w:pPr>
      <w:bookmarkStart w:id="19" w:name="_Ref344785311"/>
      <w:r w:rsidRPr="006C3737">
        <w:rPr>
          <w:lang w:val="en-US"/>
        </w:rPr>
        <w:t>Wolfsdorf J. Craig. Diabetic ketoacidosis in children and aldolescents with diabetes, Pediatric Diabetes, 2009.</w:t>
      </w:r>
      <w:bookmarkEnd w:id="19"/>
    </w:p>
    <w:sectPr w:rsidR="00670026" w:rsidRPr="006C3737" w:rsidSect="00670026">
      <w:headerReference w:type="default" r:id="rId20"/>
      <w:pgSz w:w="11906" w:h="16838"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B216C" w14:textId="77777777" w:rsidR="00163B45" w:rsidRDefault="00163B45" w:rsidP="00670026">
      <w:pPr>
        <w:spacing w:after="0" w:line="240" w:lineRule="auto"/>
      </w:pPr>
      <w:r>
        <w:separator/>
      </w:r>
    </w:p>
  </w:endnote>
  <w:endnote w:type="continuationSeparator" w:id="0">
    <w:p w14:paraId="272E5D2D" w14:textId="77777777" w:rsidR="00163B45" w:rsidRDefault="00163B45" w:rsidP="00670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05A00" w14:textId="77777777" w:rsidR="00163B45" w:rsidRDefault="00163B45" w:rsidP="00670026">
      <w:pPr>
        <w:spacing w:after="0" w:line="240" w:lineRule="auto"/>
      </w:pPr>
      <w:r>
        <w:separator/>
      </w:r>
    </w:p>
  </w:footnote>
  <w:footnote w:type="continuationSeparator" w:id="0">
    <w:p w14:paraId="337E8B0E" w14:textId="77777777" w:rsidR="00163B45" w:rsidRDefault="00163B45" w:rsidP="00670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E8897" w14:textId="77777777" w:rsidR="00163B45" w:rsidRDefault="00163B45">
    <w:pPr>
      <w:pStyle w:val="Header"/>
    </w:pPr>
    <w:r w:rsidRPr="00670026">
      <w:rPr>
        <w:noProof/>
        <w:color w:val="4472C4" w:themeColor="accent1"/>
      </w:rPr>
      <mc:AlternateContent>
        <mc:Choice Requires="wps">
          <w:drawing>
            <wp:anchor distT="0" distB="0" distL="114300" distR="114300" simplePos="0" relativeHeight="251660288" behindDoc="0" locked="0" layoutInCell="0" allowOverlap="1" wp14:anchorId="291FA464" wp14:editId="3DF260B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4BC6CE4" w14:textId="77777777" w:rsidR="00163B45" w:rsidRDefault="00163B45">
                              <w:pPr>
                                <w:spacing w:after="0" w:line="240" w:lineRule="auto"/>
                              </w:pPr>
                              <w:r>
                                <w:rPr>
                                  <w:lang w:val="en-US"/>
                                </w:rPr>
                                <w:t>Tr</w:t>
                              </w:r>
                              <w:r>
                                <w:rPr>
                                  <w:lang w:val="vi-VN"/>
                                </w:rPr>
                                <w:t>ần Mạnh Thắng – Tổ 23 – Y14D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91FA464" id="_x0000_t202" coordsize="21600,21600" o:spt="202" path="m,l,21600r21600,l21600,xe">
              <v:stroke joinstyle="miter"/>
              <v:path gradientshapeok="t" o:connecttype="rect"/>
            </v:shapetype>
            <v:shape id="Text Box 218"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4BC6CE4" w14:textId="77777777" w:rsidR="00163B45" w:rsidRDefault="00163B45">
                        <w:pPr>
                          <w:spacing w:after="0" w:line="240" w:lineRule="auto"/>
                        </w:pPr>
                        <w:r>
                          <w:rPr>
                            <w:lang w:val="en-US"/>
                          </w:rPr>
                          <w:t>Tr</w:t>
                        </w:r>
                        <w:r>
                          <w:rPr>
                            <w:lang w:val="vi-VN"/>
                          </w:rPr>
                          <w:t>ần Mạnh Thắng – Tổ 23 – Y14D</w:t>
                        </w:r>
                      </w:p>
                    </w:sdtContent>
                  </w:sdt>
                </w:txbxContent>
              </v:textbox>
              <w10:wrap anchorx="margin" anchory="margin"/>
            </v:shape>
          </w:pict>
        </mc:Fallback>
      </mc:AlternateContent>
    </w:r>
    <w:r w:rsidRPr="00670026">
      <w:rPr>
        <w:noProof/>
        <w:color w:val="4472C4" w:themeColor="accent1"/>
      </w:rPr>
      <mc:AlternateContent>
        <mc:Choice Requires="wps">
          <w:drawing>
            <wp:anchor distT="0" distB="0" distL="114300" distR="114300" simplePos="0" relativeHeight="251659264" behindDoc="0" locked="0" layoutInCell="0" allowOverlap="1" wp14:anchorId="16759597" wp14:editId="37F8896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EA4E49A" w14:textId="77777777" w:rsidR="00163B45" w:rsidRDefault="00163B4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6759597" id="Text Box 219" o:spid="_x0000_s1030"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2EA4E49A" w14:textId="77777777" w:rsidR="00163B45" w:rsidRDefault="00163B4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1CC9"/>
    <w:multiLevelType w:val="hybridMultilevel"/>
    <w:tmpl w:val="501485C8"/>
    <w:lvl w:ilvl="0" w:tplc="66AC40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1B105D"/>
    <w:multiLevelType w:val="multilevel"/>
    <w:tmpl w:val="1D6E7C10"/>
    <w:lvl w:ilvl="0">
      <w:start w:val="1"/>
      <w:numFmt w:val="decimal"/>
      <w:pStyle w:val="Heading1"/>
      <w:suff w:val="nothing"/>
      <w:lvlText w:val="%1."/>
      <w:lvlJc w:val="left"/>
      <w:pPr>
        <w:ind w:left="360" w:hanging="360"/>
      </w:pPr>
      <w:rPr>
        <w:rFonts w:ascii="Calibri" w:hAnsi="Calibri" w:hint="default"/>
        <w:b/>
        <w:i w:val="0"/>
        <w:sz w:val="26"/>
      </w:rPr>
    </w:lvl>
    <w:lvl w:ilvl="1">
      <w:start w:val="1"/>
      <w:numFmt w:val="decimal"/>
      <w:pStyle w:val="Heading2"/>
      <w:suff w:val="nothing"/>
      <w:lvlText w:val="%1.%2."/>
      <w:lvlJc w:val="left"/>
      <w:pPr>
        <w:ind w:left="360" w:hanging="360"/>
      </w:pPr>
      <w:rPr>
        <w:rFonts w:hint="default"/>
      </w:rPr>
    </w:lvl>
    <w:lvl w:ilvl="2">
      <w:start w:val="1"/>
      <w:numFmt w:val="decimal"/>
      <w:pStyle w:val="Heading3"/>
      <w:suff w:val="nothing"/>
      <w:lvlText w:val="%1.%2.%3."/>
      <w:lvlJc w:val="left"/>
      <w:pPr>
        <w:ind w:left="360" w:hanging="360"/>
      </w:pPr>
      <w:rPr>
        <w:rFonts w:hint="default"/>
      </w:rPr>
    </w:lvl>
    <w:lvl w:ilvl="3">
      <w:start w:val="1"/>
      <w:numFmt w:val="lowerRoman"/>
      <w:pStyle w:val="Heading4"/>
      <w:suff w:val="nothing"/>
      <w:lvlText w:val="%4."/>
      <w:lvlJc w:val="left"/>
      <w:pPr>
        <w:ind w:left="360" w:hanging="360"/>
      </w:pPr>
      <w:rPr>
        <w:rFonts w:hint="default"/>
      </w:rPr>
    </w:lvl>
    <w:lvl w:ilvl="4">
      <w:start w:val="1"/>
      <w:numFmt w:val="lowerLetter"/>
      <w:pStyle w:val="Heading5"/>
      <w:suff w:val="nothing"/>
      <w:lvlText w:val="%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15:restartNumberingAfterBreak="0">
    <w:nsid w:val="20F05D40"/>
    <w:multiLevelType w:val="hybridMultilevel"/>
    <w:tmpl w:val="3EC8CC20"/>
    <w:lvl w:ilvl="0" w:tplc="90241836">
      <w:start w:val="1"/>
      <w:numFmt w:val="bullet"/>
      <w:lvlText w:val="-"/>
      <w:lvlJc w:val="left"/>
      <w:pPr>
        <w:tabs>
          <w:tab w:val="num" w:pos="360"/>
        </w:tabs>
        <w:ind w:left="360" w:hanging="360"/>
      </w:pPr>
      <w:rPr>
        <w:rFonts w:ascii="Arial" w:hAnsi="Arial" w:hint="default"/>
      </w:rPr>
    </w:lvl>
    <w:lvl w:ilvl="1" w:tplc="543AB4CC" w:tentative="1">
      <w:start w:val="1"/>
      <w:numFmt w:val="bullet"/>
      <w:lvlText w:val="-"/>
      <w:lvlJc w:val="left"/>
      <w:pPr>
        <w:tabs>
          <w:tab w:val="num" w:pos="1080"/>
        </w:tabs>
        <w:ind w:left="1080" w:hanging="360"/>
      </w:pPr>
      <w:rPr>
        <w:rFonts w:ascii="Arial" w:hAnsi="Arial" w:hint="default"/>
      </w:rPr>
    </w:lvl>
    <w:lvl w:ilvl="2" w:tplc="69F09ABC" w:tentative="1">
      <w:start w:val="1"/>
      <w:numFmt w:val="bullet"/>
      <w:lvlText w:val="-"/>
      <w:lvlJc w:val="left"/>
      <w:pPr>
        <w:tabs>
          <w:tab w:val="num" w:pos="1800"/>
        </w:tabs>
        <w:ind w:left="1800" w:hanging="360"/>
      </w:pPr>
      <w:rPr>
        <w:rFonts w:ascii="Arial" w:hAnsi="Arial" w:hint="default"/>
      </w:rPr>
    </w:lvl>
    <w:lvl w:ilvl="3" w:tplc="A29486B6" w:tentative="1">
      <w:start w:val="1"/>
      <w:numFmt w:val="bullet"/>
      <w:lvlText w:val="-"/>
      <w:lvlJc w:val="left"/>
      <w:pPr>
        <w:tabs>
          <w:tab w:val="num" w:pos="2520"/>
        </w:tabs>
        <w:ind w:left="2520" w:hanging="360"/>
      </w:pPr>
      <w:rPr>
        <w:rFonts w:ascii="Arial" w:hAnsi="Arial" w:hint="default"/>
      </w:rPr>
    </w:lvl>
    <w:lvl w:ilvl="4" w:tplc="68AAC6B2" w:tentative="1">
      <w:start w:val="1"/>
      <w:numFmt w:val="bullet"/>
      <w:lvlText w:val="-"/>
      <w:lvlJc w:val="left"/>
      <w:pPr>
        <w:tabs>
          <w:tab w:val="num" w:pos="3240"/>
        </w:tabs>
        <w:ind w:left="3240" w:hanging="360"/>
      </w:pPr>
      <w:rPr>
        <w:rFonts w:ascii="Arial" w:hAnsi="Arial" w:hint="default"/>
      </w:rPr>
    </w:lvl>
    <w:lvl w:ilvl="5" w:tplc="4A4477AA" w:tentative="1">
      <w:start w:val="1"/>
      <w:numFmt w:val="bullet"/>
      <w:lvlText w:val="-"/>
      <w:lvlJc w:val="left"/>
      <w:pPr>
        <w:tabs>
          <w:tab w:val="num" w:pos="3960"/>
        </w:tabs>
        <w:ind w:left="3960" w:hanging="360"/>
      </w:pPr>
      <w:rPr>
        <w:rFonts w:ascii="Arial" w:hAnsi="Arial" w:hint="default"/>
      </w:rPr>
    </w:lvl>
    <w:lvl w:ilvl="6" w:tplc="4B1A7B5E" w:tentative="1">
      <w:start w:val="1"/>
      <w:numFmt w:val="bullet"/>
      <w:lvlText w:val="-"/>
      <w:lvlJc w:val="left"/>
      <w:pPr>
        <w:tabs>
          <w:tab w:val="num" w:pos="4680"/>
        </w:tabs>
        <w:ind w:left="4680" w:hanging="360"/>
      </w:pPr>
      <w:rPr>
        <w:rFonts w:ascii="Arial" w:hAnsi="Arial" w:hint="default"/>
      </w:rPr>
    </w:lvl>
    <w:lvl w:ilvl="7" w:tplc="6B8064B2" w:tentative="1">
      <w:start w:val="1"/>
      <w:numFmt w:val="bullet"/>
      <w:lvlText w:val="-"/>
      <w:lvlJc w:val="left"/>
      <w:pPr>
        <w:tabs>
          <w:tab w:val="num" w:pos="5400"/>
        </w:tabs>
        <w:ind w:left="5400" w:hanging="360"/>
      </w:pPr>
      <w:rPr>
        <w:rFonts w:ascii="Arial" w:hAnsi="Arial" w:hint="default"/>
      </w:rPr>
    </w:lvl>
    <w:lvl w:ilvl="8" w:tplc="6810BF06"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351332E"/>
    <w:multiLevelType w:val="hybridMultilevel"/>
    <w:tmpl w:val="B382146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4E13049"/>
    <w:multiLevelType w:val="hybridMultilevel"/>
    <w:tmpl w:val="17FEE48A"/>
    <w:lvl w:ilvl="0" w:tplc="11BCA01A">
      <w:start w:val="1"/>
      <w:numFmt w:val="bullet"/>
      <w:lvlText w:val="•"/>
      <w:lvlJc w:val="left"/>
      <w:pPr>
        <w:tabs>
          <w:tab w:val="num" w:pos="360"/>
        </w:tabs>
        <w:ind w:left="360" w:hanging="360"/>
      </w:pPr>
      <w:rPr>
        <w:rFonts w:ascii="Arial" w:hAnsi="Arial" w:hint="default"/>
      </w:rPr>
    </w:lvl>
    <w:lvl w:ilvl="1" w:tplc="7D8ABC7E" w:tentative="1">
      <w:start w:val="1"/>
      <w:numFmt w:val="bullet"/>
      <w:lvlText w:val="•"/>
      <w:lvlJc w:val="left"/>
      <w:pPr>
        <w:tabs>
          <w:tab w:val="num" w:pos="1080"/>
        </w:tabs>
        <w:ind w:left="1080" w:hanging="360"/>
      </w:pPr>
      <w:rPr>
        <w:rFonts w:ascii="Arial" w:hAnsi="Arial" w:hint="default"/>
      </w:rPr>
    </w:lvl>
    <w:lvl w:ilvl="2" w:tplc="9D9CD2C4" w:tentative="1">
      <w:start w:val="1"/>
      <w:numFmt w:val="bullet"/>
      <w:lvlText w:val="•"/>
      <w:lvlJc w:val="left"/>
      <w:pPr>
        <w:tabs>
          <w:tab w:val="num" w:pos="1800"/>
        </w:tabs>
        <w:ind w:left="1800" w:hanging="360"/>
      </w:pPr>
      <w:rPr>
        <w:rFonts w:ascii="Arial" w:hAnsi="Arial" w:hint="default"/>
      </w:rPr>
    </w:lvl>
    <w:lvl w:ilvl="3" w:tplc="3E12B46A" w:tentative="1">
      <w:start w:val="1"/>
      <w:numFmt w:val="bullet"/>
      <w:lvlText w:val="•"/>
      <w:lvlJc w:val="left"/>
      <w:pPr>
        <w:tabs>
          <w:tab w:val="num" w:pos="2520"/>
        </w:tabs>
        <w:ind w:left="2520" w:hanging="360"/>
      </w:pPr>
      <w:rPr>
        <w:rFonts w:ascii="Arial" w:hAnsi="Arial" w:hint="default"/>
      </w:rPr>
    </w:lvl>
    <w:lvl w:ilvl="4" w:tplc="E3CA4CD2" w:tentative="1">
      <w:start w:val="1"/>
      <w:numFmt w:val="bullet"/>
      <w:lvlText w:val="•"/>
      <w:lvlJc w:val="left"/>
      <w:pPr>
        <w:tabs>
          <w:tab w:val="num" w:pos="3240"/>
        </w:tabs>
        <w:ind w:left="3240" w:hanging="360"/>
      </w:pPr>
      <w:rPr>
        <w:rFonts w:ascii="Arial" w:hAnsi="Arial" w:hint="default"/>
      </w:rPr>
    </w:lvl>
    <w:lvl w:ilvl="5" w:tplc="82D0F4A6" w:tentative="1">
      <w:start w:val="1"/>
      <w:numFmt w:val="bullet"/>
      <w:lvlText w:val="•"/>
      <w:lvlJc w:val="left"/>
      <w:pPr>
        <w:tabs>
          <w:tab w:val="num" w:pos="3960"/>
        </w:tabs>
        <w:ind w:left="3960" w:hanging="360"/>
      </w:pPr>
      <w:rPr>
        <w:rFonts w:ascii="Arial" w:hAnsi="Arial" w:hint="default"/>
      </w:rPr>
    </w:lvl>
    <w:lvl w:ilvl="6" w:tplc="2B664CE6" w:tentative="1">
      <w:start w:val="1"/>
      <w:numFmt w:val="bullet"/>
      <w:lvlText w:val="•"/>
      <w:lvlJc w:val="left"/>
      <w:pPr>
        <w:tabs>
          <w:tab w:val="num" w:pos="4680"/>
        </w:tabs>
        <w:ind w:left="4680" w:hanging="360"/>
      </w:pPr>
      <w:rPr>
        <w:rFonts w:ascii="Arial" w:hAnsi="Arial" w:hint="default"/>
      </w:rPr>
    </w:lvl>
    <w:lvl w:ilvl="7" w:tplc="A8E26FE0" w:tentative="1">
      <w:start w:val="1"/>
      <w:numFmt w:val="bullet"/>
      <w:lvlText w:val="•"/>
      <w:lvlJc w:val="left"/>
      <w:pPr>
        <w:tabs>
          <w:tab w:val="num" w:pos="5400"/>
        </w:tabs>
        <w:ind w:left="5400" w:hanging="360"/>
      </w:pPr>
      <w:rPr>
        <w:rFonts w:ascii="Arial" w:hAnsi="Arial" w:hint="default"/>
      </w:rPr>
    </w:lvl>
    <w:lvl w:ilvl="8" w:tplc="3CE69A8A"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A8E6432"/>
    <w:multiLevelType w:val="multilevel"/>
    <w:tmpl w:val="E786984E"/>
    <w:lvl w:ilvl="0">
      <w:start w:val="1"/>
      <w:numFmt w:val="bullet"/>
      <w:pStyle w:val="ListParagraph"/>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6" w15:restartNumberingAfterBreak="0">
    <w:nsid w:val="58BE31AE"/>
    <w:multiLevelType w:val="hybridMultilevel"/>
    <w:tmpl w:val="1CB835E6"/>
    <w:lvl w:ilvl="0" w:tplc="1F6A88F0">
      <w:start w:val="1"/>
      <w:numFmt w:val="bullet"/>
      <w:lvlText w:val="•"/>
      <w:lvlJc w:val="left"/>
      <w:pPr>
        <w:tabs>
          <w:tab w:val="num" w:pos="720"/>
        </w:tabs>
        <w:ind w:left="720" w:hanging="360"/>
      </w:pPr>
      <w:rPr>
        <w:rFonts w:ascii="Arial" w:hAnsi="Arial" w:hint="default"/>
      </w:rPr>
    </w:lvl>
    <w:lvl w:ilvl="1" w:tplc="F794B2B0">
      <w:start w:val="1"/>
      <w:numFmt w:val="bullet"/>
      <w:lvlText w:val="•"/>
      <w:lvlJc w:val="left"/>
      <w:pPr>
        <w:tabs>
          <w:tab w:val="num" w:pos="1440"/>
        </w:tabs>
        <w:ind w:left="1440" w:hanging="360"/>
      </w:pPr>
      <w:rPr>
        <w:rFonts w:ascii="Arial" w:hAnsi="Arial" w:hint="default"/>
      </w:rPr>
    </w:lvl>
    <w:lvl w:ilvl="2" w:tplc="86445FAC">
      <w:start w:val="-1"/>
      <w:numFmt w:val="bullet"/>
      <w:lvlText w:val="•"/>
      <w:lvlJc w:val="left"/>
      <w:pPr>
        <w:tabs>
          <w:tab w:val="num" w:pos="2160"/>
        </w:tabs>
        <w:ind w:left="2160" w:hanging="360"/>
      </w:pPr>
      <w:rPr>
        <w:rFonts w:ascii="Arial" w:hAnsi="Arial" w:hint="default"/>
      </w:rPr>
    </w:lvl>
    <w:lvl w:ilvl="3" w:tplc="C8FABE4E" w:tentative="1">
      <w:start w:val="1"/>
      <w:numFmt w:val="bullet"/>
      <w:lvlText w:val="•"/>
      <w:lvlJc w:val="left"/>
      <w:pPr>
        <w:tabs>
          <w:tab w:val="num" w:pos="2880"/>
        </w:tabs>
        <w:ind w:left="2880" w:hanging="360"/>
      </w:pPr>
      <w:rPr>
        <w:rFonts w:ascii="Arial" w:hAnsi="Arial" w:hint="default"/>
      </w:rPr>
    </w:lvl>
    <w:lvl w:ilvl="4" w:tplc="388EEE98" w:tentative="1">
      <w:start w:val="1"/>
      <w:numFmt w:val="bullet"/>
      <w:lvlText w:val="•"/>
      <w:lvlJc w:val="left"/>
      <w:pPr>
        <w:tabs>
          <w:tab w:val="num" w:pos="3600"/>
        </w:tabs>
        <w:ind w:left="3600" w:hanging="360"/>
      </w:pPr>
      <w:rPr>
        <w:rFonts w:ascii="Arial" w:hAnsi="Arial" w:hint="default"/>
      </w:rPr>
    </w:lvl>
    <w:lvl w:ilvl="5" w:tplc="CDDAB884" w:tentative="1">
      <w:start w:val="1"/>
      <w:numFmt w:val="bullet"/>
      <w:lvlText w:val="•"/>
      <w:lvlJc w:val="left"/>
      <w:pPr>
        <w:tabs>
          <w:tab w:val="num" w:pos="4320"/>
        </w:tabs>
        <w:ind w:left="4320" w:hanging="360"/>
      </w:pPr>
      <w:rPr>
        <w:rFonts w:ascii="Arial" w:hAnsi="Arial" w:hint="default"/>
      </w:rPr>
    </w:lvl>
    <w:lvl w:ilvl="6" w:tplc="1BDC1332" w:tentative="1">
      <w:start w:val="1"/>
      <w:numFmt w:val="bullet"/>
      <w:lvlText w:val="•"/>
      <w:lvlJc w:val="left"/>
      <w:pPr>
        <w:tabs>
          <w:tab w:val="num" w:pos="5040"/>
        </w:tabs>
        <w:ind w:left="5040" w:hanging="360"/>
      </w:pPr>
      <w:rPr>
        <w:rFonts w:ascii="Arial" w:hAnsi="Arial" w:hint="default"/>
      </w:rPr>
    </w:lvl>
    <w:lvl w:ilvl="7" w:tplc="D290870A" w:tentative="1">
      <w:start w:val="1"/>
      <w:numFmt w:val="bullet"/>
      <w:lvlText w:val="•"/>
      <w:lvlJc w:val="left"/>
      <w:pPr>
        <w:tabs>
          <w:tab w:val="num" w:pos="5760"/>
        </w:tabs>
        <w:ind w:left="5760" w:hanging="360"/>
      </w:pPr>
      <w:rPr>
        <w:rFonts w:ascii="Arial" w:hAnsi="Arial" w:hint="default"/>
      </w:rPr>
    </w:lvl>
    <w:lvl w:ilvl="8" w:tplc="EC0878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9F7687"/>
    <w:multiLevelType w:val="hybridMultilevel"/>
    <w:tmpl w:val="E4CC2D0E"/>
    <w:lvl w:ilvl="0" w:tplc="0409000F">
      <w:start w:val="1"/>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5"/>
  </w:num>
  <w:num w:numId="4">
    <w:abstractNumId w:val="0"/>
  </w:num>
  <w:num w:numId="5">
    <w:abstractNumId w:val="7"/>
  </w:num>
  <w:num w:numId="6">
    <w:abstractNumId w:val="3"/>
  </w:num>
  <w:num w:numId="7">
    <w:abstractNumId w:val="2"/>
  </w:num>
  <w:num w:numId="8">
    <w:abstractNumId w:val="4"/>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hideGrammaticalErrors/>
  <w:proofState w:grammar="clean"/>
  <w:attachedTemplate r:id="rId1"/>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37"/>
    <w:rsid w:val="00034874"/>
    <w:rsid w:val="00041004"/>
    <w:rsid w:val="0006115E"/>
    <w:rsid w:val="000625FB"/>
    <w:rsid w:val="00087A7F"/>
    <w:rsid w:val="000A139D"/>
    <w:rsid w:val="000A74BC"/>
    <w:rsid w:val="000B575F"/>
    <w:rsid w:val="000D1DBB"/>
    <w:rsid w:val="000D37AC"/>
    <w:rsid w:val="000F7AC2"/>
    <w:rsid w:val="00121145"/>
    <w:rsid w:val="00126805"/>
    <w:rsid w:val="00162BEB"/>
    <w:rsid w:val="00163B45"/>
    <w:rsid w:val="001A4ED5"/>
    <w:rsid w:val="001B1AEE"/>
    <w:rsid w:val="001B3ECA"/>
    <w:rsid w:val="001C0CAF"/>
    <w:rsid w:val="001D465D"/>
    <w:rsid w:val="00223FF1"/>
    <w:rsid w:val="00234A3B"/>
    <w:rsid w:val="00234F3A"/>
    <w:rsid w:val="0024297A"/>
    <w:rsid w:val="002504B2"/>
    <w:rsid w:val="00272D1D"/>
    <w:rsid w:val="00294BEF"/>
    <w:rsid w:val="002A1982"/>
    <w:rsid w:val="002B2965"/>
    <w:rsid w:val="002E194F"/>
    <w:rsid w:val="002E40CB"/>
    <w:rsid w:val="002F4AE5"/>
    <w:rsid w:val="00317D42"/>
    <w:rsid w:val="00363F64"/>
    <w:rsid w:val="003667D7"/>
    <w:rsid w:val="00376266"/>
    <w:rsid w:val="003F2A99"/>
    <w:rsid w:val="004115E8"/>
    <w:rsid w:val="00462601"/>
    <w:rsid w:val="00463F6C"/>
    <w:rsid w:val="004839F7"/>
    <w:rsid w:val="004978A3"/>
    <w:rsid w:val="004A2993"/>
    <w:rsid w:val="004B288E"/>
    <w:rsid w:val="004D4C47"/>
    <w:rsid w:val="00505702"/>
    <w:rsid w:val="005124B6"/>
    <w:rsid w:val="005361B6"/>
    <w:rsid w:val="00564338"/>
    <w:rsid w:val="00564AD1"/>
    <w:rsid w:val="00570268"/>
    <w:rsid w:val="00585BAF"/>
    <w:rsid w:val="00585F03"/>
    <w:rsid w:val="00591E4D"/>
    <w:rsid w:val="005A43AE"/>
    <w:rsid w:val="005C0C2C"/>
    <w:rsid w:val="005C755C"/>
    <w:rsid w:val="005D6D77"/>
    <w:rsid w:val="005D72F4"/>
    <w:rsid w:val="005E5662"/>
    <w:rsid w:val="005F3FAC"/>
    <w:rsid w:val="006128B2"/>
    <w:rsid w:val="00630A4D"/>
    <w:rsid w:val="00631859"/>
    <w:rsid w:val="00670026"/>
    <w:rsid w:val="00683501"/>
    <w:rsid w:val="006851A7"/>
    <w:rsid w:val="00690547"/>
    <w:rsid w:val="0069693D"/>
    <w:rsid w:val="006C133D"/>
    <w:rsid w:val="006C3737"/>
    <w:rsid w:val="006F663F"/>
    <w:rsid w:val="00704853"/>
    <w:rsid w:val="007214F4"/>
    <w:rsid w:val="00733B04"/>
    <w:rsid w:val="00742376"/>
    <w:rsid w:val="0077502A"/>
    <w:rsid w:val="007855D9"/>
    <w:rsid w:val="007920D5"/>
    <w:rsid w:val="007B332C"/>
    <w:rsid w:val="0080006F"/>
    <w:rsid w:val="00816A8F"/>
    <w:rsid w:val="00821985"/>
    <w:rsid w:val="00824DA5"/>
    <w:rsid w:val="00826941"/>
    <w:rsid w:val="0083385F"/>
    <w:rsid w:val="0084385D"/>
    <w:rsid w:val="00891C7B"/>
    <w:rsid w:val="0089405D"/>
    <w:rsid w:val="00895C86"/>
    <w:rsid w:val="00896674"/>
    <w:rsid w:val="00902DEF"/>
    <w:rsid w:val="0094166A"/>
    <w:rsid w:val="00942F0E"/>
    <w:rsid w:val="009B0643"/>
    <w:rsid w:val="009F3D31"/>
    <w:rsid w:val="00A2250A"/>
    <w:rsid w:val="00A37499"/>
    <w:rsid w:val="00A535A2"/>
    <w:rsid w:val="00A56479"/>
    <w:rsid w:val="00AC2B20"/>
    <w:rsid w:val="00AE78C4"/>
    <w:rsid w:val="00B04BCB"/>
    <w:rsid w:val="00B12261"/>
    <w:rsid w:val="00B351B2"/>
    <w:rsid w:val="00B6207E"/>
    <w:rsid w:val="00B85DFD"/>
    <w:rsid w:val="00B94AF2"/>
    <w:rsid w:val="00B95356"/>
    <w:rsid w:val="00BA3F8F"/>
    <w:rsid w:val="00BA509C"/>
    <w:rsid w:val="00BC7671"/>
    <w:rsid w:val="00BE56FB"/>
    <w:rsid w:val="00C03CD1"/>
    <w:rsid w:val="00C049C2"/>
    <w:rsid w:val="00C1523A"/>
    <w:rsid w:val="00C80141"/>
    <w:rsid w:val="00CA65B8"/>
    <w:rsid w:val="00CA7A58"/>
    <w:rsid w:val="00CC6F7C"/>
    <w:rsid w:val="00CD60EE"/>
    <w:rsid w:val="00CF7D8A"/>
    <w:rsid w:val="00D1466E"/>
    <w:rsid w:val="00D219C1"/>
    <w:rsid w:val="00D327B4"/>
    <w:rsid w:val="00D47819"/>
    <w:rsid w:val="00D53663"/>
    <w:rsid w:val="00D5612B"/>
    <w:rsid w:val="00D67EDA"/>
    <w:rsid w:val="00D815B3"/>
    <w:rsid w:val="00D9361E"/>
    <w:rsid w:val="00DA3486"/>
    <w:rsid w:val="00DB3F6B"/>
    <w:rsid w:val="00DC6BB2"/>
    <w:rsid w:val="00E256E3"/>
    <w:rsid w:val="00E73721"/>
    <w:rsid w:val="00EA6A20"/>
    <w:rsid w:val="00ED7F21"/>
    <w:rsid w:val="00EF3B8F"/>
    <w:rsid w:val="00F071D9"/>
    <w:rsid w:val="00F11D6D"/>
    <w:rsid w:val="00F303AF"/>
    <w:rsid w:val="00F42544"/>
    <w:rsid w:val="00F6651D"/>
    <w:rsid w:val="00FB21D7"/>
    <w:rsid w:val="00FD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700FC4"/>
  <w15:docId w15:val="{7C4CEDFF-0EAF-4850-AB23-27FCCBF0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5A2"/>
    <w:pPr>
      <w:spacing w:after="60" w:line="276" w:lineRule="auto"/>
      <w:jc w:val="both"/>
    </w:pPr>
    <w:rPr>
      <w:rFonts w:ascii="Calibri" w:eastAsia="Times New Roman" w:hAnsi="Calibri" w:cs="Times New Roman"/>
      <w:sz w:val="26"/>
      <w:lang w:val="vi" w:eastAsia="vi"/>
    </w:rPr>
  </w:style>
  <w:style w:type="paragraph" w:styleId="Heading1">
    <w:name w:val="heading 1"/>
    <w:basedOn w:val="Normal"/>
    <w:autoRedefine/>
    <w:uiPriority w:val="9"/>
    <w:qFormat/>
    <w:rsid w:val="00D327B4"/>
    <w:pPr>
      <w:numPr>
        <w:numId w:val="2"/>
      </w:numPr>
      <w:spacing w:before="120" w:after="120" w:line="298" w:lineRule="exact"/>
      <w:outlineLvl w:val="0"/>
    </w:pPr>
    <w:rPr>
      <w:b/>
      <w:bCs/>
      <w:szCs w:val="26"/>
      <w:u w:val="thick"/>
    </w:rPr>
  </w:style>
  <w:style w:type="paragraph" w:styleId="Heading2">
    <w:name w:val="heading 2"/>
    <w:basedOn w:val="Normal"/>
    <w:next w:val="Normal"/>
    <w:link w:val="Heading2Char"/>
    <w:autoRedefine/>
    <w:uiPriority w:val="9"/>
    <w:unhideWhenUsed/>
    <w:qFormat/>
    <w:rsid w:val="00D327B4"/>
    <w:pPr>
      <w:keepNext/>
      <w:keepLines/>
      <w:numPr>
        <w:ilvl w:val="1"/>
        <w:numId w:val="2"/>
      </w:numPr>
      <w:spacing w:before="120" w:after="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327B4"/>
    <w:pPr>
      <w:keepNext/>
      <w:keepLines/>
      <w:numPr>
        <w:ilvl w:val="2"/>
        <w:numId w:val="2"/>
      </w:numPr>
      <w:spacing w:before="40" w:after="0"/>
      <w:outlineLvl w:val="2"/>
    </w:pPr>
    <w:rPr>
      <w:rFonts w:eastAsiaTheme="majorEastAsia" w:cstheme="majorBidi"/>
      <w:i/>
      <w:szCs w:val="24"/>
      <w:u w:val="thick"/>
    </w:rPr>
  </w:style>
  <w:style w:type="paragraph" w:styleId="Heading4">
    <w:name w:val="heading 4"/>
    <w:basedOn w:val="Normal"/>
    <w:next w:val="Normal"/>
    <w:link w:val="Heading4Char"/>
    <w:autoRedefine/>
    <w:uiPriority w:val="9"/>
    <w:unhideWhenUsed/>
    <w:qFormat/>
    <w:rsid w:val="00D327B4"/>
    <w:pPr>
      <w:keepNext/>
      <w:keepLines/>
      <w:numPr>
        <w:ilvl w:val="3"/>
        <w:numId w:val="2"/>
      </w:numPr>
      <w:spacing w:before="12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D327B4"/>
    <w:pPr>
      <w:keepNext/>
      <w:keepLines/>
      <w:numPr>
        <w:ilvl w:val="4"/>
        <w:numId w:val="1"/>
      </w:numPr>
      <w:spacing w:before="120" w:after="12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sid w:val="00A56479"/>
    <w:pPr>
      <w:ind w:left="360" w:hanging="360"/>
    </w:pPr>
    <w:rPr>
      <w:szCs w:val="26"/>
    </w:rPr>
  </w:style>
  <w:style w:type="paragraph" w:styleId="Title">
    <w:name w:val="Title"/>
    <w:basedOn w:val="Normal"/>
    <w:autoRedefine/>
    <w:uiPriority w:val="10"/>
    <w:qFormat/>
    <w:rsid w:val="005F3FAC"/>
    <w:pPr>
      <w:spacing w:before="75"/>
      <w:jc w:val="center"/>
    </w:pPr>
    <w:rPr>
      <w:b/>
      <w:bCs/>
      <w:caps/>
      <w:color w:val="C00000"/>
      <w:sz w:val="32"/>
      <w:szCs w:val="28"/>
    </w:rPr>
  </w:style>
  <w:style w:type="paragraph" w:styleId="ListParagraph">
    <w:name w:val="List Paragraph"/>
    <w:basedOn w:val="Normal"/>
    <w:autoRedefine/>
    <w:uiPriority w:val="34"/>
    <w:qFormat/>
    <w:rsid w:val="00A535A2"/>
    <w:pPr>
      <w:numPr>
        <w:numId w:val="3"/>
      </w:numPr>
      <w:ind w:right="26"/>
    </w:pPr>
  </w:style>
  <w:style w:type="paragraph" w:customStyle="1" w:styleId="TableParagraph">
    <w:name w:val="Table Paragraph"/>
    <w:basedOn w:val="Normal"/>
    <w:autoRedefine/>
    <w:uiPriority w:val="1"/>
    <w:qFormat/>
    <w:rsid w:val="00670026"/>
    <w:pPr>
      <w:spacing w:line="277" w:lineRule="exact"/>
      <w:ind w:left="110"/>
    </w:pPr>
  </w:style>
  <w:style w:type="character" w:customStyle="1" w:styleId="Heading2Char">
    <w:name w:val="Heading 2 Char"/>
    <w:basedOn w:val="DefaultParagraphFont"/>
    <w:link w:val="Heading2"/>
    <w:uiPriority w:val="9"/>
    <w:rsid w:val="00D327B4"/>
    <w:rPr>
      <w:rFonts w:ascii="Calibri" w:eastAsiaTheme="majorEastAsia" w:hAnsi="Calibri" w:cstheme="majorBidi"/>
      <w:b/>
      <w:sz w:val="26"/>
      <w:szCs w:val="26"/>
      <w:lang w:val="vi" w:eastAsia="vi"/>
    </w:rPr>
  </w:style>
  <w:style w:type="character" w:customStyle="1" w:styleId="Heading3Char">
    <w:name w:val="Heading 3 Char"/>
    <w:basedOn w:val="DefaultParagraphFont"/>
    <w:link w:val="Heading3"/>
    <w:uiPriority w:val="9"/>
    <w:rsid w:val="00670026"/>
    <w:rPr>
      <w:rFonts w:ascii="Calibri" w:eastAsiaTheme="majorEastAsia" w:hAnsi="Calibri" w:cstheme="majorBidi"/>
      <w:i/>
      <w:sz w:val="26"/>
      <w:szCs w:val="24"/>
      <w:u w:val="thick"/>
      <w:lang w:val="vi" w:eastAsia="vi"/>
    </w:rPr>
  </w:style>
  <w:style w:type="character" w:customStyle="1" w:styleId="Heading4Char">
    <w:name w:val="Heading 4 Char"/>
    <w:basedOn w:val="DefaultParagraphFont"/>
    <w:link w:val="Heading4"/>
    <w:uiPriority w:val="9"/>
    <w:rsid w:val="00C1523A"/>
    <w:rPr>
      <w:rFonts w:ascii="Calibri" w:eastAsiaTheme="majorEastAsia" w:hAnsi="Calibri" w:cstheme="majorBidi"/>
      <w:i/>
      <w:iCs/>
      <w:sz w:val="26"/>
      <w:lang w:val="vi" w:eastAsia="vi"/>
    </w:rPr>
  </w:style>
  <w:style w:type="character" w:customStyle="1" w:styleId="Heading5Char">
    <w:name w:val="Heading 5 Char"/>
    <w:basedOn w:val="DefaultParagraphFont"/>
    <w:link w:val="Heading5"/>
    <w:uiPriority w:val="9"/>
    <w:rsid w:val="00D327B4"/>
    <w:rPr>
      <w:rFonts w:ascii="Calibri" w:eastAsiaTheme="majorEastAsia" w:hAnsi="Calibri" w:cstheme="majorBidi"/>
      <w:sz w:val="26"/>
      <w:lang w:val="vi" w:eastAsia="vi"/>
    </w:rPr>
  </w:style>
  <w:style w:type="paragraph" w:styleId="Header">
    <w:name w:val="header"/>
    <w:basedOn w:val="Normal"/>
    <w:link w:val="HeaderChar"/>
    <w:unhideWhenUsed/>
    <w:rsid w:val="00670026"/>
    <w:pPr>
      <w:tabs>
        <w:tab w:val="center" w:pos="4680"/>
        <w:tab w:val="right" w:pos="9360"/>
      </w:tabs>
      <w:spacing w:after="0" w:line="240" w:lineRule="auto"/>
    </w:pPr>
  </w:style>
  <w:style w:type="character" w:customStyle="1" w:styleId="HeaderChar">
    <w:name w:val="Header Char"/>
    <w:basedOn w:val="DefaultParagraphFont"/>
    <w:link w:val="Header"/>
    <w:rsid w:val="00670026"/>
    <w:rPr>
      <w:rFonts w:ascii="Calibri" w:eastAsia="Times New Roman" w:hAnsi="Calibri" w:cs="Times New Roman"/>
      <w:sz w:val="26"/>
      <w:lang w:val="vi" w:eastAsia="vi"/>
    </w:rPr>
  </w:style>
  <w:style w:type="paragraph" w:styleId="Footer">
    <w:name w:val="footer"/>
    <w:basedOn w:val="Normal"/>
    <w:link w:val="FooterChar"/>
    <w:unhideWhenUsed/>
    <w:rsid w:val="00670026"/>
    <w:pPr>
      <w:tabs>
        <w:tab w:val="center" w:pos="4680"/>
        <w:tab w:val="right" w:pos="9360"/>
      </w:tabs>
      <w:spacing w:after="0" w:line="240" w:lineRule="auto"/>
    </w:pPr>
  </w:style>
  <w:style w:type="character" w:customStyle="1" w:styleId="FooterChar">
    <w:name w:val="Footer Char"/>
    <w:basedOn w:val="DefaultParagraphFont"/>
    <w:link w:val="Footer"/>
    <w:rsid w:val="00670026"/>
    <w:rPr>
      <w:rFonts w:ascii="Calibri" w:eastAsia="Times New Roman" w:hAnsi="Calibri" w:cs="Times New Roman"/>
      <w:sz w:val="26"/>
      <w:lang w:val="vi" w:eastAsia="vi"/>
    </w:rPr>
  </w:style>
  <w:style w:type="character" w:styleId="CommentReference">
    <w:name w:val="annotation reference"/>
    <w:semiHidden/>
    <w:rsid w:val="006C3737"/>
    <w:rPr>
      <w:sz w:val="16"/>
      <w:szCs w:val="16"/>
    </w:rPr>
  </w:style>
  <w:style w:type="paragraph" w:styleId="CommentText">
    <w:name w:val="annotation text"/>
    <w:basedOn w:val="Normal"/>
    <w:link w:val="CommentTextChar"/>
    <w:semiHidden/>
    <w:rsid w:val="006C3737"/>
    <w:pPr>
      <w:widowControl/>
      <w:autoSpaceDE/>
      <w:autoSpaceDN/>
      <w:spacing w:after="0" w:line="240" w:lineRule="auto"/>
      <w:jc w:val="left"/>
    </w:pPr>
    <w:rPr>
      <w:rFonts w:ascii="Times New Roman" w:hAnsi="Times New Roman"/>
      <w:sz w:val="20"/>
      <w:szCs w:val="20"/>
      <w:lang w:val="en-US" w:eastAsia="en-US"/>
    </w:rPr>
  </w:style>
  <w:style w:type="character" w:customStyle="1" w:styleId="CommentTextChar">
    <w:name w:val="Comment Text Char"/>
    <w:basedOn w:val="DefaultParagraphFont"/>
    <w:link w:val="CommentText"/>
    <w:semiHidden/>
    <w:rsid w:val="006C37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C3737"/>
    <w:rPr>
      <w:b/>
      <w:bCs/>
    </w:rPr>
  </w:style>
  <w:style w:type="character" w:customStyle="1" w:styleId="CommentSubjectChar">
    <w:name w:val="Comment Subject Char"/>
    <w:basedOn w:val="CommentTextChar"/>
    <w:link w:val="CommentSubject"/>
    <w:semiHidden/>
    <w:rsid w:val="006C3737"/>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6C3737"/>
    <w:pPr>
      <w:widowControl/>
      <w:autoSpaceDE/>
      <w:autoSpaceDN/>
      <w:spacing w:after="0" w:line="240" w:lineRule="auto"/>
      <w:jc w:val="left"/>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6C3737"/>
    <w:rPr>
      <w:rFonts w:ascii="Tahoma" w:eastAsia="Times New Roman" w:hAnsi="Tahoma" w:cs="Tahoma"/>
      <w:sz w:val="16"/>
      <w:szCs w:val="16"/>
    </w:rPr>
  </w:style>
  <w:style w:type="table" w:styleId="TableGrid">
    <w:name w:val="Table Grid"/>
    <w:basedOn w:val="TableNormal"/>
    <w:rsid w:val="006C3737"/>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C3737"/>
    <w:pPr>
      <w:widowControl/>
      <w:autoSpaceDE/>
      <w:autoSpaceDN/>
      <w:spacing w:before="100" w:beforeAutospacing="1" w:after="100" w:afterAutospacing="1" w:line="240" w:lineRule="auto"/>
      <w:jc w:val="left"/>
    </w:pPr>
    <w:rPr>
      <w:rFonts w:ascii="Times New Roman" w:eastAsia="MS Mincho" w:hAnsi="Times New Roman"/>
      <w:sz w:val="24"/>
      <w:szCs w:val="24"/>
      <w:lang w:val="en-US" w:eastAsia="ja-JP" w:bidi="th-TH"/>
    </w:rPr>
  </w:style>
  <w:style w:type="character" w:styleId="Hyperlink">
    <w:name w:val="Hyperlink"/>
    <w:uiPriority w:val="99"/>
    <w:rsid w:val="006C3737"/>
    <w:rPr>
      <w:color w:val="0000FF"/>
      <w:u w:val="single"/>
    </w:rPr>
  </w:style>
  <w:style w:type="paragraph" w:customStyle="1" w:styleId="headinganchor">
    <w:name w:val="headinganchor"/>
    <w:basedOn w:val="Normal"/>
    <w:rsid w:val="006C3737"/>
    <w:pPr>
      <w:widowControl/>
      <w:autoSpaceDE/>
      <w:autoSpaceDN/>
      <w:spacing w:before="100" w:beforeAutospacing="1" w:after="100" w:afterAutospacing="1" w:line="240" w:lineRule="auto"/>
      <w:jc w:val="left"/>
    </w:pPr>
    <w:rPr>
      <w:rFonts w:ascii="Times New Roman" w:eastAsia="MS Mincho" w:hAnsi="Times New Roman"/>
      <w:sz w:val="24"/>
      <w:szCs w:val="24"/>
      <w:lang w:val="en-US" w:eastAsia="ja-JP" w:bidi="th-TH"/>
    </w:rPr>
  </w:style>
  <w:style w:type="character" w:customStyle="1" w:styleId="h2">
    <w:name w:val="h2"/>
    <w:basedOn w:val="DefaultParagraphFont"/>
    <w:rsid w:val="006C3737"/>
  </w:style>
  <w:style w:type="character" w:styleId="Strong">
    <w:name w:val="Strong"/>
    <w:uiPriority w:val="22"/>
    <w:qFormat/>
    <w:rsid w:val="006C3737"/>
    <w:rPr>
      <w:b/>
      <w:bCs/>
    </w:rPr>
  </w:style>
  <w:style w:type="character" w:customStyle="1" w:styleId="h3">
    <w:name w:val="h3"/>
    <w:basedOn w:val="DefaultParagraphFont"/>
    <w:rsid w:val="006C3737"/>
  </w:style>
  <w:style w:type="character" w:customStyle="1" w:styleId="footnote">
    <w:name w:val="footnote"/>
    <w:basedOn w:val="DefaultParagraphFont"/>
    <w:rsid w:val="006C3737"/>
  </w:style>
  <w:style w:type="character" w:customStyle="1" w:styleId="nowrap">
    <w:name w:val="nowrap"/>
    <w:rsid w:val="006C3737"/>
  </w:style>
  <w:style w:type="paragraph" w:customStyle="1" w:styleId="bulletindent1">
    <w:name w:val="bulletindent1"/>
    <w:basedOn w:val="Normal"/>
    <w:rsid w:val="006C3737"/>
    <w:pPr>
      <w:widowControl/>
      <w:autoSpaceDE/>
      <w:autoSpaceDN/>
      <w:spacing w:before="100" w:beforeAutospacing="1" w:after="100" w:afterAutospacing="1" w:line="240" w:lineRule="auto"/>
      <w:jc w:val="left"/>
    </w:pPr>
    <w:rPr>
      <w:rFonts w:ascii="Times New Roman" w:hAnsi="Times New Roman"/>
      <w:sz w:val="24"/>
      <w:szCs w:val="24"/>
      <w:lang w:val="en-US" w:eastAsia="en-US"/>
    </w:rPr>
  </w:style>
  <w:style w:type="character" w:customStyle="1" w:styleId="glyph">
    <w:name w:val="glyph"/>
    <w:rsid w:val="006C3737"/>
  </w:style>
  <w:style w:type="character" w:styleId="UnresolvedMention">
    <w:name w:val="Unresolved Mention"/>
    <w:basedOn w:val="DefaultParagraphFont"/>
    <w:uiPriority w:val="99"/>
    <w:semiHidden/>
    <w:unhideWhenUsed/>
    <w:rsid w:val="006C3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77407">
      <w:bodyDiv w:val="1"/>
      <w:marLeft w:val="0"/>
      <w:marRight w:val="0"/>
      <w:marTop w:val="0"/>
      <w:marBottom w:val="0"/>
      <w:divBdr>
        <w:top w:val="none" w:sz="0" w:space="0" w:color="auto"/>
        <w:left w:val="none" w:sz="0" w:space="0" w:color="auto"/>
        <w:bottom w:val="none" w:sz="0" w:space="0" w:color="auto"/>
        <w:right w:val="none" w:sz="0" w:space="0" w:color="auto"/>
      </w:divBdr>
      <w:divsChild>
        <w:div w:id="546837974">
          <w:marLeft w:val="547"/>
          <w:marRight w:val="0"/>
          <w:marTop w:val="0"/>
          <w:marBottom w:val="0"/>
          <w:divBdr>
            <w:top w:val="none" w:sz="0" w:space="0" w:color="auto"/>
            <w:left w:val="none" w:sz="0" w:space="0" w:color="auto"/>
            <w:bottom w:val="none" w:sz="0" w:space="0" w:color="auto"/>
            <w:right w:val="none" w:sz="0" w:space="0" w:color="auto"/>
          </w:divBdr>
        </w:div>
        <w:div w:id="1899053560">
          <w:marLeft w:val="547"/>
          <w:marRight w:val="0"/>
          <w:marTop w:val="0"/>
          <w:marBottom w:val="0"/>
          <w:divBdr>
            <w:top w:val="none" w:sz="0" w:space="0" w:color="auto"/>
            <w:left w:val="none" w:sz="0" w:space="0" w:color="auto"/>
            <w:bottom w:val="none" w:sz="0" w:space="0" w:color="auto"/>
            <w:right w:val="none" w:sz="0" w:space="0" w:color="auto"/>
          </w:divBdr>
        </w:div>
      </w:divsChild>
    </w:div>
    <w:div w:id="439879632">
      <w:bodyDiv w:val="1"/>
      <w:marLeft w:val="0"/>
      <w:marRight w:val="0"/>
      <w:marTop w:val="0"/>
      <w:marBottom w:val="0"/>
      <w:divBdr>
        <w:top w:val="none" w:sz="0" w:space="0" w:color="auto"/>
        <w:left w:val="none" w:sz="0" w:space="0" w:color="auto"/>
        <w:bottom w:val="none" w:sz="0" w:space="0" w:color="auto"/>
        <w:right w:val="none" w:sz="0" w:space="0" w:color="auto"/>
      </w:divBdr>
      <w:divsChild>
        <w:div w:id="1481650586">
          <w:marLeft w:val="1080"/>
          <w:marRight w:val="0"/>
          <w:marTop w:val="100"/>
          <w:marBottom w:val="0"/>
          <w:divBdr>
            <w:top w:val="none" w:sz="0" w:space="0" w:color="auto"/>
            <w:left w:val="none" w:sz="0" w:space="0" w:color="auto"/>
            <w:bottom w:val="none" w:sz="0" w:space="0" w:color="auto"/>
            <w:right w:val="none" w:sz="0" w:space="0" w:color="auto"/>
          </w:divBdr>
        </w:div>
        <w:div w:id="1161116637">
          <w:marLeft w:val="1800"/>
          <w:marRight w:val="0"/>
          <w:marTop w:val="100"/>
          <w:marBottom w:val="0"/>
          <w:divBdr>
            <w:top w:val="none" w:sz="0" w:space="0" w:color="auto"/>
            <w:left w:val="none" w:sz="0" w:space="0" w:color="auto"/>
            <w:bottom w:val="none" w:sz="0" w:space="0" w:color="auto"/>
            <w:right w:val="none" w:sz="0" w:space="0" w:color="auto"/>
          </w:divBdr>
        </w:div>
        <w:div w:id="1806310412">
          <w:marLeft w:val="1800"/>
          <w:marRight w:val="0"/>
          <w:marTop w:val="100"/>
          <w:marBottom w:val="0"/>
          <w:divBdr>
            <w:top w:val="none" w:sz="0" w:space="0" w:color="auto"/>
            <w:left w:val="none" w:sz="0" w:space="0" w:color="auto"/>
            <w:bottom w:val="none" w:sz="0" w:space="0" w:color="auto"/>
            <w:right w:val="none" w:sz="0" w:space="0" w:color="auto"/>
          </w:divBdr>
        </w:div>
        <w:div w:id="49696071">
          <w:marLeft w:val="1080"/>
          <w:marRight w:val="0"/>
          <w:marTop w:val="100"/>
          <w:marBottom w:val="0"/>
          <w:divBdr>
            <w:top w:val="none" w:sz="0" w:space="0" w:color="auto"/>
            <w:left w:val="none" w:sz="0" w:space="0" w:color="auto"/>
            <w:bottom w:val="none" w:sz="0" w:space="0" w:color="auto"/>
            <w:right w:val="none" w:sz="0" w:space="0" w:color="auto"/>
          </w:divBdr>
        </w:div>
        <w:div w:id="681853884">
          <w:marLeft w:val="1800"/>
          <w:marRight w:val="0"/>
          <w:marTop w:val="100"/>
          <w:marBottom w:val="0"/>
          <w:divBdr>
            <w:top w:val="none" w:sz="0" w:space="0" w:color="auto"/>
            <w:left w:val="none" w:sz="0" w:space="0" w:color="auto"/>
            <w:bottom w:val="none" w:sz="0" w:space="0" w:color="auto"/>
            <w:right w:val="none" w:sz="0" w:space="0" w:color="auto"/>
          </w:divBdr>
        </w:div>
      </w:divsChild>
    </w:div>
    <w:div w:id="524446722">
      <w:bodyDiv w:val="1"/>
      <w:marLeft w:val="0"/>
      <w:marRight w:val="0"/>
      <w:marTop w:val="0"/>
      <w:marBottom w:val="0"/>
      <w:divBdr>
        <w:top w:val="none" w:sz="0" w:space="0" w:color="auto"/>
        <w:left w:val="none" w:sz="0" w:space="0" w:color="auto"/>
        <w:bottom w:val="none" w:sz="0" w:space="0" w:color="auto"/>
        <w:right w:val="none" w:sz="0" w:space="0" w:color="auto"/>
      </w:divBdr>
    </w:div>
    <w:div w:id="1226066922">
      <w:bodyDiv w:val="1"/>
      <w:marLeft w:val="0"/>
      <w:marRight w:val="0"/>
      <w:marTop w:val="0"/>
      <w:marBottom w:val="0"/>
      <w:divBdr>
        <w:top w:val="none" w:sz="0" w:space="0" w:color="auto"/>
        <w:left w:val="none" w:sz="0" w:space="0" w:color="auto"/>
        <w:bottom w:val="none" w:sz="0" w:space="0" w:color="auto"/>
        <w:right w:val="none" w:sz="0" w:space="0" w:color="auto"/>
      </w:divBdr>
    </w:div>
    <w:div w:id="1649018375">
      <w:bodyDiv w:val="1"/>
      <w:marLeft w:val="0"/>
      <w:marRight w:val="0"/>
      <w:marTop w:val="0"/>
      <w:marBottom w:val="0"/>
      <w:divBdr>
        <w:top w:val="none" w:sz="0" w:space="0" w:color="auto"/>
        <w:left w:val="none" w:sz="0" w:space="0" w:color="auto"/>
        <w:bottom w:val="none" w:sz="0" w:space="0" w:color="auto"/>
        <w:right w:val="none" w:sz="0" w:space="0" w:color="auto"/>
      </w:divBdr>
      <w:divsChild>
        <w:div w:id="1630353369">
          <w:marLeft w:val="360"/>
          <w:marRight w:val="0"/>
          <w:marTop w:val="0"/>
          <w:marBottom w:val="120"/>
          <w:divBdr>
            <w:top w:val="none" w:sz="0" w:space="0" w:color="auto"/>
            <w:left w:val="none" w:sz="0" w:space="0" w:color="auto"/>
            <w:bottom w:val="none" w:sz="0" w:space="0" w:color="auto"/>
            <w:right w:val="none" w:sz="0" w:space="0" w:color="auto"/>
          </w:divBdr>
        </w:div>
        <w:div w:id="1339580334">
          <w:marLeft w:val="360"/>
          <w:marRight w:val="0"/>
          <w:marTop w:val="0"/>
          <w:marBottom w:val="120"/>
          <w:divBdr>
            <w:top w:val="none" w:sz="0" w:space="0" w:color="auto"/>
            <w:left w:val="none" w:sz="0" w:space="0" w:color="auto"/>
            <w:bottom w:val="none" w:sz="0" w:space="0" w:color="auto"/>
            <w:right w:val="none" w:sz="0" w:space="0" w:color="auto"/>
          </w:divBdr>
        </w:div>
        <w:div w:id="1265186800">
          <w:marLeft w:val="360"/>
          <w:marRight w:val="0"/>
          <w:marTop w:val="0"/>
          <w:marBottom w:val="120"/>
          <w:divBdr>
            <w:top w:val="none" w:sz="0" w:space="0" w:color="auto"/>
            <w:left w:val="none" w:sz="0" w:space="0" w:color="auto"/>
            <w:bottom w:val="none" w:sz="0" w:space="0" w:color="auto"/>
            <w:right w:val="none" w:sz="0" w:space="0" w:color="auto"/>
          </w:divBdr>
        </w:div>
        <w:div w:id="1466042662">
          <w:marLeft w:val="360"/>
          <w:marRight w:val="0"/>
          <w:marTop w:val="0"/>
          <w:marBottom w:val="120"/>
          <w:divBdr>
            <w:top w:val="none" w:sz="0" w:space="0" w:color="auto"/>
            <w:left w:val="none" w:sz="0" w:space="0" w:color="auto"/>
            <w:bottom w:val="none" w:sz="0" w:space="0" w:color="auto"/>
            <w:right w:val="none" w:sz="0" w:space="0" w:color="auto"/>
          </w:divBdr>
        </w:div>
        <w:div w:id="322396676">
          <w:marLeft w:val="360"/>
          <w:marRight w:val="0"/>
          <w:marTop w:val="0"/>
          <w:marBottom w:val="120"/>
          <w:divBdr>
            <w:top w:val="none" w:sz="0" w:space="0" w:color="auto"/>
            <w:left w:val="none" w:sz="0" w:space="0" w:color="auto"/>
            <w:bottom w:val="none" w:sz="0" w:space="0" w:color="auto"/>
            <w:right w:val="none" w:sz="0" w:space="0" w:color="auto"/>
          </w:divBdr>
        </w:div>
        <w:div w:id="2041588784">
          <w:marLeft w:val="360"/>
          <w:marRight w:val="0"/>
          <w:marTop w:val="0"/>
          <w:marBottom w:val="120"/>
          <w:divBdr>
            <w:top w:val="none" w:sz="0" w:space="0" w:color="auto"/>
            <w:left w:val="none" w:sz="0" w:space="0" w:color="auto"/>
            <w:bottom w:val="none" w:sz="0" w:space="0" w:color="auto"/>
            <w:right w:val="none" w:sz="0" w:space="0" w:color="auto"/>
          </w:divBdr>
        </w:div>
        <w:div w:id="1465349903">
          <w:marLeft w:val="1080"/>
          <w:marRight w:val="0"/>
          <w:marTop w:val="0"/>
          <w:marBottom w:val="120"/>
          <w:divBdr>
            <w:top w:val="none" w:sz="0" w:space="0" w:color="auto"/>
            <w:left w:val="none" w:sz="0" w:space="0" w:color="auto"/>
            <w:bottom w:val="none" w:sz="0" w:space="0" w:color="auto"/>
            <w:right w:val="none" w:sz="0" w:space="0" w:color="auto"/>
          </w:divBdr>
        </w:div>
        <w:div w:id="651182370">
          <w:marLeft w:val="1080"/>
          <w:marRight w:val="0"/>
          <w:marTop w:val="0"/>
          <w:marBottom w:val="120"/>
          <w:divBdr>
            <w:top w:val="none" w:sz="0" w:space="0" w:color="auto"/>
            <w:left w:val="none" w:sz="0" w:space="0" w:color="auto"/>
            <w:bottom w:val="none" w:sz="0" w:space="0" w:color="auto"/>
            <w:right w:val="none" w:sz="0" w:space="0" w:color="auto"/>
          </w:divBdr>
        </w:div>
      </w:divsChild>
    </w:div>
    <w:div w:id="1827161469">
      <w:bodyDiv w:val="1"/>
      <w:marLeft w:val="0"/>
      <w:marRight w:val="0"/>
      <w:marTop w:val="0"/>
      <w:marBottom w:val="0"/>
      <w:divBdr>
        <w:top w:val="none" w:sz="0" w:space="0" w:color="auto"/>
        <w:left w:val="none" w:sz="0" w:space="0" w:color="auto"/>
        <w:bottom w:val="none" w:sz="0" w:space="0" w:color="auto"/>
        <w:right w:val="none" w:sz="0" w:space="0" w:color="auto"/>
      </w:divBdr>
      <w:divsChild>
        <w:div w:id="1242594245">
          <w:marLeft w:val="360"/>
          <w:marRight w:val="0"/>
          <w:marTop w:val="0"/>
          <w:marBottom w:val="0"/>
          <w:divBdr>
            <w:top w:val="none" w:sz="0" w:space="0" w:color="auto"/>
            <w:left w:val="none" w:sz="0" w:space="0" w:color="auto"/>
            <w:bottom w:val="none" w:sz="0" w:space="0" w:color="auto"/>
            <w:right w:val="none" w:sz="0" w:space="0" w:color="auto"/>
          </w:divBdr>
        </w:div>
      </w:divsChild>
    </w:div>
    <w:div w:id="1950316212">
      <w:bodyDiv w:val="1"/>
      <w:marLeft w:val="0"/>
      <w:marRight w:val="0"/>
      <w:marTop w:val="0"/>
      <w:marBottom w:val="0"/>
      <w:divBdr>
        <w:top w:val="none" w:sz="0" w:space="0" w:color="auto"/>
        <w:left w:val="none" w:sz="0" w:space="0" w:color="auto"/>
        <w:bottom w:val="none" w:sz="0" w:space="0" w:color="auto"/>
        <w:right w:val="none" w:sz="0" w:space="0" w:color="auto"/>
      </w:divBdr>
      <w:divsChild>
        <w:div w:id="1824926694">
          <w:marLeft w:val="360"/>
          <w:marRight w:val="0"/>
          <w:marTop w:val="120"/>
          <w:marBottom w:val="0"/>
          <w:divBdr>
            <w:top w:val="none" w:sz="0" w:space="0" w:color="auto"/>
            <w:left w:val="none" w:sz="0" w:space="0" w:color="auto"/>
            <w:bottom w:val="none" w:sz="0" w:space="0" w:color="auto"/>
            <w:right w:val="none" w:sz="0" w:space="0" w:color="auto"/>
          </w:divBdr>
        </w:div>
        <w:div w:id="1672222549">
          <w:marLeft w:val="360"/>
          <w:marRight w:val="0"/>
          <w:marTop w:val="120"/>
          <w:marBottom w:val="0"/>
          <w:divBdr>
            <w:top w:val="none" w:sz="0" w:space="0" w:color="auto"/>
            <w:left w:val="none" w:sz="0" w:space="0" w:color="auto"/>
            <w:bottom w:val="none" w:sz="0" w:space="0" w:color="auto"/>
            <w:right w:val="none" w:sz="0" w:space="0" w:color="auto"/>
          </w:divBdr>
        </w:div>
        <w:div w:id="1671910310">
          <w:marLeft w:val="360"/>
          <w:marRight w:val="0"/>
          <w:marTop w:val="120"/>
          <w:marBottom w:val="0"/>
          <w:divBdr>
            <w:top w:val="none" w:sz="0" w:space="0" w:color="auto"/>
            <w:left w:val="none" w:sz="0" w:space="0" w:color="auto"/>
            <w:bottom w:val="none" w:sz="0" w:space="0" w:color="auto"/>
            <w:right w:val="none" w:sz="0" w:space="0" w:color="auto"/>
          </w:divBdr>
        </w:div>
        <w:div w:id="561408681">
          <w:marLeft w:val="360"/>
          <w:marRight w:val="0"/>
          <w:marTop w:val="120"/>
          <w:marBottom w:val="0"/>
          <w:divBdr>
            <w:top w:val="none" w:sz="0" w:space="0" w:color="auto"/>
            <w:left w:val="none" w:sz="0" w:space="0" w:color="auto"/>
            <w:bottom w:val="none" w:sz="0" w:space="0" w:color="auto"/>
            <w:right w:val="none" w:sz="0" w:space="0" w:color="auto"/>
          </w:divBdr>
        </w:div>
        <w:div w:id="1730687299">
          <w:marLeft w:val="360"/>
          <w:marRight w:val="0"/>
          <w:marTop w:val="120"/>
          <w:marBottom w:val="0"/>
          <w:divBdr>
            <w:top w:val="none" w:sz="0" w:space="0" w:color="auto"/>
            <w:left w:val="none" w:sz="0" w:space="0" w:color="auto"/>
            <w:bottom w:val="none" w:sz="0" w:space="0" w:color="auto"/>
            <w:right w:val="none" w:sz="0" w:space="0" w:color="auto"/>
          </w:divBdr>
        </w:div>
      </w:divsChild>
    </w:div>
    <w:div w:id="2025477951">
      <w:bodyDiv w:val="1"/>
      <w:marLeft w:val="0"/>
      <w:marRight w:val="0"/>
      <w:marTop w:val="0"/>
      <w:marBottom w:val="0"/>
      <w:divBdr>
        <w:top w:val="none" w:sz="0" w:space="0" w:color="auto"/>
        <w:left w:val="none" w:sz="0" w:space="0" w:color="auto"/>
        <w:bottom w:val="none" w:sz="0" w:space="0" w:color="auto"/>
        <w:right w:val="none" w:sz="0" w:space="0" w:color="auto"/>
      </w:divBdr>
      <w:divsChild>
        <w:div w:id="564026350">
          <w:marLeft w:val="547"/>
          <w:marRight w:val="0"/>
          <w:marTop w:val="0"/>
          <w:marBottom w:val="0"/>
          <w:divBdr>
            <w:top w:val="none" w:sz="0" w:space="0" w:color="auto"/>
            <w:left w:val="none" w:sz="0" w:space="0" w:color="auto"/>
            <w:bottom w:val="none" w:sz="0" w:space="0" w:color="auto"/>
            <w:right w:val="none" w:sz="0" w:space="0" w:color="auto"/>
          </w:divBdr>
        </w:div>
        <w:div w:id="103850567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file:///C:\UpToDate\contents\mobipreview.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file:///C:\UpToDate\contents\mobipreview.htm"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khoavanhoceduvn-my.sharepoint.com/personal/7885_elibrary_su/Documents/Documents/Custom%20Office%20Templates/UMP_Handou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7CDB11-6F3D-4556-A8CE-CF6AEC94EE32}"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US"/>
        </a:p>
      </dgm:t>
    </dgm:pt>
    <dgm:pt modelId="{CE4F1293-E4EA-4C9F-93FE-79536EC69E4B}">
      <dgm:prSet phldrT="[Text]" custT="1"/>
      <dgm:spPr/>
      <dgm:t>
        <a:bodyPr/>
        <a:lstStyle/>
        <a:p>
          <a:r>
            <a:rPr lang="vi-VN" sz="1200">
              <a:latin typeface="calibri" panose="020F0502020204030204" pitchFamily="34" charset="0"/>
              <a:cs typeface="calibri" panose="020F0502020204030204" pitchFamily="34" charset="0"/>
            </a:rPr>
            <a:t>Tế bào B bị phá hủy</a:t>
          </a:r>
          <a:endParaRPr lang="en-US" sz="1200">
            <a:latin typeface="calibri" panose="020F0502020204030204" pitchFamily="34" charset="0"/>
            <a:cs typeface="calibri" panose="020F0502020204030204" pitchFamily="34" charset="0"/>
          </a:endParaRPr>
        </a:p>
      </dgm:t>
    </dgm:pt>
    <dgm:pt modelId="{D348D9C0-B918-43DF-B646-7E7665A4D04D}" type="parTrans" cxnId="{882AFA5D-7CE3-44B1-AFEC-3585C35AA23F}">
      <dgm:prSet/>
      <dgm:spPr/>
      <dgm:t>
        <a:bodyPr/>
        <a:lstStyle/>
        <a:p>
          <a:endParaRPr lang="en-US"/>
        </a:p>
      </dgm:t>
    </dgm:pt>
    <dgm:pt modelId="{81B04701-0DEA-4472-8BC4-DF633E10F698}" type="sibTrans" cxnId="{882AFA5D-7CE3-44B1-AFEC-3585C35AA23F}">
      <dgm:prSet/>
      <dgm:spPr/>
      <dgm:t>
        <a:bodyPr/>
        <a:lstStyle/>
        <a:p>
          <a:endParaRPr lang="en-US"/>
        </a:p>
      </dgm:t>
    </dgm:pt>
    <dgm:pt modelId="{2BA30AEA-4C6B-4FED-99BB-C2642A022079}">
      <dgm:prSet phldrT="[Text]" custT="1"/>
      <dgm:spPr/>
      <dgm:t>
        <a:bodyPr/>
        <a:lstStyle/>
        <a:p>
          <a:r>
            <a:rPr lang="vi-VN" sz="1200">
              <a:latin typeface="calibri" panose="020F0502020204030204" pitchFamily="34" charset="0"/>
              <a:cs typeface="calibri" panose="020F0502020204030204" pitchFamily="34" charset="0"/>
            </a:rPr>
            <a:t>Giảm tiết insulin</a:t>
          </a:r>
          <a:endParaRPr lang="en-US" sz="1200">
            <a:latin typeface="calibri" panose="020F0502020204030204" pitchFamily="34" charset="0"/>
            <a:cs typeface="calibri" panose="020F0502020204030204" pitchFamily="34" charset="0"/>
          </a:endParaRPr>
        </a:p>
      </dgm:t>
    </dgm:pt>
    <dgm:pt modelId="{322ADF6D-5526-4A1F-B0D0-12D7EBBAB83F}" type="parTrans" cxnId="{60908DA5-D243-4881-BAF1-85EF6B59D7B4}">
      <dgm:prSet/>
      <dgm:spPr/>
      <dgm:t>
        <a:bodyPr/>
        <a:lstStyle/>
        <a:p>
          <a:endParaRPr lang="en-US"/>
        </a:p>
      </dgm:t>
    </dgm:pt>
    <dgm:pt modelId="{8407F380-876A-4EE7-81F3-C3E66B500A44}" type="sibTrans" cxnId="{60908DA5-D243-4881-BAF1-85EF6B59D7B4}">
      <dgm:prSet/>
      <dgm:spPr/>
      <dgm:t>
        <a:bodyPr/>
        <a:lstStyle/>
        <a:p>
          <a:endParaRPr lang="en-US"/>
        </a:p>
      </dgm:t>
    </dgm:pt>
    <dgm:pt modelId="{CD8DB931-D91B-487B-8E47-C6955289366B}">
      <dgm:prSet phldrT="[Text]" custT="1"/>
      <dgm:spPr/>
      <dgm:t>
        <a:bodyPr/>
        <a:lstStyle/>
        <a:p>
          <a:r>
            <a:rPr lang="it-IT" sz="1200">
              <a:latin typeface="calibri" panose="020F0502020204030204" pitchFamily="34" charset="0"/>
              <a:cs typeface="calibri" panose="020F0502020204030204" pitchFamily="34" charset="0"/>
            </a:rPr>
            <a:t>Tăng dị hóa protein</a:t>
          </a:r>
          <a:br>
            <a:rPr lang="vi-VN" sz="1200">
              <a:latin typeface="calibri" panose="020F0502020204030204" pitchFamily="34" charset="0"/>
              <a:cs typeface="calibri" panose="020F0502020204030204" pitchFamily="34" charset="0"/>
            </a:rPr>
          </a:br>
          <a:r>
            <a:rPr lang="vi-VN" sz="1200">
              <a:latin typeface="calibri" panose="020F0502020204030204" pitchFamily="34" charset="0"/>
              <a:cs typeface="calibri" panose="020F0502020204030204" pitchFamily="34" charset="0"/>
            </a:rPr>
            <a:t>Giảm tổng hợp Protein</a:t>
          </a:r>
          <a:br>
            <a:rPr lang="vi-VN" sz="1200">
              <a:latin typeface="calibri" panose="020F0502020204030204" pitchFamily="34" charset="0"/>
              <a:cs typeface="calibri" panose="020F0502020204030204" pitchFamily="34" charset="0"/>
            </a:rPr>
          </a:br>
          <a:r>
            <a:rPr lang="vi-VN" sz="1200">
              <a:latin typeface="calibri" panose="020F0502020204030204" pitchFamily="34" charset="0"/>
              <a:cs typeface="calibri" panose="020F0502020204030204" pitchFamily="34" charset="0"/>
            </a:rPr>
            <a:t>(ly giải mô cơ)</a:t>
          </a:r>
          <a:endParaRPr lang="en-US" sz="1200">
            <a:latin typeface="calibri" panose="020F0502020204030204" pitchFamily="34" charset="0"/>
            <a:cs typeface="calibri" panose="020F0502020204030204" pitchFamily="34" charset="0"/>
          </a:endParaRPr>
        </a:p>
      </dgm:t>
    </dgm:pt>
    <dgm:pt modelId="{EE048682-7843-483A-B753-63A99C4703A1}" type="parTrans" cxnId="{4E4B4049-69E5-4BAA-9684-20A431B16397}">
      <dgm:prSet/>
      <dgm:spPr/>
      <dgm:t>
        <a:bodyPr/>
        <a:lstStyle/>
        <a:p>
          <a:endParaRPr lang="en-US"/>
        </a:p>
      </dgm:t>
    </dgm:pt>
    <dgm:pt modelId="{9F48BCFB-8618-4190-9565-E37105337B1F}" type="sibTrans" cxnId="{4E4B4049-69E5-4BAA-9684-20A431B16397}">
      <dgm:prSet/>
      <dgm:spPr/>
      <dgm:t>
        <a:bodyPr/>
        <a:lstStyle/>
        <a:p>
          <a:endParaRPr lang="en-US"/>
        </a:p>
      </dgm:t>
    </dgm:pt>
    <dgm:pt modelId="{6549EFAC-F30E-4292-A990-04E4316DED1F}">
      <dgm:prSet phldrT="[Text]" custT="1"/>
      <dgm:spPr/>
      <dgm:t>
        <a:bodyPr/>
        <a:lstStyle/>
        <a:p>
          <a:r>
            <a:rPr lang="vi-VN" sz="1200">
              <a:latin typeface="calibri" panose="020F0502020204030204" pitchFamily="34" charset="0"/>
              <a:cs typeface="calibri" panose="020F0502020204030204" pitchFamily="34" charset="0"/>
            </a:rPr>
            <a:t>Đa niệu thẩm thấu</a:t>
          </a:r>
          <a:endParaRPr lang="en-US" sz="1200">
            <a:latin typeface="calibri" panose="020F0502020204030204" pitchFamily="34" charset="0"/>
            <a:cs typeface="calibri" panose="020F0502020204030204" pitchFamily="34" charset="0"/>
          </a:endParaRPr>
        </a:p>
      </dgm:t>
    </dgm:pt>
    <dgm:pt modelId="{B8CBEE04-A1B0-4FAC-BD25-59A9C3239BC2}" type="parTrans" cxnId="{8D625F1A-BFB3-4906-80D0-201B1E0C6094}">
      <dgm:prSet/>
      <dgm:spPr/>
      <dgm:t>
        <a:bodyPr/>
        <a:lstStyle/>
        <a:p>
          <a:endParaRPr lang="en-US"/>
        </a:p>
      </dgm:t>
    </dgm:pt>
    <dgm:pt modelId="{22844F27-67CD-42F8-8015-546572290F1B}" type="sibTrans" cxnId="{8D625F1A-BFB3-4906-80D0-201B1E0C6094}">
      <dgm:prSet/>
      <dgm:spPr/>
      <dgm:t>
        <a:bodyPr/>
        <a:lstStyle/>
        <a:p>
          <a:endParaRPr lang="en-US"/>
        </a:p>
      </dgm:t>
    </dgm:pt>
    <dgm:pt modelId="{58788731-B205-4BBE-8513-3D7D61188371}">
      <dgm:prSet phldrT="[Text]" custT="1"/>
      <dgm:spPr/>
      <dgm:t>
        <a:bodyPr/>
        <a:lstStyle/>
        <a:p>
          <a:r>
            <a:rPr lang="it-IT" sz="1200">
              <a:latin typeface="calibri" panose="020F0502020204030204" pitchFamily="34" charset="0"/>
              <a:cs typeface="calibri" panose="020F0502020204030204" pitchFamily="34" charset="0"/>
            </a:rPr>
            <a:t>Tăng phá hủy  Lipid</a:t>
          </a:r>
          <a:br>
            <a:rPr lang="vi-VN" sz="1200">
              <a:latin typeface="calibri" panose="020F0502020204030204" pitchFamily="34" charset="0"/>
              <a:cs typeface="calibri" panose="020F0502020204030204" pitchFamily="34" charset="0"/>
            </a:rPr>
          </a:br>
          <a:r>
            <a:rPr lang="it-IT" sz="1200">
              <a:latin typeface="calibri" panose="020F0502020204030204" pitchFamily="34" charset="0"/>
              <a:cs typeface="calibri" panose="020F0502020204030204" pitchFamily="34" charset="0"/>
            </a:rPr>
            <a:t>Giảm tổng hợp Lipid</a:t>
          </a:r>
          <a:br>
            <a:rPr lang="vi-VN" sz="1200">
              <a:latin typeface="calibri" panose="020F0502020204030204" pitchFamily="34" charset="0"/>
              <a:cs typeface="calibri" panose="020F0502020204030204" pitchFamily="34" charset="0"/>
            </a:rPr>
          </a:br>
          <a:r>
            <a:rPr lang="vi-VN" sz="1200">
              <a:latin typeface="calibri" panose="020F0502020204030204" pitchFamily="34" charset="0"/>
              <a:cs typeface="calibri" panose="020F0502020204030204" pitchFamily="34" charset="0"/>
            </a:rPr>
            <a:t>(ly giải mô mỡ)</a:t>
          </a:r>
          <a:endParaRPr lang="en-US" sz="1200">
            <a:latin typeface="calibri" panose="020F0502020204030204" pitchFamily="34" charset="0"/>
            <a:cs typeface="calibri" panose="020F0502020204030204" pitchFamily="34" charset="0"/>
          </a:endParaRPr>
        </a:p>
      </dgm:t>
    </dgm:pt>
    <dgm:pt modelId="{1C475EED-C192-4F8D-B665-AD33020BCCA5}" type="parTrans" cxnId="{5BE191C5-6C21-4273-9FAB-9897D61F9B37}">
      <dgm:prSet/>
      <dgm:spPr/>
      <dgm:t>
        <a:bodyPr/>
        <a:lstStyle/>
        <a:p>
          <a:endParaRPr lang="en-US"/>
        </a:p>
      </dgm:t>
    </dgm:pt>
    <dgm:pt modelId="{2C92233D-C76E-44A9-94A5-C983D508C2E0}" type="sibTrans" cxnId="{5BE191C5-6C21-4273-9FAB-9897D61F9B37}">
      <dgm:prSet/>
      <dgm:spPr/>
      <dgm:t>
        <a:bodyPr/>
        <a:lstStyle/>
        <a:p>
          <a:endParaRPr lang="en-US"/>
        </a:p>
      </dgm:t>
    </dgm:pt>
    <dgm:pt modelId="{81283D28-F076-4DE6-97F2-C2CAA5622E38}">
      <dgm:prSet phldrT="[Text]" custT="1"/>
      <dgm:spPr/>
      <dgm:t>
        <a:bodyPr/>
        <a:lstStyle/>
        <a:p>
          <a:r>
            <a:rPr lang="it-IT" sz="1200">
              <a:latin typeface="calibri" panose="020F0502020204030204" pitchFamily="34" charset="0"/>
              <a:cs typeface="calibri" panose="020F0502020204030204" pitchFamily="34" charset="0"/>
            </a:rPr>
            <a:t>Tăng tạo đường mới</a:t>
          </a:r>
          <a:br>
            <a:rPr lang="vi-VN" sz="1200">
              <a:latin typeface="calibri" panose="020F0502020204030204" pitchFamily="34" charset="0"/>
              <a:cs typeface="calibri" panose="020F0502020204030204" pitchFamily="34" charset="0"/>
            </a:rPr>
          </a:br>
          <a:r>
            <a:rPr lang="it-IT" sz="1200">
              <a:latin typeface="calibri" panose="020F0502020204030204" pitchFamily="34" charset="0"/>
              <a:cs typeface="calibri" panose="020F0502020204030204" pitchFamily="34" charset="0"/>
            </a:rPr>
            <a:t>Giảm tiêu dùng Glucose</a:t>
          </a:r>
          <a:endParaRPr lang="en-US" sz="1200">
            <a:latin typeface="calibri" panose="020F0502020204030204" pitchFamily="34" charset="0"/>
            <a:cs typeface="calibri" panose="020F0502020204030204" pitchFamily="34" charset="0"/>
          </a:endParaRPr>
        </a:p>
      </dgm:t>
    </dgm:pt>
    <dgm:pt modelId="{520B4C6C-9B6B-42E3-A1BA-3E858EC9AAB9}" type="parTrans" cxnId="{9CB7BC9F-7BBA-42DD-B30B-6987CBE1B1C9}">
      <dgm:prSet/>
      <dgm:spPr/>
      <dgm:t>
        <a:bodyPr/>
        <a:lstStyle/>
        <a:p>
          <a:endParaRPr lang="en-US"/>
        </a:p>
      </dgm:t>
    </dgm:pt>
    <dgm:pt modelId="{902E835C-0D36-4639-9F90-4B942018CF0F}" type="sibTrans" cxnId="{9CB7BC9F-7BBA-42DD-B30B-6987CBE1B1C9}">
      <dgm:prSet/>
      <dgm:spPr/>
      <dgm:t>
        <a:bodyPr/>
        <a:lstStyle/>
        <a:p>
          <a:endParaRPr lang="en-US"/>
        </a:p>
      </dgm:t>
    </dgm:pt>
    <dgm:pt modelId="{1B88D2DC-678D-412B-B0D5-4F53E606D319}">
      <dgm:prSet phldrT="[Text]" custT="1"/>
      <dgm:spPr/>
      <dgm:t>
        <a:bodyPr/>
        <a:lstStyle/>
        <a:p>
          <a:r>
            <a:rPr lang="vi-VN" sz="1200">
              <a:latin typeface="calibri" panose="020F0502020204030204" pitchFamily="34" charset="0"/>
              <a:cs typeface="calibri" panose="020F0502020204030204" pitchFamily="34" charset="0"/>
            </a:rPr>
            <a:t>Tăng đường huyết</a:t>
          </a:r>
          <a:br>
            <a:rPr lang="vi-VN" sz="1200">
              <a:latin typeface="calibri" panose="020F0502020204030204" pitchFamily="34" charset="0"/>
              <a:cs typeface="calibri" panose="020F0502020204030204" pitchFamily="34" charset="0"/>
            </a:rPr>
          </a:br>
          <a:r>
            <a:rPr lang="vi-VN" sz="1200">
              <a:latin typeface="calibri" panose="020F0502020204030204" pitchFamily="34" charset="0"/>
              <a:cs typeface="calibri" panose="020F0502020204030204" pitchFamily="34" charset="0"/>
            </a:rPr>
            <a:t>Tăng ALTT huyết tương</a:t>
          </a:r>
          <a:endParaRPr lang="en-US" sz="1200">
            <a:latin typeface="calibri" panose="020F0502020204030204" pitchFamily="34" charset="0"/>
            <a:cs typeface="calibri" panose="020F0502020204030204" pitchFamily="34" charset="0"/>
          </a:endParaRPr>
        </a:p>
      </dgm:t>
    </dgm:pt>
    <dgm:pt modelId="{368B943C-4931-4E3C-AD1E-9AB206B4DE12}" type="parTrans" cxnId="{43522216-892E-462F-BC64-AE0FDBD9C9DD}">
      <dgm:prSet/>
      <dgm:spPr/>
      <dgm:t>
        <a:bodyPr/>
        <a:lstStyle/>
        <a:p>
          <a:endParaRPr lang="en-US"/>
        </a:p>
      </dgm:t>
    </dgm:pt>
    <dgm:pt modelId="{D9765C6E-389B-4B40-AD57-50C8134620A1}" type="sibTrans" cxnId="{43522216-892E-462F-BC64-AE0FDBD9C9DD}">
      <dgm:prSet/>
      <dgm:spPr/>
      <dgm:t>
        <a:bodyPr/>
        <a:lstStyle/>
        <a:p>
          <a:endParaRPr lang="en-US"/>
        </a:p>
      </dgm:t>
    </dgm:pt>
    <dgm:pt modelId="{CC14BE93-D48E-4EE4-ACB2-58B77EEED3F7}">
      <dgm:prSet phldrT="[Text]" custT="1"/>
      <dgm:spPr/>
      <dgm:t>
        <a:bodyPr/>
        <a:lstStyle/>
        <a:p>
          <a:r>
            <a:rPr lang="vi-VN" sz="1200">
              <a:latin typeface="calibri" panose="020F0502020204030204" pitchFamily="34" charset="0"/>
              <a:cs typeface="calibri" panose="020F0502020204030204" pitchFamily="34" charset="0"/>
            </a:rPr>
            <a:t>Tăng đường niệu</a:t>
          </a:r>
          <a:br>
            <a:rPr lang="vi-VN" sz="1200">
              <a:latin typeface="calibri" panose="020F0502020204030204" pitchFamily="34" charset="0"/>
              <a:cs typeface="calibri" panose="020F0502020204030204" pitchFamily="34" charset="0"/>
            </a:rPr>
          </a:br>
          <a:r>
            <a:rPr lang="vi-VN" sz="1200">
              <a:latin typeface="calibri" panose="020F0502020204030204" pitchFamily="34" charset="0"/>
              <a:cs typeface="calibri" panose="020F0502020204030204" pitchFamily="34" charset="0"/>
            </a:rPr>
            <a:t>(khi ĐH &gt;180mg%)</a:t>
          </a:r>
          <a:endParaRPr lang="en-US" sz="1200">
            <a:latin typeface="calibri" panose="020F0502020204030204" pitchFamily="34" charset="0"/>
            <a:cs typeface="calibri" panose="020F0502020204030204" pitchFamily="34" charset="0"/>
          </a:endParaRPr>
        </a:p>
      </dgm:t>
    </dgm:pt>
    <dgm:pt modelId="{505D8C2B-532F-43CE-AFA6-C6FF726D4866}" type="parTrans" cxnId="{D45CEFC8-AD5F-48E1-BA00-75C96BF5C5CA}">
      <dgm:prSet/>
      <dgm:spPr/>
      <dgm:t>
        <a:bodyPr/>
        <a:lstStyle/>
        <a:p>
          <a:endParaRPr lang="en-US"/>
        </a:p>
      </dgm:t>
    </dgm:pt>
    <dgm:pt modelId="{C5C14F6D-35AB-4E96-9466-04BE126AA9CD}" type="sibTrans" cxnId="{D45CEFC8-AD5F-48E1-BA00-75C96BF5C5CA}">
      <dgm:prSet/>
      <dgm:spPr/>
      <dgm:t>
        <a:bodyPr/>
        <a:lstStyle/>
        <a:p>
          <a:endParaRPr lang="en-US"/>
        </a:p>
      </dgm:t>
    </dgm:pt>
    <dgm:pt modelId="{DD6F2E50-A124-4C63-8ECB-76EB7444D44F}">
      <dgm:prSet phldrT="[Text]" custT="1"/>
      <dgm:spPr/>
      <dgm:t>
        <a:bodyPr/>
        <a:lstStyle/>
        <a:p>
          <a:r>
            <a:rPr lang="vi-VN" sz="1200">
              <a:latin typeface="calibri" panose="020F0502020204030204" pitchFamily="34" charset="0"/>
              <a:cs typeface="calibri" panose="020F0502020204030204" pitchFamily="34" charset="0"/>
            </a:rPr>
            <a:t>Tiểu nhiều</a:t>
          </a:r>
          <a:br>
            <a:rPr lang="vi-VN" sz="1200">
              <a:latin typeface="calibri" panose="020F0502020204030204" pitchFamily="34" charset="0"/>
              <a:cs typeface="calibri" panose="020F0502020204030204" pitchFamily="34" charset="0"/>
            </a:rPr>
          </a:br>
          <a:r>
            <a:rPr lang="vi-VN" sz="1200">
              <a:latin typeface="calibri" panose="020F0502020204030204" pitchFamily="34" charset="0"/>
              <a:cs typeface="calibri" panose="020F0502020204030204" pitchFamily="34" charset="0"/>
            </a:rPr>
            <a:t>Uống nhiều bù trừ</a:t>
          </a:r>
          <a:endParaRPr lang="en-US" sz="1200">
            <a:latin typeface="calibri" panose="020F0502020204030204" pitchFamily="34" charset="0"/>
            <a:cs typeface="calibri" panose="020F0502020204030204" pitchFamily="34" charset="0"/>
          </a:endParaRPr>
        </a:p>
      </dgm:t>
    </dgm:pt>
    <dgm:pt modelId="{A38A59D9-3464-4284-8EC3-3FBEDC782058}" type="parTrans" cxnId="{254941FD-0211-4485-ADCD-42FE9110639E}">
      <dgm:prSet/>
      <dgm:spPr/>
      <dgm:t>
        <a:bodyPr/>
        <a:lstStyle/>
        <a:p>
          <a:endParaRPr lang="en-US"/>
        </a:p>
      </dgm:t>
    </dgm:pt>
    <dgm:pt modelId="{6132A6E2-6B4C-4371-B26C-C2623CD8D179}" type="sibTrans" cxnId="{254941FD-0211-4485-ADCD-42FE9110639E}">
      <dgm:prSet/>
      <dgm:spPr/>
      <dgm:t>
        <a:bodyPr/>
        <a:lstStyle/>
        <a:p>
          <a:endParaRPr lang="en-US"/>
        </a:p>
      </dgm:t>
    </dgm:pt>
    <dgm:pt modelId="{20E77EEE-C357-414F-9B31-9995965726F1}">
      <dgm:prSet phldrT="[Text]" custT="1"/>
      <dgm:spPr/>
      <dgm:t>
        <a:bodyPr/>
        <a:lstStyle/>
        <a:p>
          <a:r>
            <a:rPr lang="it-IT" sz="1200">
              <a:latin typeface="calibri" panose="020F0502020204030204" pitchFamily="34" charset="0"/>
              <a:cs typeface="calibri" panose="020F0502020204030204" pitchFamily="34" charset="0"/>
            </a:rPr>
            <a:t>Tăng lipid toàn phần</a:t>
          </a:r>
          <a:br>
            <a:rPr lang="vi-VN" sz="1200">
              <a:latin typeface="calibri" panose="020F0502020204030204" pitchFamily="34" charset="0"/>
              <a:cs typeface="calibri" panose="020F0502020204030204" pitchFamily="34" charset="0"/>
            </a:rPr>
          </a:br>
          <a:r>
            <a:rPr lang="vi-VN" sz="1200">
              <a:latin typeface="calibri" panose="020F0502020204030204" pitchFamily="34" charset="0"/>
              <a:cs typeface="calibri" panose="020F0502020204030204" pitchFamily="34" charset="0"/>
            </a:rPr>
            <a:t>Tăng TG, C, FFA</a:t>
          </a:r>
          <a:endParaRPr lang="en-US" sz="1200">
            <a:latin typeface="calibri" panose="020F0502020204030204" pitchFamily="34" charset="0"/>
            <a:cs typeface="calibri" panose="020F0502020204030204" pitchFamily="34" charset="0"/>
          </a:endParaRPr>
        </a:p>
      </dgm:t>
    </dgm:pt>
    <dgm:pt modelId="{5914C536-6E43-402B-AB2D-1CE62E68CDC7}" type="parTrans" cxnId="{B1F990F0-BCF8-4FAA-AE36-0A587601F32B}">
      <dgm:prSet/>
      <dgm:spPr/>
      <dgm:t>
        <a:bodyPr/>
        <a:lstStyle/>
        <a:p>
          <a:endParaRPr lang="en-US"/>
        </a:p>
      </dgm:t>
    </dgm:pt>
    <dgm:pt modelId="{75463B6F-7D1F-4DAE-9255-69A7461CD8A7}" type="sibTrans" cxnId="{B1F990F0-BCF8-4FAA-AE36-0A587601F32B}">
      <dgm:prSet/>
      <dgm:spPr/>
      <dgm:t>
        <a:bodyPr/>
        <a:lstStyle/>
        <a:p>
          <a:endParaRPr lang="en-US"/>
        </a:p>
      </dgm:t>
    </dgm:pt>
    <dgm:pt modelId="{7925F721-76D2-4DBA-8B4D-512CE3C9E5E9}">
      <dgm:prSet phldrT="[Text]" custT="1"/>
      <dgm:spPr/>
      <dgm:t>
        <a:bodyPr/>
        <a:lstStyle/>
        <a:p>
          <a:r>
            <a:rPr lang="vi-VN" sz="1200">
              <a:latin typeface="calibri" panose="020F0502020204030204" pitchFamily="34" charset="0"/>
              <a:cs typeface="calibri" panose="020F0502020204030204" pitchFamily="34" charset="0"/>
            </a:rPr>
            <a:t>Tăng ceton máu</a:t>
          </a:r>
          <a:endParaRPr lang="en-US" sz="1200">
            <a:latin typeface="calibri" panose="020F0502020204030204" pitchFamily="34" charset="0"/>
            <a:cs typeface="calibri" panose="020F0502020204030204" pitchFamily="34" charset="0"/>
          </a:endParaRPr>
        </a:p>
      </dgm:t>
    </dgm:pt>
    <dgm:pt modelId="{68258D26-4C79-4B37-9302-7F278544AA7F}" type="parTrans" cxnId="{B4E57F5A-3347-4440-A564-8A16B8FB4AB2}">
      <dgm:prSet/>
      <dgm:spPr/>
      <dgm:t>
        <a:bodyPr/>
        <a:lstStyle/>
        <a:p>
          <a:endParaRPr lang="en-US"/>
        </a:p>
      </dgm:t>
    </dgm:pt>
    <dgm:pt modelId="{996BF886-B021-4921-9855-86B91D9CACA8}" type="sibTrans" cxnId="{B4E57F5A-3347-4440-A564-8A16B8FB4AB2}">
      <dgm:prSet/>
      <dgm:spPr/>
      <dgm:t>
        <a:bodyPr/>
        <a:lstStyle/>
        <a:p>
          <a:endParaRPr lang="en-US"/>
        </a:p>
      </dgm:t>
    </dgm:pt>
    <dgm:pt modelId="{649AE6C2-9E44-4525-AEC0-8F9B13B638EE}">
      <dgm:prSet phldrT="[Text]" custT="1"/>
      <dgm:spPr/>
      <dgm:t>
        <a:bodyPr/>
        <a:lstStyle/>
        <a:p>
          <a:r>
            <a:rPr lang="vi-VN" sz="1200">
              <a:latin typeface="calibri" panose="020F0502020204030204" pitchFamily="34" charset="0"/>
              <a:cs typeface="calibri" panose="020F0502020204030204" pitchFamily="34" charset="0"/>
            </a:rPr>
            <a:t>Toan chuyển hóa</a:t>
          </a:r>
          <a:endParaRPr lang="en-US" sz="1200">
            <a:latin typeface="calibri" panose="020F0502020204030204" pitchFamily="34" charset="0"/>
            <a:cs typeface="calibri" panose="020F0502020204030204" pitchFamily="34" charset="0"/>
          </a:endParaRPr>
        </a:p>
      </dgm:t>
    </dgm:pt>
    <dgm:pt modelId="{A28C0AA6-61E3-49AC-B3BE-86DF2F6A82B9}" type="parTrans" cxnId="{794A2176-B5FA-44A4-BB51-86B4C7D39D62}">
      <dgm:prSet/>
      <dgm:spPr/>
      <dgm:t>
        <a:bodyPr/>
        <a:lstStyle/>
        <a:p>
          <a:endParaRPr lang="en-US"/>
        </a:p>
      </dgm:t>
    </dgm:pt>
    <dgm:pt modelId="{3D6DB46B-FC06-4475-B40B-1783D677FA3A}" type="sibTrans" cxnId="{794A2176-B5FA-44A4-BB51-86B4C7D39D62}">
      <dgm:prSet/>
      <dgm:spPr/>
      <dgm:t>
        <a:bodyPr/>
        <a:lstStyle/>
        <a:p>
          <a:endParaRPr lang="en-US"/>
        </a:p>
      </dgm:t>
    </dgm:pt>
    <dgm:pt modelId="{97A34145-B62A-4899-9F11-EBA221DACBE6}">
      <dgm:prSet phldrT="[Text]" custT="1"/>
      <dgm:spPr/>
      <dgm:t>
        <a:bodyPr/>
        <a:lstStyle/>
        <a:p>
          <a:r>
            <a:rPr lang="vi-VN" sz="1200">
              <a:latin typeface="calibri" panose="020F0502020204030204" pitchFamily="34" charset="0"/>
              <a:cs typeface="calibri" panose="020F0502020204030204" pitchFamily="34" charset="0"/>
            </a:rPr>
            <a:t>Tăng ceton niệu</a:t>
          </a:r>
          <a:br>
            <a:rPr lang="vi-VN" sz="1200">
              <a:latin typeface="calibri" panose="020F0502020204030204" pitchFamily="34" charset="0"/>
              <a:cs typeface="calibri" panose="020F0502020204030204" pitchFamily="34" charset="0"/>
            </a:rPr>
          </a:br>
          <a:r>
            <a:rPr lang="vi-VN" sz="1200">
              <a:latin typeface="calibri" panose="020F0502020204030204" pitchFamily="34" charset="0"/>
              <a:cs typeface="calibri" panose="020F0502020204030204" pitchFamily="34" charset="0"/>
            </a:rPr>
            <a:t>(thải ceton kết hợp thải cation)</a:t>
          </a:r>
          <a:endParaRPr lang="en-US" sz="1200">
            <a:latin typeface="calibri" panose="020F0502020204030204" pitchFamily="34" charset="0"/>
            <a:cs typeface="calibri" panose="020F0502020204030204" pitchFamily="34" charset="0"/>
          </a:endParaRPr>
        </a:p>
      </dgm:t>
    </dgm:pt>
    <dgm:pt modelId="{EDE11E6B-87DC-4BE5-834A-0E04D6F0330B}" type="parTrans" cxnId="{DBD630C4-2C2F-4DD8-9C43-C434D12CBF06}">
      <dgm:prSet/>
      <dgm:spPr/>
      <dgm:t>
        <a:bodyPr/>
        <a:lstStyle/>
        <a:p>
          <a:endParaRPr lang="en-US"/>
        </a:p>
      </dgm:t>
    </dgm:pt>
    <dgm:pt modelId="{B331DE59-A954-4E49-A02F-49F78ABC29DB}" type="sibTrans" cxnId="{DBD630C4-2C2F-4DD8-9C43-C434D12CBF06}">
      <dgm:prSet/>
      <dgm:spPr/>
      <dgm:t>
        <a:bodyPr/>
        <a:lstStyle/>
        <a:p>
          <a:endParaRPr lang="en-US"/>
        </a:p>
      </dgm:t>
    </dgm:pt>
    <dgm:pt modelId="{EC9B347D-978D-4945-A9F3-6B89544E3C69}">
      <dgm:prSet phldrT="[Text]" custT="1"/>
      <dgm:spPr/>
      <dgm:t>
        <a:bodyPr/>
        <a:lstStyle/>
        <a:p>
          <a:r>
            <a:rPr lang="vi-VN" sz="1200">
              <a:latin typeface="calibri" panose="020F0502020204030204" pitchFamily="34" charset="0"/>
              <a:cs typeface="calibri" panose="020F0502020204030204" pitchFamily="34" charset="0"/>
            </a:rPr>
            <a:t>Mất nước - điện giải</a:t>
          </a:r>
          <a:endParaRPr lang="en-US" sz="1200">
            <a:latin typeface="calibri" panose="020F0502020204030204" pitchFamily="34" charset="0"/>
            <a:cs typeface="calibri" panose="020F0502020204030204" pitchFamily="34" charset="0"/>
          </a:endParaRPr>
        </a:p>
      </dgm:t>
    </dgm:pt>
    <dgm:pt modelId="{BDEB945F-0167-4F45-8B14-344C3A0236B2}" type="parTrans" cxnId="{0CE445AC-6A9B-4A50-AE16-488DF853AB8A}">
      <dgm:prSet/>
      <dgm:spPr/>
      <dgm:t>
        <a:bodyPr/>
        <a:lstStyle/>
        <a:p>
          <a:endParaRPr lang="en-US"/>
        </a:p>
      </dgm:t>
    </dgm:pt>
    <dgm:pt modelId="{83DD4C31-85D6-4B25-B921-30CA78748200}" type="sibTrans" cxnId="{0CE445AC-6A9B-4A50-AE16-488DF853AB8A}">
      <dgm:prSet/>
      <dgm:spPr/>
      <dgm:t>
        <a:bodyPr/>
        <a:lstStyle/>
        <a:p>
          <a:endParaRPr lang="en-US"/>
        </a:p>
      </dgm:t>
    </dgm:pt>
    <dgm:pt modelId="{60F08621-C669-4E3E-8C94-85AF5858CB8B}">
      <dgm:prSet phldrT="[Text]" custT="1"/>
      <dgm:spPr/>
      <dgm:t>
        <a:bodyPr/>
        <a:lstStyle/>
        <a:p>
          <a:r>
            <a:rPr lang="vi-VN" sz="1200">
              <a:latin typeface="calibri" panose="020F0502020204030204" pitchFamily="34" charset="0"/>
              <a:cs typeface="calibri" panose="020F0502020204030204" pitchFamily="34" charset="0"/>
            </a:rPr>
            <a:t>RLTG, Hôn mê</a:t>
          </a:r>
          <a:endParaRPr lang="en-US" sz="1200">
            <a:latin typeface="calibri" panose="020F0502020204030204" pitchFamily="34" charset="0"/>
            <a:cs typeface="calibri" panose="020F0502020204030204" pitchFamily="34" charset="0"/>
          </a:endParaRPr>
        </a:p>
      </dgm:t>
    </dgm:pt>
    <dgm:pt modelId="{4DF68F8F-5A46-4B9D-B557-A4358C6F3106}" type="parTrans" cxnId="{AB97EEDC-2543-4D13-A31B-114465F38410}">
      <dgm:prSet/>
      <dgm:spPr/>
      <dgm:t>
        <a:bodyPr/>
        <a:lstStyle/>
        <a:p>
          <a:endParaRPr lang="en-US"/>
        </a:p>
      </dgm:t>
    </dgm:pt>
    <dgm:pt modelId="{7389520C-3E15-4287-8A4E-69FCAE9DE14C}" type="sibTrans" cxnId="{AB97EEDC-2543-4D13-A31B-114465F38410}">
      <dgm:prSet/>
      <dgm:spPr/>
      <dgm:t>
        <a:bodyPr/>
        <a:lstStyle/>
        <a:p>
          <a:endParaRPr lang="en-US"/>
        </a:p>
      </dgm:t>
    </dgm:pt>
    <dgm:pt modelId="{B3562468-2042-4765-9E17-874E4FC1A1AD}">
      <dgm:prSet phldrT="[Text]" custT="1"/>
      <dgm:spPr/>
      <dgm:t>
        <a:bodyPr/>
        <a:lstStyle/>
        <a:p>
          <a:r>
            <a:rPr lang="vi-VN" sz="1200">
              <a:latin typeface="calibri" panose="020F0502020204030204" pitchFamily="34" charset="0"/>
              <a:cs typeface="calibri" panose="020F0502020204030204" pitchFamily="34" charset="0"/>
            </a:rPr>
            <a:t>Giảm tăng trưởng</a:t>
          </a:r>
          <a:br>
            <a:rPr lang="vi-VN" sz="1200">
              <a:latin typeface="calibri" panose="020F0502020204030204" pitchFamily="34" charset="0"/>
              <a:cs typeface="calibri" panose="020F0502020204030204" pitchFamily="34" charset="0"/>
            </a:rPr>
          </a:br>
          <a:r>
            <a:rPr lang="vi-VN" sz="1200">
              <a:latin typeface="calibri" panose="020F0502020204030204" pitchFamily="34" charset="0"/>
              <a:cs typeface="calibri" panose="020F0502020204030204" pitchFamily="34" charset="0"/>
            </a:rPr>
            <a:t>Gầy ốm, mệt, yếu</a:t>
          </a:r>
          <a:endParaRPr lang="en-US" sz="1200">
            <a:latin typeface="calibri" panose="020F0502020204030204" pitchFamily="34" charset="0"/>
            <a:cs typeface="calibri" panose="020F0502020204030204" pitchFamily="34" charset="0"/>
          </a:endParaRPr>
        </a:p>
      </dgm:t>
    </dgm:pt>
    <dgm:pt modelId="{C5A46F75-EC18-42C1-87A1-93D0663C1084}" type="parTrans" cxnId="{D634923A-0F87-4944-9193-75053BACC78F}">
      <dgm:prSet/>
      <dgm:spPr/>
      <dgm:t>
        <a:bodyPr/>
        <a:lstStyle/>
        <a:p>
          <a:endParaRPr lang="en-US"/>
        </a:p>
      </dgm:t>
    </dgm:pt>
    <dgm:pt modelId="{AA662F77-18C9-472A-9048-7356E78D4221}" type="sibTrans" cxnId="{D634923A-0F87-4944-9193-75053BACC78F}">
      <dgm:prSet/>
      <dgm:spPr/>
      <dgm:t>
        <a:bodyPr/>
        <a:lstStyle/>
        <a:p>
          <a:endParaRPr lang="en-US"/>
        </a:p>
      </dgm:t>
    </dgm:pt>
    <dgm:pt modelId="{C6AF1905-ACDE-4580-B504-6A596866E05C}" type="pres">
      <dgm:prSet presAssocID="{057CDB11-6F3D-4556-A8CE-CF6AEC94EE32}" presName="hierChild1" presStyleCnt="0">
        <dgm:presLayoutVars>
          <dgm:chPref val="1"/>
          <dgm:dir/>
          <dgm:animOne val="branch"/>
          <dgm:animLvl val="lvl"/>
          <dgm:resizeHandles/>
        </dgm:presLayoutVars>
      </dgm:prSet>
      <dgm:spPr/>
    </dgm:pt>
    <dgm:pt modelId="{E0AA57C5-896D-400E-8AE4-BE6405DC84BD}" type="pres">
      <dgm:prSet presAssocID="{CE4F1293-E4EA-4C9F-93FE-79536EC69E4B}" presName="hierRoot1" presStyleCnt="0"/>
      <dgm:spPr/>
    </dgm:pt>
    <dgm:pt modelId="{2E2DCAE8-5214-43E8-BB44-66D069C23399}" type="pres">
      <dgm:prSet presAssocID="{CE4F1293-E4EA-4C9F-93FE-79536EC69E4B}" presName="composite" presStyleCnt="0"/>
      <dgm:spPr/>
    </dgm:pt>
    <dgm:pt modelId="{3F259A17-C5F9-4A58-B045-7595DD16D89A}" type="pres">
      <dgm:prSet presAssocID="{CE4F1293-E4EA-4C9F-93FE-79536EC69E4B}" presName="background" presStyleLbl="node0" presStyleIdx="0" presStyleCnt="1"/>
      <dgm:spPr/>
    </dgm:pt>
    <dgm:pt modelId="{D32ED48A-3B74-42B7-B87D-623596A4B4EA}" type="pres">
      <dgm:prSet presAssocID="{CE4F1293-E4EA-4C9F-93FE-79536EC69E4B}" presName="text" presStyleLbl="fgAcc0" presStyleIdx="0" presStyleCnt="1" custScaleX="207445" custScaleY="53213">
        <dgm:presLayoutVars>
          <dgm:chPref val="3"/>
        </dgm:presLayoutVars>
      </dgm:prSet>
      <dgm:spPr/>
    </dgm:pt>
    <dgm:pt modelId="{9E00F3A6-D83B-4E3A-945C-B4C6C6929F12}" type="pres">
      <dgm:prSet presAssocID="{CE4F1293-E4EA-4C9F-93FE-79536EC69E4B}" presName="hierChild2" presStyleCnt="0"/>
      <dgm:spPr/>
    </dgm:pt>
    <dgm:pt modelId="{1C9662DE-04D6-4141-9D94-A4DBECD40A3A}" type="pres">
      <dgm:prSet presAssocID="{322ADF6D-5526-4A1F-B0D0-12D7EBBAB83F}" presName="Name10" presStyleLbl="parChTrans1D2" presStyleIdx="0" presStyleCnt="1"/>
      <dgm:spPr/>
    </dgm:pt>
    <dgm:pt modelId="{372CDA1F-FC48-409B-8E63-2C2AD609CCCE}" type="pres">
      <dgm:prSet presAssocID="{2BA30AEA-4C6B-4FED-99BB-C2642A022079}" presName="hierRoot2" presStyleCnt="0"/>
      <dgm:spPr/>
    </dgm:pt>
    <dgm:pt modelId="{7249D474-995A-4019-84EC-DCD4492FA180}" type="pres">
      <dgm:prSet presAssocID="{2BA30AEA-4C6B-4FED-99BB-C2642A022079}" presName="composite2" presStyleCnt="0"/>
      <dgm:spPr/>
    </dgm:pt>
    <dgm:pt modelId="{8BC7150B-886E-426D-9F9C-500FEB99E672}" type="pres">
      <dgm:prSet presAssocID="{2BA30AEA-4C6B-4FED-99BB-C2642A022079}" presName="background2" presStyleLbl="node2" presStyleIdx="0" presStyleCnt="1"/>
      <dgm:spPr/>
    </dgm:pt>
    <dgm:pt modelId="{2E5EDA66-CBA4-4CD7-A818-9E75F530111F}" type="pres">
      <dgm:prSet presAssocID="{2BA30AEA-4C6B-4FED-99BB-C2642A022079}" presName="text2" presStyleLbl="fgAcc2" presStyleIdx="0" presStyleCnt="1" custScaleX="187073" custScaleY="65314">
        <dgm:presLayoutVars>
          <dgm:chPref val="3"/>
        </dgm:presLayoutVars>
      </dgm:prSet>
      <dgm:spPr/>
    </dgm:pt>
    <dgm:pt modelId="{813557F4-1D26-4307-9D29-0A25D1F65331}" type="pres">
      <dgm:prSet presAssocID="{2BA30AEA-4C6B-4FED-99BB-C2642A022079}" presName="hierChild3" presStyleCnt="0"/>
      <dgm:spPr/>
    </dgm:pt>
    <dgm:pt modelId="{74DE1806-756D-4268-8EAB-9D6D12C1FE8C}" type="pres">
      <dgm:prSet presAssocID="{520B4C6C-9B6B-42E3-A1BA-3E858EC9AAB9}" presName="Name17" presStyleLbl="parChTrans1D3" presStyleIdx="0" presStyleCnt="3"/>
      <dgm:spPr/>
    </dgm:pt>
    <dgm:pt modelId="{6576EBD0-CB63-4F7E-ADA0-F71167E9668A}" type="pres">
      <dgm:prSet presAssocID="{81283D28-F076-4DE6-97F2-C2CAA5622E38}" presName="hierRoot3" presStyleCnt="0"/>
      <dgm:spPr/>
    </dgm:pt>
    <dgm:pt modelId="{7AAEA856-7CA7-4216-976E-8D7F2825EA15}" type="pres">
      <dgm:prSet presAssocID="{81283D28-F076-4DE6-97F2-C2CAA5622E38}" presName="composite3" presStyleCnt="0"/>
      <dgm:spPr/>
    </dgm:pt>
    <dgm:pt modelId="{D23EA4EF-9BE2-46DE-8714-9E6087632C5C}" type="pres">
      <dgm:prSet presAssocID="{81283D28-F076-4DE6-97F2-C2CAA5622E38}" presName="background3" presStyleLbl="node3" presStyleIdx="0" presStyleCnt="3"/>
      <dgm:spPr/>
    </dgm:pt>
    <dgm:pt modelId="{E60B8C51-159E-4DF7-9168-89528D8E084A}" type="pres">
      <dgm:prSet presAssocID="{81283D28-F076-4DE6-97F2-C2CAA5622E38}" presName="text3" presStyleLbl="fgAcc3" presStyleIdx="0" presStyleCnt="3" custScaleX="197803">
        <dgm:presLayoutVars>
          <dgm:chPref val="3"/>
        </dgm:presLayoutVars>
      </dgm:prSet>
      <dgm:spPr/>
    </dgm:pt>
    <dgm:pt modelId="{F68AB736-C1E6-4992-8131-9827869155FF}" type="pres">
      <dgm:prSet presAssocID="{81283D28-F076-4DE6-97F2-C2CAA5622E38}" presName="hierChild4" presStyleCnt="0"/>
      <dgm:spPr/>
    </dgm:pt>
    <dgm:pt modelId="{E35EB057-3C0E-47FB-99CF-4F8871F3F69C}" type="pres">
      <dgm:prSet presAssocID="{368B943C-4931-4E3C-AD1E-9AB206B4DE12}" presName="Name23" presStyleLbl="parChTrans1D4" presStyleIdx="0" presStyleCnt="11"/>
      <dgm:spPr/>
    </dgm:pt>
    <dgm:pt modelId="{2F5EF7B9-AA37-47A0-A8E2-A8D3E95DC551}" type="pres">
      <dgm:prSet presAssocID="{1B88D2DC-678D-412B-B0D5-4F53E606D319}" presName="hierRoot4" presStyleCnt="0"/>
      <dgm:spPr/>
    </dgm:pt>
    <dgm:pt modelId="{B8BB3B83-1544-4480-8E81-586E3A30C585}" type="pres">
      <dgm:prSet presAssocID="{1B88D2DC-678D-412B-B0D5-4F53E606D319}" presName="composite4" presStyleCnt="0"/>
      <dgm:spPr/>
    </dgm:pt>
    <dgm:pt modelId="{A1C2DD2F-C838-467B-9180-6135440C4EEA}" type="pres">
      <dgm:prSet presAssocID="{1B88D2DC-678D-412B-B0D5-4F53E606D319}" presName="background4" presStyleLbl="node4" presStyleIdx="0" presStyleCnt="11"/>
      <dgm:spPr/>
    </dgm:pt>
    <dgm:pt modelId="{0590D3EB-D6CA-4358-B059-855686CF8003}" type="pres">
      <dgm:prSet presAssocID="{1B88D2DC-678D-412B-B0D5-4F53E606D319}" presName="text4" presStyleLbl="fgAcc4" presStyleIdx="0" presStyleCnt="11" custScaleX="191236">
        <dgm:presLayoutVars>
          <dgm:chPref val="3"/>
        </dgm:presLayoutVars>
      </dgm:prSet>
      <dgm:spPr/>
    </dgm:pt>
    <dgm:pt modelId="{35E03711-7CE2-420E-A0CB-5F22489C2FB3}" type="pres">
      <dgm:prSet presAssocID="{1B88D2DC-678D-412B-B0D5-4F53E606D319}" presName="hierChild5" presStyleCnt="0"/>
      <dgm:spPr/>
    </dgm:pt>
    <dgm:pt modelId="{4A79CAC0-3273-4611-A758-FF6D37F80D21}" type="pres">
      <dgm:prSet presAssocID="{505D8C2B-532F-43CE-AFA6-C6FF726D4866}" presName="Name23" presStyleLbl="parChTrans1D4" presStyleIdx="1" presStyleCnt="11"/>
      <dgm:spPr/>
    </dgm:pt>
    <dgm:pt modelId="{0490669B-CFEF-4C2B-A273-2D31E0564A52}" type="pres">
      <dgm:prSet presAssocID="{CC14BE93-D48E-4EE4-ACB2-58B77EEED3F7}" presName="hierRoot4" presStyleCnt="0"/>
      <dgm:spPr/>
    </dgm:pt>
    <dgm:pt modelId="{AEE1D558-F3A7-43EC-8B6B-26D047714F5B}" type="pres">
      <dgm:prSet presAssocID="{CC14BE93-D48E-4EE4-ACB2-58B77EEED3F7}" presName="composite4" presStyleCnt="0"/>
      <dgm:spPr/>
    </dgm:pt>
    <dgm:pt modelId="{CC91E9CA-420F-43C7-8850-01740C14C2B4}" type="pres">
      <dgm:prSet presAssocID="{CC14BE93-D48E-4EE4-ACB2-58B77EEED3F7}" presName="background4" presStyleLbl="node4" presStyleIdx="1" presStyleCnt="11"/>
      <dgm:spPr/>
    </dgm:pt>
    <dgm:pt modelId="{1C8BF614-1F5E-47DE-9048-F1F5C05E4124}" type="pres">
      <dgm:prSet presAssocID="{CC14BE93-D48E-4EE4-ACB2-58B77EEED3F7}" presName="text4" presStyleLbl="fgAcc4" presStyleIdx="1" presStyleCnt="11" custScaleX="164482">
        <dgm:presLayoutVars>
          <dgm:chPref val="3"/>
        </dgm:presLayoutVars>
      </dgm:prSet>
      <dgm:spPr/>
    </dgm:pt>
    <dgm:pt modelId="{91564212-EECD-4251-AC9A-F43E0F2783B4}" type="pres">
      <dgm:prSet presAssocID="{CC14BE93-D48E-4EE4-ACB2-58B77EEED3F7}" presName="hierChild5" presStyleCnt="0"/>
      <dgm:spPr/>
    </dgm:pt>
    <dgm:pt modelId="{33ED5081-F59E-497F-B4DD-BEAE6F546BDC}" type="pres">
      <dgm:prSet presAssocID="{B8CBEE04-A1B0-4FAC-BD25-59A9C3239BC2}" presName="Name23" presStyleLbl="parChTrans1D4" presStyleIdx="2" presStyleCnt="11"/>
      <dgm:spPr/>
    </dgm:pt>
    <dgm:pt modelId="{3122B9EA-B3D5-44F2-9774-118C5F9A1515}" type="pres">
      <dgm:prSet presAssocID="{6549EFAC-F30E-4292-A990-04E4316DED1F}" presName="hierRoot4" presStyleCnt="0"/>
      <dgm:spPr/>
    </dgm:pt>
    <dgm:pt modelId="{B0EDEC65-A119-49F0-8A91-5B9FF83F0949}" type="pres">
      <dgm:prSet presAssocID="{6549EFAC-F30E-4292-A990-04E4316DED1F}" presName="composite4" presStyleCnt="0"/>
      <dgm:spPr/>
    </dgm:pt>
    <dgm:pt modelId="{8C4AFF4E-78F5-46F2-A21B-B33B2C6EC7D7}" type="pres">
      <dgm:prSet presAssocID="{6549EFAC-F30E-4292-A990-04E4316DED1F}" presName="background4" presStyleLbl="node4" presStyleIdx="2" presStyleCnt="11"/>
      <dgm:spPr/>
    </dgm:pt>
    <dgm:pt modelId="{9A0E3EDD-713F-4DEE-A18B-C6EA77AD4BB4}" type="pres">
      <dgm:prSet presAssocID="{6549EFAC-F30E-4292-A990-04E4316DED1F}" presName="text4" presStyleLbl="fgAcc4" presStyleIdx="2" presStyleCnt="11" custScaleX="154696" custScaleY="74904">
        <dgm:presLayoutVars>
          <dgm:chPref val="3"/>
        </dgm:presLayoutVars>
      </dgm:prSet>
      <dgm:spPr/>
    </dgm:pt>
    <dgm:pt modelId="{C6ADE962-BD1C-4019-9090-839F9F2B5061}" type="pres">
      <dgm:prSet presAssocID="{6549EFAC-F30E-4292-A990-04E4316DED1F}" presName="hierChild5" presStyleCnt="0"/>
      <dgm:spPr/>
    </dgm:pt>
    <dgm:pt modelId="{9902DBB3-785B-4C07-AE6A-0314DA59CE5A}" type="pres">
      <dgm:prSet presAssocID="{A38A59D9-3464-4284-8EC3-3FBEDC782058}" presName="Name23" presStyleLbl="parChTrans1D4" presStyleIdx="3" presStyleCnt="11"/>
      <dgm:spPr/>
    </dgm:pt>
    <dgm:pt modelId="{CC0FBC55-DE59-46F5-B50F-63DB6F3F26B1}" type="pres">
      <dgm:prSet presAssocID="{DD6F2E50-A124-4C63-8ECB-76EB7444D44F}" presName="hierRoot4" presStyleCnt="0"/>
      <dgm:spPr/>
    </dgm:pt>
    <dgm:pt modelId="{23B05EB9-0706-4F4C-8C94-A48D61379E3A}" type="pres">
      <dgm:prSet presAssocID="{DD6F2E50-A124-4C63-8ECB-76EB7444D44F}" presName="composite4" presStyleCnt="0"/>
      <dgm:spPr/>
    </dgm:pt>
    <dgm:pt modelId="{9268A232-1BAC-431E-A059-79065E388F24}" type="pres">
      <dgm:prSet presAssocID="{DD6F2E50-A124-4C63-8ECB-76EB7444D44F}" presName="background4" presStyleLbl="node4" presStyleIdx="3" presStyleCnt="11"/>
      <dgm:spPr/>
    </dgm:pt>
    <dgm:pt modelId="{99181A23-7C89-4B74-BD71-F77927E99999}" type="pres">
      <dgm:prSet presAssocID="{DD6F2E50-A124-4C63-8ECB-76EB7444D44F}" presName="text4" presStyleLbl="fgAcc4" presStyleIdx="3" presStyleCnt="11" custScaleX="166122">
        <dgm:presLayoutVars>
          <dgm:chPref val="3"/>
        </dgm:presLayoutVars>
      </dgm:prSet>
      <dgm:spPr/>
    </dgm:pt>
    <dgm:pt modelId="{DE7C1D7E-3374-4B12-A515-631168E3B1E9}" type="pres">
      <dgm:prSet presAssocID="{DD6F2E50-A124-4C63-8ECB-76EB7444D44F}" presName="hierChild5" presStyleCnt="0"/>
      <dgm:spPr/>
    </dgm:pt>
    <dgm:pt modelId="{FAAB8E23-629D-44DC-A30F-85604361E78A}" type="pres">
      <dgm:prSet presAssocID="{1C475EED-C192-4F8D-B665-AD33020BCCA5}" presName="Name17" presStyleLbl="parChTrans1D3" presStyleIdx="1" presStyleCnt="3"/>
      <dgm:spPr/>
    </dgm:pt>
    <dgm:pt modelId="{D75A19E0-EC4B-4020-9217-266FE18DB576}" type="pres">
      <dgm:prSet presAssocID="{58788731-B205-4BBE-8513-3D7D61188371}" presName="hierRoot3" presStyleCnt="0"/>
      <dgm:spPr/>
    </dgm:pt>
    <dgm:pt modelId="{772C3469-C0EE-4E86-84A1-B17245C95DEC}" type="pres">
      <dgm:prSet presAssocID="{58788731-B205-4BBE-8513-3D7D61188371}" presName="composite3" presStyleCnt="0"/>
      <dgm:spPr/>
    </dgm:pt>
    <dgm:pt modelId="{F72887C3-2C9A-451F-AB97-AC49516634B0}" type="pres">
      <dgm:prSet presAssocID="{58788731-B205-4BBE-8513-3D7D61188371}" presName="background3" presStyleLbl="node3" presStyleIdx="1" presStyleCnt="3"/>
      <dgm:spPr/>
    </dgm:pt>
    <dgm:pt modelId="{AEC7807C-76E8-447E-A513-47463CC3426D}" type="pres">
      <dgm:prSet presAssocID="{58788731-B205-4BBE-8513-3D7D61188371}" presName="text3" presStyleLbl="fgAcc3" presStyleIdx="1" presStyleCnt="3" custScaleX="249844">
        <dgm:presLayoutVars>
          <dgm:chPref val="3"/>
        </dgm:presLayoutVars>
      </dgm:prSet>
      <dgm:spPr/>
    </dgm:pt>
    <dgm:pt modelId="{F7B9DD6B-A714-4089-B09A-1AA4A9F0AC63}" type="pres">
      <dgm:prSet presAssocID="{58788731-B205-4BBE-8513-3D7D61188371}" presName="hierChild4" presStyleCnt="0"/>
      <dgm:spPr/>
    </dgm:pt>
    <dgm:pt modelId="{52AF73BA-0F3A-4EEE-82A4-99C871AF5579}" type="pres">
      <dgm:prSet presAssocID="{5914C536-6E43-402B-AB2D-1CE62E68CDC7}" presName="Name23" presStyleLbl="parChTrans1D4" presStyleIdx="4" presStyleCnt="11"/>
      <dgm:spPr/>
    </dgm:pt>
    <dgm:pt modelId="{558B803B-066B-4809-98FD-861C3CF58612}" type="pres">
      <dgm:prSet presAssocID="{20E77EEE-C357-414F-9B31-9995965726F1}" presName="hierRoot4" presStyleCnt="0"/>
      <dgm:spPr/>
    </dgm:pt>
    <dgm:pt modelId="{89674597-448C-4E1D-BC17-A3A946190377}" type="pres">
      <dgm:prSet presAssocID="{20E77EEE-C357-414F-9B31-9995965726F1}" presName="composite4" presStyleCnt="0"/>
      <dgm:spPr/>
    </dgm:pt>
    <dgm:pt modelId="{EB2A3258-CFA0-4F15-B98F-53BF0E192B40}" type="pres">
      <dgm:prSet presAssocID="{20E77EEE-C357-414F-9B31-9995965726F1}" presName="background4" presStyleLbl="node4" presStyleIdx="4" presStyleCnt="11"/>
      <dgm:spPr/>
    </dgm:pt>
    <dgm:pt modelId="{6E2A82A0-343F-4341-BD71-C27DB7DCEC29}" type="pres">
      <dgm:prSet presAssocID="{20E77EEE-C357-414F-9B31-9995965726F1}" presName="text4" presStyleLbl="fgAcc4" presStyleIdx="4" presStyleCnt="11" custScaleX="191546">
        <dgm:presLayoutVars>
          <dgm:chPref val="3"/>
        </dgm:presLayoutVars>
      </dgm:prSet>
      <dgm:spPr/>
    </dgm:pt>
    <dgm:pt modelId="{2FFEFBE6-A1AB-4308-B2D6-D04422EC3881}" type="pres">
      <dgm:prSet presAssocID="{20E77EEE-C357-414F-9B31-9995965726F1}" presName="hierChild5" presStyleCnt="0"/>
      <dgm:spPr/>
    </dgm:pt>
    <dgm:pt modelId="{11DC6144-F19E-4269-A45D-E2565E52A980}" type="pres">
      <dgm:prSet presAssocID="{68258D26-4C79-4B37-9302-7F278544AA7F}" presName="Name23" presStyleLbl="parChTrans1D4" presStyleIdx="5" presStyleCnt="11"/>
      <dgm:spPr/>
    </dgm:pt>
    <dgm:pt modelId="{3DFB030C-AFDD-4FF0-BE40-5CB2A723665D}" type="pres">
      <dgm:prSet presAssocID="{7925F721-76D2-4DBA-8B4D-512CE3C9E5E9}" presName="hierRoot4" presStyleCnt="0"/>
      <dgm:spPr/>
    </dgm:pt>
    <dgm:pt modelId="{F52674F4-6F77-47AB-81DF-116915AB0AE8}" type="pres">
      <dgm:prSet presAssocID="{7925F721-76D2-4DBA-8B4D-512CE3C9E5E9}" presName="composite4" presStyleCnt="0"/>
      <dgm:spPr/>
    </dgm:pt>
    <dgm:pt modelId="{A042EC16-DD28-4D67-BFAD-88174B1C03AF}" type="pres">
      <dgm:prSet presAssocID="{7925F721-76D2-4DBA-8B4D-512CE3C9E5E9}" presName="background4" presStyleLbl="node4" presStyleIdx="5" presStyleCnt="11"/>
      <dgm:spPr/>
    </dgm:pt>
    <dgm:pt modelId="{566D86C5-6CE4-4052-8C0F-9D56B981A3DB}" type="pres">
      <dgm:prSet presAssocID="{7925F721-76D2-4DBA-8B4D-512CE3C9E5E9}" presName="text4" presStyleLbl="fgAcc4" presStyleIdx="5" presStyleCnt="11" custScaleX="144615" custScaleY="73335">
        <dgm:presLayoutVars>
          <dgm:chPref val="3"/>
        </dgm:presLayoutVars>
      </dgm:prSet>
      <dgm:spPr/>
    </dgm:pt>
    <dgm:pt modelId="{53CF3372-4C01-43A6-B404-5CC11DD0ADFC}" type="pres">
      <dgm:prSet presAssocID="{7925F721-76D2-4DBA-8B4D-512CE3C9E5E9}" presName="hierChild5" presStyleCnt="0"/>
      <dgm:spPr/>
    </dgm:pt>
    <dgm:pt modelId="{B9B7C0C5-178A-44D8-99D8-539378850729}" type="pres">
      <dgm:prSet presAssocID="{A28C0AA6-61E3-49AC-B3BE-86DF2F6A82B9}" presName="Name23" presStyleLbl="parChTrans1D4" presStyleIdx="6" presStyleCnt="11"/>
      <dgm:spPr/>
    </dgm:pt>
    <dgm:pt modelId="{4106E31B-0612-42B5-AF4C-367EE545B091}" type="pres">
      <dgm:prSet presAssocID="{649AE6C2-9E44-4525-AEC0-8F9B13B638EE}" presName="hierRoot4" presStyleCnt="0"/>
      <dgm:spPr/>
    </dgm:pt>
    <dgm:pt modelId="{9DEB7635-096C-4F85-A4AD-861FBB25D815}" type="pres">
      <dgm:prSet presAssocID="{649AE6C2-9E44-4525-AEC0-8F9B13B638EE}" presName="composite4" presStyleCnt="0"/>
      <dgm:spPr/>
    </dgm:pt>
    <dgm:pt modelId="{DDB63B56-C198-470B-B826-FBB5C8D45308}" type="pres">
      <dgm:prSet presAssocID="{649AE6C2-9E44-4525-AEC0-8F9B13B638EE}" presName="background4" presStyleLbl="node4" presStyleIdx="6" presStyleCnt="11"/>
      <dgm:spPr/>
    </dgm:pt>
    <dgm:pt modelId="{A51AC336-920D-44CA-A90F-46580D36D5B3}" type="pres">
      <dgm:prSet presAssocID="{649AE6C2-9E44-4525-AEC0-8F9B13B638EE}" presName="text4" presStyleLbl="fgAcc4" presStyleIdx="6" presStyleCnt="11" custScaleX="138155" custScaleY="69522">
        <dgm:presLayoutVars>
          <dgm:chPref val="3"/>
        </dgm:presLayoutVars>
      </dgm:prSet>
      <dgm:spPr/>
    </dgm:pt>
    <dgm:pt modelId="{BA8DC35F-FEE3-414E-8152-CBDB1FAD2389}" type="pres">
      <dgm:prSet presAssocID="{649AE6C2-9E44-4525-AEC0-8F9B13B638EE}" presName="hierChild5" presStyleCnt="0"/>
      <dgm:spPr/>
    </dgm:pt>
    <dgm:pt modelId="{13CEEE7B-259B-4526-97AB-6A722345F94D}" type="pres">
      <dgm:prSet presAssocID="{EDE11E6B-87DC-4BE5-834A-0E04D6F0330B}" presName="Name23" presStyleLbl="parChTrans1D4" presStyleIdx="7" presStyleCnt="11"/>
      <dgm:spPr/>
    </dgm:pt>
    <dgm:pt modelId="{E56A5333-7F13-433D-9157-3F27C73E3ACE}" type="pres">
      <dgm:prSet presAssocID="{97A34145-B62A-4899-9F11-EBA221DACBE6}" presName="hierRoot4" presStyleCnt="0"/>
      <dgm:spPr/>
    </dgm:pt>
    <dgm:pt modelId="{D7E70A27-EA6F-47C8-82E6-4128F539B88E}" type="pres">
      <dgm:prSet presAssocID="{97A34145-B62A-4899-9F11-EBA221DACBE6}" presName="composite4" presStyleCnt="0"/>
      <dgm:spPr/>
    </dgm:pt>
    <dgm:pt modelId="{C9651940-A2F0-4D61-8AF5-15EB800E2F4F}" type="pres">
      <dgm:prSet presAssocID="{97A34145-B62A-4899-9F11-EBA221DACBE6}" presName="background4" presStyleLbl="node4" presStyleIdx="7" presStyleCnt="11"/>
      <dgm:spPr/>
    </dgm:pt>
    <dgm:pt modelId="{BDFA4545-0832-4E79-B05E-540763BF01FB}" type="pres">
      <dgm:prSet presAssocID="{97A34145-B62A-4899-9F11-EBA221DACBE6}" presName="text4" presStyleLbl="fgAcc4" presStyleIdx="7" presStyleCnt="11" custScaleX="246573" custScaleY="87672">
        <dgm:presLayoutVars>
          <dgm:chPref val="3"/>
        </dgm:presLayoutVars>
      </dgm:prSet>
      <dgm:spPr/>
    </dgm:pt>
    <dgm:pt modelId="{C8669CE7-E4F6-4AFF-B663-F4E7089F224C}" type="pres">
      <dgm:prSet presAssocID="{97A34145-B62A-4899-9F11-EBA221DACBE6}" presName="hierChild5" presStyleCnt="0"/>
      <dgm:spPr/>
    </dgm:pt>
    <dgm:pt modelId="{3657CE9A-2787-4075-88D8-4E66622043D8}" type="pres">
      <dgm:prSet presAssocID="{BDEB945F-0167-4F45-8B14-344C3A0236B2}" presName="Name23" presStyleLbl="parChTrans1D4" presStyleIdx="8" presStyleCnt="11"/>
      <dgm:spPr/>
    </dgm:pt>
    <dgm:pt modelId="{4E2C7E78-87F6-4DB2-8E78-5991356D60E2}" type="pres">
      <dgm:prSet presAssocID="{EC9B347D-978D-4945-A9F3-6B89544E3C69}" presName="hierRoot4" presStyleCnt="0"/>
      <dgm:spPr/>
    </dgm:pt>
    <dgm:pt modelId="{F742DAF3-0EAA-4F5C-9E45-22FA9168C5FE}" type="pres">
      <dgm:prSet presAssocID="{EC9B347D-978D-4945-A9F3-6B89544E3C69}" presName="composite4" presStyleCnt="0"/>
      <dgm:spPr/>
    </dgm:pt>
    <dgm:pt modelId="{B1E33621-F11B-4916-8744-79BC047990EA}" type="pres">
      <dgm:prSet presAssocID="{EC9B347D-978D-4945-A9F3-6B89544E3C69}" presName="background4" presStyleLbl="node4" presStyleIdx="8" presStyleCnt="11"/>
      <dgm:spPr/>
    </dgm:pt>
    <dgm:pt modelId="{D838C4A6-5F60-4849-B0D1-9FA9FFB949F9}" type="pres">
      <dgm:prSet presAssocID="{EC9B347D-978D-4945-A9F3-6B89544E3C69}" presName="text4" presStyleLbl="fgAcc4" presStyleIdx="8" presStyleCnt="11" custScaleX="153133" custScaleY="59382">
        <dgm:presLayoutVars>
          <dgm:chPref val="3"/>
        </dgm:presLayoutVars>
      </dgm:prSet>
      <dgm:spPr/>
    </dgm:pt>
    <dgm:pt modelId="{E2C6415A-E256-40C9-9A1E-1CD54EBDCB61}" type="pres">
      <dgm:prSet presAssocID="{EC9B347D-978D-4945-A9F3-6B89544E3C69}" presName="hierChild5" presStyleCnt="0"/>
      <dgm:spPr/>
    </dgm:pt>
    <dgm:pt modelId="{D949482D-BCA1-4A20-AB49-32EF0B1560DC}" type="pres">
      <dgm:prSet presAssocID="{4DF68F8F-5A46-4B9D-B557-A4358C6F3106}" presName="Name23" presStyleLbl="parChTrans1D4" presStyleIdx="9" presStyleCnt="11"/>
      <dgm:spPr/>
    </dgm:pt>
    <dgm:pt modelId="{6939F6A3-5FDE-4026-A010-B87C8F6A1631}" type="pres">
      <dgm:prSet presAssocID="{60F08621-C669-4E3E-8C94-85AF5858CB8B}" presName="hierRoot4" presStyleCnt="0"/>
      <dgm:spPr/>
    </dgm:pt>
    <dgm:pt modelId="{32157B62-89F5-48AF-A661-1905419EE437}" type="pres">
      <dgm:prSet presAssocID="{60F08621-C669-4E3E-8C94-85AF5858CB8B}" presName="composite4" presStyleCnt="0"/>
      <dgm:spPr/>
    </dgm:pt>
    <dgm:pt modelId="{58EDE388-05EB-43DE-9243-CB2C7EFC2360}" type="pres">
      <dgm:prSet presAssocID="{60F08621-C669-4E3E-8C94-85AF5858CB8B}" presName="background4" presStyleLbl="node4" presStyleIdx="9" presStyleCnt="11"/>
      <dgm:spPr/>
    </dgm:pt>
    <dgm:pt modelId="{F1C8C2C3-D77B-4F06-B64E-4152584DC18A}" type="pres">
      <dgm:prSet presAssocID="{60F08621-C669-4E3E-8C94-85AF5858CB8B}" presName="text4" presStyleLbl="fgAcc4" presStyleIdx="9" presStyleCnt="11" custScaleX="117625" custScaleY="49727">
        <dgm:presLayoutVars>
          <dgm:chPref val="3"/>
        </dgm:presLayoutVars>
      </dgm:prSet>
      <dgm:spPr/>
    </dgm:pt>
    <dgm:pt modelId="{4F0BF277-98FC-42AF-A768-E4A6BF2ED853}" type="pres">
      <dgm:prSet presAssocID="{60F08621-C669-4E3E-8C94-85AF5858CB8B}" presName="hierChild5" presStyleCnt="0"/>
      <dgm:spPr/>
    </dgm:pt>
    <dgm:pt modelId="{37253C22-BED0-40FD-8572-5D6657A271C0}" type="pres">
      <dgm:prSet presAssocID="{EE048682-7843-483A-B753-63A99C4703A1}" presName="Name17" presStyleLbl="parChTrans1D3" presStyleIdx="2" presStyleCnt="3"/>
      <dgm:spPr/>
    </dgm:pt>
    <dgm:pt modelId="{B6555D4C-6249-4E2F-B3D7-394A5A3599CB}" type="pres">
      <dgm:prSet presAssocID="{CD8DB931-D91B-487B-8E47-C6955289366B}" presName="hierRoot3" presStyleCnt="0"/>
      <dgm:spPr/>
    </dgm:pt>
    <dgm:pt modelId="{567544F7-09B9-4930-A119-FBB00D834932}" type="pres">
      <dgm:prSet presAssocID="{CD8DB931-D91B-487B-8E47-C6955289366B}" presName="composite3" presStyleCnt="0"/>
      <dgm:spPr/>
    </dgm:pt>
    <dgm:pt modelId="{32754CE2-96D0-4D80-8F51-7423FA708344}" type="pres">
      <dgm:prSet presAssocID="{CD8DB931-D91B-487B-8E47-C6955289366B}" presName="background3" presStyleLbl="node3" presStyleIdx="2" presStyleCnt="3"/>
      <dgm:spPr/>
    </dgm:pt>
    <dgm:pt modelId="{F3AE5822-2B1E-45BA-AA3A-18346D593A8B}" type="pres">
      <dgm:prSet presAssocID="{CD8DB931-D91B-487B-8E47-C6955289366B}" presName="text3" presStyleLbl="fgAcc3" presStyleIdx="2" presStyleCnt="3" custScaleX="269469">
        <dgm:presLayoutVars>
          <dgm:chPref val="3"/>
        </dgm:presLayoutVars>
      </dgm:prSet>
      <dgm:spPr/>
    </dgm:pt>
    <dgm:pt modelId="{3FE5F079-F01D-4A29-86EB-DA939BEAC8FC}" type="pres">
      <dgm:prSet presAssocID="{CD8DB931-D91B-487B-8E47-C6955289366B}" presName="hierChild4" presStyleCnt="0"/>
      <dgm:spPr/>
    </dgm:pt>
    <dgm:pt modelId="{FB5F05A2-314B-4089-AB02-70C67C416519}" type="pres">
      <dgm:prSet presAssocID="{C5A46F75-EC18-42C1-87A1-93D0663C1084}" presName="Name23" presStyleLbl="parChTrans1D4" presStyleIdx="10" presStyleCnt="11"/>
      <dgm:spPr/>
    </dgm:pt>
    <dgm:pt modelId="{E9CF88F2-A52F-436C-966D-534B03C4D7FB}" type="pres">
      <dgm:prSet presAssocID="{B3562468-2042-4765-9E17-874E4FC1A1AD}" presName="hierRoot4" presStyleCnt="0"/>
      <dgm:spPr/>
    </dgm:pt>
    <dgm:pt modelId="{8051DB33-B553-46C5-9E28-6A899494357C}" type="pres">
      <dgm:prSet presAssocID="{B3562468-2042-4765-9E17-874E4FC1A1AD}" presName="composite4" presStyleCnt="0"/>
      <dgm:spPr/>
    </dgm:pt>
    <dgm:pt modelId="{61EC5CD6-7910-4E99-9F0C-C28701B0EBB8}" type="pres">
      <dgm:prSet presAssocID="{B3562468-2042-4765-9E17-874E4FC1A1AD}" presName="background4" presStyleLbl="node4" presStyleIdx="10" presStyleCnt="11"/>
      <dgm:spPr/>
    </dgm:pt>
    <dgm:pt modelId="{00D78CB7-8D79-4321-8F12-ABD9097DB336}" type="pres">
      <dgm:prSet presAssocID="{B3562468-2042-4765-9E17-874E4FC1A1AD}" presName="text4" presStyleLbl="fgAcc4" presStyleIdx="10" presStyleCnt="11" custScaleX="194317">
        <dgm:presLayoutVars>
          <dgm:chPref val="3"/>
        </dgm:presLayoutVars>
      </dgm:prSet>
      <dgm:spPr/>
    </dgm:pt>
    <dgm:pt modelId="{5BAD9FBE-B691-4EE0-9AAE-02B0A5A34073}" type="pres">
      <dgm:prSet presAssocID="{B3562468-2042-4765-9E17-874E4FC1A1AD}" presName="hierChild5" presStyleCnt="0"/>
      <dgm:spPr/>
    </dgm:pt>
  </dgm:ptLst>
  <dgm:cxnLst>
    <dgm:cxn modelId="{9BC85907-8AFB-4AB9-8E55-1495188E4468}" type="presOf" srcId="{BDEB945F-0167-4F45-8B14-344C3A0236B2}" destId="{3657CE9A-2787-4075-88D8-4E66622043D8}" srcOrd="0" destOrd="0" presId="urn:microsoft.com/office/officeart/2005/8/layout/hierarchy1"/>
    <dgm:cxn modelId="{6DDB7F0F-40BA-44DD-B6C9-801DA14AB220}" type="presOf" srcId="{EE048682-7843-483A-B753-63A99C4703A1}" destId="{37253C22-BED0-40FD-8572-5D6657A271C0}" srcOrd="0" destOrd="0" presId="urn:microsoft.com/office/officeart/2005/8/layout/hierarchy1"/>
    <dgm:cxn modelId="{FD76CF13-FBC6-47F8-82C5-9AE4E34FBADF}" type="presOf" srcId="{B8CBEE04-A1B0-4FAC-BD25-59A9C3239BC2}" destId="{33ED5081-F59E-497F-B4DD-BEAE6F546BDC}" srcOrd="0" destOrd="0" presId="urn:microsoft.com/office/officeart/2005/8/layout/hierarchy1"/>
    <dgm:cxn modelId="{A65B5C14-A2A4-48F6-A380-E3569340DF50}" type="presOf" srcId="{505D8C2B-532F-43CE-AFA6-C6FF726D4866}" destId="{4A79CAC0-3273-4611-A758-FF6D37F80D21}" srcOrd="0" destOrd="0" presId="urn:microsoft.com/office/officeart/2005/8/layout/hierarchy1"/>
    <dgm:cxn modelId="{15363B15-2CCC-47C9-B4A3-BE196FDFFCD4}" type="presOf" srcId="{4DF68F8F-5A46-4B9D-B557-A4358C6F3106}" destId="{D949482D-BCA1-4A20-AB49-32EF0B1560DC}" srcOrd="0" destOrd="0" presId="urn:microsoft.com/office/officeart/2005/8/layout/hierarchy1"/>
    <dgm:cxn modelId="{43522216-892E-462F-BC64-AE0FDBD9C9DD}" srcId="{81283D28-F076-4DE6-97F2-C2CAA5622E38}" destId="{1B88D2DC-678D-412B-B0D5-4F53E606D319}" srcOrd="0" destOrd="0" parTransId="{368B943C-4931-4E3C-AD1E-9AB206B4DE12}" sibTransId="{D9765C6E-389B-4B40-AD57-50C8134620A1}"/>
    <dgm:cxn modelId="{8D625F1A-BFB3-4906-80D0-201B1E0C6094}" srcId="{CC14BE93-D48E-4EE4-ACB2-58B77EEED3F7}" destId="{6549EFAC-F30E-4292-A990-04E4316DED1F}" srcOrd="0" destOrd="0" parTransId="{B8CBEE04-A1B0-4FAC-BD25-59A9C3239BC2}" sibTransId="{22844F27-67CD-42F8-8015-546572290F1B}"/>
    <dgm:cxn modelId="{BDD2C42E-77DD-4E46-9A86-91A9AAC1C7E6}" type="presOf" srcId="{7925F721-76D2-4DBA-8B4D-512CE3C9E5E9}" destId="{566D86C5-6CE4-4052-8C0F-9D56B981A3DB}" srcOrd="0" destOrd="0" presId="urn:microsoft.com/office/officeart/2005/8/layout/hierarchy1"/>
    <dgm:cxn modelId="{D634923A-0F87-4944-9193-75053BACC78F}" srcId="{CD8DB931-D91B-487B-8E47-C6955289366B}" destId="{B3562468-2042-4765-9E17-874E4FC1A1AD}" srcOrd="0" destOrd="0" parTransId="{C5A46F75-EC18-42C1-87A1-93D0663C1084}" sibTransId="{AA662F77-18C9-472A-9048-7356E78D4221}"/>
    <dgm:cxn modelId="{ADEDB63A-12FC-4204-8C3C-C89CE41C984C}" type="presOf" srcId="{1B88D2DC-678D-412B-B0D5-4F53E606D319}" destId="{0590D3EB-D6CA-4358-B059-855686CF8003}" srcOrd="0" destOrd="0" presId="urn:microsoft.com/office/officeart/2005/8/layout/hierarchy1"/>
    <dgm:cxn modelId="{882AFA5D-7CE3-44B1-AFEC-3585C35AA23F}" srcId="{057CDB11-6F3D-4556-A8CE-CF6AEC94EE32}" destId="{CE4F1293-E4EA-4C9F-93FE-79536EC69E4B}" srcOrd="0" destOrd="0" parTransId="{D348D9C0-B918-43DF-B646-7E7665A4D04D}" sibTransId="{81B04701-0DEA-4472-8BC4-DF633E10F698}"/>
    <dgm:cxn modelId="{3B88175E-9526-4595-9BA9-16163BB303D4}" type="presOf" srcId="{81283D28-F076-4DE6-97F2-C2CAA5622E38}" destId="{E60B8C51-159E-4DF7-9168-89528D8E084A}" srcOrd="0" destOrd="0" presId="urn:microsoft.com/office/officeart/2005/8/layout/hierarchy1"/>
    <dgm:cxn modelId="{06170342-E266-41F4-8D13-C91E2DBAEA00}" type="presOf" srcId="{057CDB11-6F3D-4556-A8CE-CF6AEC94EE32}" destId="{C6AF1905-ACDE-4580-B504-6A596866E05C}" srcOrd="0" destOrd="0" presId="urn:microsoft.com/office/officeart/2005/8/layout/hierarchy1"/>
    <dgm:cxn modelId="{30A94A43-2FDB-43C4-9FF7-B6B953881BDC}" type="presOf" srcId="{60F08621-C669-4E3E-8C94-85AF5858CB8B}" destId="{F1C8C2C3-D77B-4F06-B64E-4152584DC18A}" srcOrd="0" destOrd="0" presId="urn:microsoft.com/office/officeart/2005/8/layout/hierarchy1"/>
    <dgm:cxn modelId="{7D463747-5576-4F1F-A9D7-FD88E5F6C955}" type="presOf" srcId="{EDE11E6B-87DC-4BE5-834A-0E04D6F0330B}" destId="{13CEEE7B-259B-4526-97AB-6A722345F94D}" srcOrd="0" destOrd="0" presId="urn:microsoft.com/office/officeart/2005/8/layout/hierarchy1"/>
    <dgm:cxn modelId="{4E4B4049-69E5-4BAA-9684-20A431B16397}" srcId="{2BA30AEA-4C6B-4FED-99BB-C2642A022079}" destId="{CD8DB931-D91B-487B-8E47-C6955289366B}" srcOrd="2" destOrd="0" parTransId="{EE048682-7843-483A-B753-63A99C4703A1}" sibTransId="{9F48BCFB-8618-4190-9565-E37105337B1F}"/>
    <dgm:cxn modelId="{A7B9BD4D-540F-4C1F-AF36-BA68D495598A}" type="presOf" srcId="{5914C536-6E43-402B-AB2D-1CE62E68CDC7}" destId="{52AF73BA-0F3A-4EEE-82A4-99C871AF5579}" srcOrd="0" destOrd="0" presId="urn:microsoft.com/office/officeart/2005/8/layout/hierarchy1"/>
    <dgm:cxn modelId="{95D2C04D-C440-4D0F-A314-97CF0AE8B7E2}" type="presOf" srcId="{6549EFAC-F30E-4292-A990-04E4316DED1F}" destId="{9A0E3EDD-713F-4DEE-A18B-C6EA77AD4BB4}" srcOrd="0" destOrd="0" presId="urn:microsoft.com/office/officeart/2005/8/layout/hierarchy1"/>
    <dgm:cxn modelId="{794A2176-B5FA-44A4-BB51-86B4C7D39D62}" srcId="{7925F721-76D2-4DBA-8B4D-512CE3C9E5E9}" destId="{649AE6C2-9E44-4525-AEC0-8F9B13B638EE}" srcOrd="0" destOrd="0" parTransId="{A28C0AA6-61E3-49AC-B3BE-86DF2F6A82B9}" sibTransId="{3D6DB46B-FC06-4475-B40B-1783D677FA3A}"/>
    <dgm:cxn modelId="{343A0678-E872-4EF4-8F71-D986B31E43F6}" type="presOf" srcId="{58788731-B205-4BBE-8513-3D7D61188371}" destId="{AEC7807C-76E8-447E-A513-47463CC3426D}" srcOrd="0" destOrd="0" presId="urn:microsoft.com/office/officeart/2005/8/layout/hierarchy1"/>
    <dgm:cxn modelId="{B4E57F5A-3347-4440-A564-8A16B8FB4AB2}" srcId="{20E77EEE-C357-414F-9B31-9995965726F1}" destId="{7925F721-76D2-4DBA-8B4D-512CE3C9E5E9}" srcOrd="0" destOrd="0" parTransId="{68258D26-4C79-4B37-9302-7F278544AA7F}" sibTransId="{996BF886-B021-4921-9855-86B91D9CACA8}"/>
    <dgm:cxn modelId="{7C9A4A7C-36C3-4606-AA33-A289900EE621}" type="presOf" srcId="{A28C0AA6-61E3-49AC-B3BE-86DF2F6A82B9}" destId="{B9B7C0C5-178A-44D8-99D8-539378850729}" srcOrd="0" destOrd="0" presId="urn:microsoft.com/office/officeart/2005/8/layout/hierarchy1"/>
    <dgm:cxn modelId="{3AAC608B-7C0E-4251-82F8-3B66D10A7079}" type="presOf" srcId="{B3562468-2042-4765-9E17-874E4FC1A1AD}" destId="{00D78CB7-8D79-4321-8F12-ABD9097DB336}" srcOrd="0" destOrd="0" presId="urn:microsoft.com/office/officeart/2005/8/layout/hierarchy1"/>
    <dgm:cxn modelId="{08BD828D-D892-42DE-92B5-D6B80F964A96}" type="presOf" srcId="{368B943C-4931-4E3C-AD1E-9AB206B4DE12}" destId="{E35EB057-3C0E-47FB-99CF-4F8871F3F69C}" srcOrd="0" destOrd="0" presId="urn:microsoft.com/office/officeart/2005/8/layout/hierarchy1"/>
    <dgm:cxn modelId="{9CB7BC9F-7BBA-42DD-B30B-6987CBE1B1C9}" srcId="{2BA30AEA-4C6B-4FED-99BB-C2642A022079}" destId="{81283D28-F076-4DE6-97F2-C2CAA5622E38}" srcOrd="0" destOrd="0" parTransId="{520B4C6C-9B6B-42E3-A1BA-3E858EC9AAB9}" sibTransId="{902E835C-0D36-4639-9F90-4B942018CF0F}"/>
    <dgm:cxn modelId="{60908DA5-D243-4881-BAF1-85EF6B59D7B4}" srcId="{CE4F1293-E4EA-4C9F-93FE-79536EC69E4B}" destId="{2BA30AEA-4C6B-4FED-99BB-C2642A022079}" srcOrd="0" destOrd="0" parTransId="{322ADF6D-5526-4A1F-B0D0-12D7EBBAB83F}" sibTransId="{8407F380-876A-4EE7-81F3-C3E66B500A44}"/>
    <dgm:cxn modelId="{CEA451A7-23A2-4429-974D-19DF5E349AB2}" type="presOf" srcId="{520B4C6C-9B6B-42E3-A1BA-3E858EC9AAB9}" destId="{74DE1806-756D-4268-8EAB-9D6D12C1FE8C}" srcOrd="0" destOrd="0" presId="urn:microsoft.com/office/officeart/2005/8/layout/hierarchy1"/>
    <dgm:cxn modelId="{0CE445AC-6A9B-4A50-AE16-488DF853AB8A}" srcId="{97A34145-B62A-4899-9F11-EBA221DACBE6}" destId="{EC9B347D-978D-4945-A9F3-6B89544E3C69}" srcOrd="0" destOrd="0" parTransId="{BDEB945F-0167-4F45-8B14-344C3A0236B2}" sibTransId="{83DD4C31-85D6-4B25-B921-30CA78748200}"/>
    <dgm:cxn modelId="{E8AAAAAC-C7FD-4F4E-9089-FF39888848E3}" type="presOf" srcId="{CC14BE93-D48E-4EE4-ACB2-58B77EEED3F7}" destId="{1C8BF614-1F5E-47DE-9048-F1F5C05E4124}" srcOrd="0" destOrd="0" presId="urn:microsoft.com/office/officeart/2005/8/layout/hierarchy1"/>
    <dgm:cxn modelId="{E99496B0-083B-4A67-A6E3-BCFAC5101304}" type="presOf" srcId="{97A34145-B62A-4899-9F11-EBA221DACBE6}" destId="{BDFA4545-0832-4E79-B05E-540763BF01FB}" srcOrd="0" destOrd="0" presId="urn:microsoft.com/office/officeart/2005/8/layout/hierarchy1"/>
    <dgm:cxn modelId="{D8EF7DB5-11EC-4D99-880F-FBCC361C5DE9}" type="presOf" srcId="{1C475EED-C192-4F8D-B665-AD33020BCCA5}" destId="{FAAB8E23-629D-44DC-A30F-85604361E78A}" srcOrd="0" destOrd="0" presId="urn:microsoft.com/office/officeart/2005/8/layout/hierarchy1"/>
    <dgm:cxn modelId="{1A4A67B6-EEC4-450C-90D6-DAA1522108CB}" type="presOf" srcId="{CE4F1293-E4EA-4C9F-93FE-79536EC69E4B}" destId="{D32ED48A-3B74-42B7-B87D-623596A4B4EA}" srcOrd="0" destOrd="0" presId="urn:microsoft.com/office/officeart/2005/8/layout/hierarchy1"/>
    <dgm:cxn modelId="{51F4F4C3-1A09-4D24-9EDF-3D0B817C0254}" type="presOf" srcId="{DD6F2E50-A124-4C63-8ECB-76EB7444D44F}" destId="{99181A23-7C89-4B74-BD71-F77927E99999}" srcOrd="0" destOrd="0" presId="urn:microsoft.com/office/officeart/2005/8/layout/hierarchy1"/>
    <dgm:cxn modelId="{DBD630C4-2C2F-4DD8-9C43-C434D12CBF06}" srcId="{649AE6C2-9E44-4525-AEC0-8F9B13B638EE}" destId="{97A34145-B62A-4899-9F11-EBA221DACBE6}" srcOrd="0" destOrd="0" parTransId="{EDE11E6B-87DC-4BE5-834A-0E04D6F0330B}" sibTransId="{B331DE59-A954-4E49-A02F-49F78ABC29DB}"/>
    <dgm:cxn modelId="{5BE191C5-6C21-4273-9FAB-9897D61F9B37}" srcId="{2BA30AEA-4C6B-4FED-99BB-C2642A022079}" destId="{58788731-B205-4BBE-8513-3D7D61188371}" srcOrd="1" destOrd="0" parTransId="{1C475EED-C192-4F8D-B665-AD33020BCCA5}" sibTransId="{2C92233D-C76E-44A9-94A5-C983D508C2E0}"/>
    <dgm:cxn modelId="{D45CEFC8-AD5F-48E1-BA00-75C96BF5C5CA}" srcId="{1B88D2DC-678D-412B-B0D5-4F53E606D319}" destId="{CC14BE93-D48E-4EE4-ACB2-58B77EEED3F7}" srcOrd="0" destOrd="0" parTransId="{505D8C2B-532F-43CE-AFA6-C6FF726D4866}" sibTransId="{C5C14F6D-35AB-4E96-9466-04BE126AA9CD}"/>
    <dgm:cxn modelId="{99EA48D5-B5B6-49D0-AE84-0FD785C82C0F}" type="presOf" srcId="{C5A46F75-EC18-42C1-87A1-93D0663C1084}" destId="{FB5F05A2-314B-4089-AB02-70C67C416519}" srcOrd="0" destOrd="0" presId="urn:microsoft.com/office/officeart/2005/8/layout/hierarchy1"/>
    <dgm:cxn modelId="{781E2FD6-B857-4C39-A498-D49847BBA25B}" type="presOf" srcId="{A38A59D9-3464-4284-8EC3-3FBEDC782058}" destId="{9902DBB3-785B-4C07-AE6A-0314DA59CE5A}" srcOrd="0" destOrd="0" presId="urn:microsoft.com/office/officeart/2005/8/layout/hierarchy1"/>
    <dgm:cxn modelId="{0B5E73D8-3D5D-4957-9327-7869E585112B}" type="presOf" srcId="{649AE6C2-9E44-4525-AEC0-8F9B13B638EE}" destId="{A51AC336-920D-44CA-A90F-46580D36D5B3}" srcOrd="0" destOrd="0" presId="urn:microsoft.com/office/officeart/2005/8/layout/hierarchy1"/>
    <dgm:cxn modelId="{1F5982D8-0CC9-457D-9B2B-2EDCF093D3E7}" type="presOf" srcId="{2BA30AEA-4C6B-4FED-99BB-C2642A022079}" destId="{2E5EDA66-CBA4-4CD7-A818-9E75F530111F}" srcOrd="0" destOrd="0" presId="urn:microsoft.com/office/officeart/2005/8/layout/hierarchy1"/>
    <dgm:cxn modelId="{AB97EEDC-2543-4D13-A31B-114465F38410}" srcId="{EC9B347D-978D-4945-A9F3-6B89544E3C69}" destId="{60F08621-C669-4E3E-8C94-85AF5858CB8B}" srcOrd="0" destOrd="0" parTransId="{4DF68F8F-5A46-4B9D-B557-A4358C6F3106}" sibTransId="{7389520C-3E15-4287-8A4E-69FCAE9DE14C}"/>
    <dgm:cxn modelId="{846F87DE-9ADF-4A31-B6ED-2C57D3E12F3D}" type="presOf" srcId="{68258D26-4C79-4B37-9302-7F278544AA7F}" destId="{11DC6144-F19E-4269-A45D-E2565E52A980}" srcOrd="0" destOrd="0" presId="urn:microsoft.com/office/officeart/2005/8/layout/hierarchy1"/>
    <dgm:cxn modelId="{919FD7DF-3760-4AA7-AC3C-4AFBD7024FF9}" type="presOf" srcId="{CD8DB931-D91B-487B-8E47-C6955289366B}" destId="{F3AE5822-2B1E-45BA-AA3A-18346D593A8B}" srcOrd="0" destOrd="0" presId="urn:microsoft.com/office/officeart/2005/8/layout/hierarchy1"/>
    <dgm:cxn modelId="{D64434E6-FD34-4A05-A1EC-7A4FB6C54C1F}" type="presOf" srcId="{20E77EEE-C357-414F-9B31-9995965726F1}" destId="{6E2A82A0-343F-4341-BD71-C27DB7DCEC29}" srcOrd="0" destOrd="0" presId="urn:microsoft.com/office/officeart/2005/8/layout/hierarchy1"/>
    <dgm:cxn modelId="{46EDB8E9-47A1-4E33-A216-51BCE771596A}" type="presOf" srcId="{EC9B347D-978D-4945-A9F3-6B89544E3C69}" destId="{D838C4A6-5F60-4849-B0D1-9FA9FFB949F9}" srcOrd="0" destOrd="0" presId="urn:microsoft.com/office/officeart/2005/8/layout/hierarchy1"/>
    <dgm:cxn modelId="{8FBCE1EE-95BC-46A2-B089-06B26EE69243}" type="presOf" srcId="{322ADF6D-5526-4A1F-B0D0-12D7EBBAB83F}" destId="{1C9662DE-04D6-4141-9D94-A4DBECD40A3A}" srcOrd="0" destOrd="0" presId="urn:microsoft.com/office/officeart/2005/8/layout/hierarchy1"/>
    <dgm:cxn modelId="{B1F990F0-BCF8-4FAA-AE36-0A587601F32B}" srcId="{58788731-B205-4BBE-8513-3D7D61188371}" destId="{20E77EEE-C357-414F-9B31-9995965726F1}" srcOrd="0" destOrd="0" parTransId="{5914C536-6E43-402B-AB2D-1CE62E68CDC7}" sibTransId="{75463B6F-7D1F-4DAE-9255-69A7461CD8A7}"/>
    <dgm:cxn modelId="{254941FD-0211-4485-ADCD-42FE9110639E}" srcId="{6549EFAC-F30E-4292-A990-04E4316DED1F}" destId="{DD6F2E50-A124-4C63-8ECB-76EB7444D44F}" srcOrd="0" destOrd="0" parTransId="{A38A59D9-3464-4284-8EC3-3FBEDC782058}" sibTransId="{6132A6E2-6B4C-4371-B26C-C2623CD8D179}"/>
    <dgm:cxn modelId="{A18A8DE4-CED8-4B68-8502-211306C40C41}" type="presParOf" srcId="{C6AF1905-ACDE-4580-B504-6A596866E05C}" destId="{E0AA57C5-896D-400E-8AE4-BE6405DC84BD}" srcOrd="0" destOrd="0" presId="urn:microsoft.com/office/officeart/2005/8/layout/hierarchy1"/>
    <dgm:cxn modelId="{B2FBF0D4-7DA4-4A33-BBD0-C5FC0BDF0EB3}" type="presParOf" srcId="{E0AA57C5-896D-400E-8AE4-BE6405DC84BD}" destId="{2E2DCAE8-5214-43E8-BB44-66D069C23399}" srcOrd="0" destOrd="0" presId="urn:microsoft.com/office/officeart/2005/8/layout/hierarchy1"/>
    <dgm:cxn modelId="{28FF34F9-D73C-42D9-9966-287B2C0390EF}" type="presParOf" srcId="{2E2DCAE8-5214-43E8-BB44-66D069C23399}" destId="{3F259A17-C5F9-4A58-B045-7595DD16D89A}" srcOrd="0" destOrd="0" presId="urn:microsoft.com/office/officeart/2005/8/layout/hierarchy1"/>
    <dgm:cxn modelId="{B09D8E76-7238-4F1A-A42A-6BC5EFCF204E}" type="presParOf" srcId="{2E2DCAE8-5214-43E8-BB44-66D069C23399}" destId="{D32ED48A-3B74-42B7-B87D-623596A4B4EA}" srcOrd="1" destOrd="0" presId="urn:microsoft.com/office/officeart/2005/8/layout/hierarchy1"/>
    <dgm:cxn modelId="{99D14CFF-9EA1-49E5-908A-7D084D24693F}" type="presParOf" srcId="{E0AA57C5-896D-400E-8AE4-BE6405DC84BD}" destId="{9E00F3A6-D83B-4E3A-945C-B4C6C6929F12}" srcOrd="1" destOrd="0" presId="urn:microsoft.com/office/officeart/2005/8/layout/hierarchy1"/>
    <dgm:cxn modelId="{7523808F-24CF-4BFF-BD8C-C302833F2EF9}" type="presParOf" srcId="{9E00F3A6-D83B-4E3A-945C-B4C6C6929F12}" destId="{1C9662DE-04D6-4141-9D94-A4DBECD40A3A}" srcOrd="0" destOrd="0" presId="urn:microsoft.com/office/officeart/2005/8/layout/hierarchy1"/>
    <dgm:cxn modelId="{C063E9A2-588E-4CFF-9A09-4D14D9A498D2}" type="presParOf" srcId="{9E00F3A6-D83B-4E3A-945C-B4C6C6929F12}" destId="{372CDA1F-FC48-409B-8E63-2C2AD609CCCE}" srcOrd="1" destOrd="0" presId="urn:microsoft.com/office/officeart/2005/8/layout/hierarchy1"/>
    <dgm:cxn modelId="{A3E710F0-6143-4A22-825A-AA38879C3509}" type="presParOf" srcId="{372CDA1F-FC48-409B-8E63-2C2AD609CCCE}" destId="{7249D474-995A-4019-84EC-DCD4492FA180}" srcOrd="0" destOrd="0" presId="urn:microsoft.com/office/officeart/2005/8/layout/hierarchy1"/>
    <dgm:cxn modelId="{046E4559-D343-4C0D-BF0E-3C720BBEA825}" type="presParOf" srcId="{7249D474-995A-4019-84EC-DCD4492FA180}" destId="{8BC7150B-886E-426D-9F9C-500FEB99E672}" srcOrd="0" destOrd="0" presId="urn:microsoft.com/office/officeart/2005/8/layout/hierarchy1"/>
    <dgm:cxn modelId="{3AE2FFFF-FFAF-4CC4-BBA1-B37CC979039C}" type="presParOf" srcId="{7249D474-995A-4019-84EC-DCD4492FA180}" destId="{2E5EDA66-CBA4-4CD7-A818-9E75F530111F}" srcOrd="1" destOrd="0" presId="urn:microsoft.com/office/officeart/2005/8/layout/hierarchy1"/>
    <dgm:cxn modelId="{7C47B3EF-B692-4924-9315-CC28A216ACA8}" type="presParOf" srcId="{372CDA1F-FC48-409B-8E63-2C2AD609CCCE}" destId="{813557F4-1D26-4307-9D29-0A25D1F65331}" srcOrd="1" destOrd="0" presId="urn:microsoft.com/office/officeart/2005/8/layout/hierarchy1"/>
    <dgm:cxn modelId="{B969D1A8-D79A-4915-A9A6-1529AAC00DB6}" type="presParOf" srcId="{813557F4-1D26-4307-9D29-0A25D1F65331}" destId="{74DE1806-756D-4268-8EAB-9D6D12C1FE8C}" srcOrd="0" destOrd="0" presId="urn:microsoft.com/office/officeart/2005/8/layout/hierarchy1"/>
    <dgm:cxn modelId="{112E7735-E28C-4739-87A4-7F011A850CE4}" type="presParOf" srcId="{813557F4-1D26-4307-9D29-0A25D1F65331}" destId="{6576EBD0-CB63-4F7E-ADA0-F71167E9668A}" srcOrd="1" destOrd="0" presId="urn:microsoft.com/office/officeart/2005/8/layout/hierarchy1"/>
    <dgm:cxn modelId="{5771EC72-C98A-4C9B-989F-75555AA748BF}" type="presParOf" srcId="{6576EBD0-CB63-4F7E-ADA0-F71167E9668A}" destId="{7AAEA856-7CA7-4216-976E-8D7F2825EA15}" srcOrd="0" destOrd="0" presId="urn:microsoft.com/office/officeart/2005/8/layout/hierarchy1"/>
    <dgm:cxn modelId="{2BE18086-025E-4382-823C-3457CBD4F96F}" type="presParOf" srcId="{7AAEA856-7CA7-4216-976E-8D7F2825EA15}" destId="{D23EA4EF-9BE2-46DE-8714-9E6087632C5C}" srcOrd="0" destOrd="0" presId="urn:microsoft.com/office/officeart/2005/8/layout/hierarchy1"/>
    <dgm:cxn modelId="{6796DEEC-3E9A-42D5-97EE-F4F0F6CA0296}" type="presParOf" srcId="{7AAEA856-7CA7-4216-976E-8D7F2825EA15}" destId="{E60B8C51-159E-4DF7-9168-89528D8E084A}" srcOrd="1" destOrd="0" presId="urn:microsoft.com/office/officeart/2005/8/layout/hierarchy1"/>
    <dgm:cxn modelId="{134A5DF1-ED7E-473F-8A89-45CCA6EC546F}" type="presParOf" srcId="{6576EBD0-CB63-4F7E-ADA0-F71167E9668A}" destId="{F68AB736-C1E6-4992-8131-9827869155FF}" srcOrd="1" destOrd="0" presId="urn:microsoft.com/office/officeart/2005/8/layout/hierarchy1"/>
    <dgm:cxn modelId="{DA16EA68-F5BF-4E74-8423-57B28AB8EFFE}" type="presParOf" srcId="{F68AB736-C1E6-4992-8131-9827869155FF}" destId="{E35EB057-3C0E-47FB-99CF-4F8871F3F69C}" srcOrd="0" destOrd="0" presId="urn:microsoft.com/office/officeart/2005/8/layout/hierarchy1"/>
    <dgm:cxn modelId="{FC519508-3CE4-4DFC-A525-1A2299415451}" type="presParOf" srcId="{F68AB736-C1E6-4992-8131-9827869155FF}" destId="{2F5EF7B9-AA37-47A0-A8E2-A8D3E95DC551}" srcOrd="1" destOrd="0" presId="urn:microsoft.com/office/officeart/2005/8/layout/hierarchy1"/>
    <dgm:cxn modelId="{04427358-F1BC-4064-B361-18D63E716396}" type="presParOf" srcId="{2F5EF7B9-AA37-47A0-A8E2-A8D3E95DC551}" destId="{B8BB3B83-1544-4480-8E81-586E3A30C585}" srcOrd="0" destOrd="0" presId="urn:microsoft.com/office/officeart/2005/8/layout/hierarchy1"/>
    <dgm:cxn modelId="{CA75A6DD-A0DA-4396-ABE9-A4B6D6E88B16}" type="presParOf" srcId="{B8BB3B83-1544-4480-8E81-586E3A30C585}" destId="{A1C2DD2F-C838-467B-9180-6135440C4EEA}" srcOrd="0" destOrd="0" presId="urn:microsoft.com/office/officeart/2005/8/layout/hierarchy1"/>
    <dgm:cxn modelId="{A752A807-6D12-4ABE-A3DE-5C3E3A6456AE}" type="presParOf" srcId="{B8BB3B83-1544-4480-8E81-586E3A30C585}" destId="{0590D3EB-D6CA-4358-B059-855686CF8003}" srcOrd="1" destOrd="0" presId="urn:microsoft.com/office/officeart/2005/8/layout/hierarchy1"/>
    <dgm:cxn modelId="{951BE46E-3657-4D38-926E-C23BE4ED9D9A}" type="presParOf" srcId="{2F5EF7B9-AA37-47A0-A8E2-A8D3E95DC551}" destId="{35E03711-7CE2-420E-A0CB-5F22489C2FB3}" srcOrd="1" destOrd="0" presId="urn:microsoft.com/office/officeart/2005/8/layout/hierarchy1"/>
    <dgm:cxn modelId="{C14550CC-F7FF-48BE-93A1-724F940E2ECB}" type="presParOf" srcId="{35E03711-7CE2-420E-A0CB-5F22489C2FB3}" destId="{4A79CAC0-3273-4611-A758-FF6D37F80D21}" srcOrd="0" destOrd="0" presId="urn:microsoft.com/office/officeart/2005/8/layout/hierarchy1"/>
    <dgm:cxn modelId="{9D9F6E81-9235-4EC4-896C-CFAC12F94F9E}" type="presParOf" srcId="{35E03711-7CE2-420E-A0CB-5F22489C2FB3}" destId="{0490669B-CFEF-4C2B-A273-2D31E0564A52}" srcOrd="1" destOrd="0" presId="urn:microsoft.com/office/officeart/2005/8/layout/hierarchy1"/>
    <dgm:cxn modelId="{D77EB1C8-4AE4-4973-8D48-C5FC8146B07D}" type="presParOf" srcId="{0490669B-CFEF-4C2B-A273-2D31E0564A52}" destId="{AEE1D558-F3A7-43EC-8B6B-26D047714F5B}" srcOrd="0" destOrd="0" presId="urn:microsoft.com/office/officeart/2005/8/layout/hierarchy1"/>
    <dgm:cxn modelId="{3E8944C6-A9D2-4374-B58B-C824BF0D439B}" type="presParOf" srcId="{AEE1D558-F3A7-43EC-8B6B-26D047714F5B}" destId="{CC91E9CA-420F-43C7-8850-01740C14C2B4}" srcOrd="0" destOrd="0" presId="urn:microsoft.com/office/officeart/2005/8/layout/hierarchy1"/>
    <dgm:cxn modelId="{F8E7AE63-B432-47EA-9BC9-B8C29B0A20BA}" type="presParOf" srcId="{AEE1D558-F3A7-43EC-8B6B-26D047714F5B}" destId="{1C8BF614-1F5E-47DE-9048-F1F5C05E4124}" srcOrd="1" destOrd="0" presId="urn:microsoft.com/office/officeart/2005/8/layout/hierarchy1"/>
    <dgm:cxn modelId="{14F4225C-0096-4C71-9255-5BA25092EFA5}" type="presParOf" srcId="{0490669B-CFEF-4C2B-A273-2D31E0564A52}" destId="{91564212-EECD-4251-AC9A-F43E0F2783B4}" srcOrd="1" destOrd="0" presId="urn:microsoft.com/office/officeart/2005/8/layout/hierarchy1"/>
    <dgm:cxn modelId="{2FA4FED3-66A4-4F3F-96ED-3B98DF9ADF7B}" type="presParOf" srcId="{91564212-EECD-4251-AC9A-F43E0F2783B4}" destId="{33ED5081-F59E-497F-B4DD-BEAE6F546BDC}" srcOrd="0" destOrd="0" presId="urn:microsoft.com/office/officeart/2005/8/layout/hierarchy1"/>
    <dgm:cxn modelId="{04001A96-A560-4FB2-8E51-EA9FA888AC28}" type="presParOf" srcId="{91564212-EECD-4251-AC9A-F43E0F2783B4}" destId="{3122B9EA-B3D5-44F2-9774-118C5F9A1515}" srcOrd="1" destOrd="0" presId="urn:microsoft.com/office/officeart/2005/8/layout/hierarchy1"/>
    <dgm:cxn modelId="{47FC5940-E681-467D-AD9F-3AF7833AA8F3}" type="presParOf" srcId="{3122B9EA-B3D5-44F2-9774-118C5F9A1515}" destId="{B0EDEC65-A119-49F0-8A91-5B9FF83F0949}" srcOrd="0" destOrd="0" presId="urn:microsoft.com/office/officeart/2005/8/layout/hierarchy1"/>
    <dgm:cxn modelId="{79A2CE62-AAEF-491B-B402-F4136E26AF7A}" type="presParOf" srcId="{B0EDEC65-A119-49F0-8A91-5B9FF83F0949}" destId="{8C4AFF4E-78F5-46F2-A21B-B33B2C6EC7D7}" srcOrd="0" destOrd="0" presId="urn:microsoft.com/office/officeart/2005/8/layout/hierarchy1"/>
    <dgm:cxn modelId="{8EF98B3D-5671-441C-B3FC-95264672FA30}" type="presParOf" srcId="{B0EDEC65-A119-49F0-8A91-5B9FF83F0949}" destId="{9A0E3EDD-713F-4DEE-A18B-C6EA77AD4BB4}" srcOrd="1" destOrd="0" presId="urn:microsoft.com/office/officeart/2005/8/layout/hierarchy1"/>
    <dgm:cxn modelId="{9129B6C9-8FCC-4FF7-937D-B27BA79C0025}" type="presParOf" srcId="{3122B9EA-B3D5-44F2-9774-118C5F9A1515}" destId="{C6ADE962-BD1C-4019-9090-839F9F2B5061}" srcOrd="1" destOrd="0" presId="urn:microsoft.com/office/officeart/2005/8/layout/hierarchy1"/>
    <dgm:cxn modelId="{97D56614-2C7A-4ACB-A068-8C122B2D4B21}" type="presParOf" srcId="{C6ADE962-BD1C-4019-9090-839F9F2B5061}" destId="{9902DBB3-785B-4C07-AE6A-0314DA59CE5A}" srcOrd="0" destOrd="0" presId="urn:microsoft.com/office/officeart/2005/8/layout/hierarchy1"/>
    <dgm:cxn modelId="{15553C24-96CD-4137-87B5-4528D548C52C}" type="presParOf" srcId="{C6ADE962-BD1C-4019-9090-839F9F2B5061}" destId="{CC0FBC55-DE59-46F5-B50F-63DB6F3F26B1}" srcOrd="1" destOrd="0" presId="urn:microsoft.com/office/officeart/2005/8/layout/hierarchy1"/>
    <dgm:cxn modelId="{450E983D-FB72-46D2-BDD8-430904E67849}" type="presParOf" srcId="{CC0FBC55-DE59-46F5-B50F-63DB6F3F26B1}" destId="{23B05EB9-0706-4F4C-8C94-A48D61379E3A}" srcOrd="0" destOrd="0" presId="urn:microsoft.com/office/officeart/2005/8/layout/hierarchy1"/>
    <dgm:cxn modelId="{C988D73B-C897-472D-981B-94338204B754}" type="presParOf" srcId="{23B05EB9-0706-4F4C-8C94-A48D61379E3A}" destId="{9268A232-1BAC-431E-A059-79065E388F24}" srcOrd="0" destOrd="0" presId="urn:microsoft.com/office/officeart/2005/8/layout/hierarchy1"/>
    <dgm:cxn modelId="{16B3436A-C920-4997-8116-238285455360}" type="presParOf" srcId="{23B05EB9-0706-4F4C-8C94-A48D61379E3A}" destId="{99181A23-7C89-4B74-BD71-F77927E99999}" srcOrd="1" destOrd="0" presId="urn:microsoft.com/office/officeart/2005/8/layout/hierarchy1"/>
    <dgm:cxn modelId="{9C0868E1-3959-43E5-9615-BA479BEDA3A1}" type="presParOf" srcId="{CC0FBC55-DE59-46F5-B50F-63DB6F3F26B1}" destId="{DE7C1D7E-3374-4B12-A515-631168E3B1E9}" srcOrd="1" destOrd="0" presId="urn:microsoft.com/office/officeart/2005/8/layout/hierarchy1"/>
    <dgm:cxn modelId="{1A967663-B014-4B6E-A12B-0E23E2C39E81}" type="presParOf" srcId="{813557F4-1D26-4307-9D29-0A25D1F65331}" destId="{FAAB8E23-629D-44DC-A30F-85604361E78A}" srcOrd="2" destOrd="0" presId="urn:microsoft.com/office/officeart/2005/8/layout/hierarchy1"/>
    <dgm:cxn modelId="{0B0F6659-D5A4-4A78-BC27-24C2D025B7F7}" type="presParOf" srcId="{813557F4-1D26-4307-9D29-0A25D1F65331}" destId="{D75A19E0-EC4B-4020-9217-266FE18DB576}" srcOrd="3" destOrd="0" presId="urn:microsoft.com/office/officeart/2005/8/layout/hierarchy1"/>
    <dgm:cxn modelId="{CE62F5D0-28DC-42E3-AB65-3BDF97EFE839}" type="presParOf" srcId="{D75A19E0-EC4B-4020-9217-266FE18DB576}" destId="{772C3469-C0EE-4E86-84A1-B17245C95DEC}" srcOrd="0" destOrd="0" presId="urn:microsoft.com/office/officeart/2005/8/layout/hierarchy1"/>
    <dgm:cxn modelId="{0D3B46F6-C470-4A04-A228-5A5EF0904A00}" type="presParOf" srcId="{772C3469-C0EE-4E86-84A1-B17245C95DEC}" destId="{F72887C3-2C9A-451F-AB97-AC49516634B0}" srcOrd="0" destOrd="0" presId="urn:microsoft.com/office/officeart/2005/8/layout/hierarchy1"/>
    <dgm:cxn modelId="{5B91D8AC-1767-4AE4-BE49-4A2C2BCA0E4F}" type="presParOf" srcId="{772C3469-C0EE-4E86-84A1-B17245C95DEC}" destId="{AEC7807C-76E8-447E-A513-47463CC3426D}" srcOrd="1" destOrd="0" presId="urn:microsoft.com/office/officeart/2005/8/layout/hierarchy1"/>
    <dgm:cxn modelId="{87B07496-9FCF-49E5-B593-BD304948B92E}" type="presParOf" srcId="{D75A19E0-EC4B-4020-9217-266FE18DB576}" destId="{F7B9DD6B-A714-4089-B09A-1AA4A9F0AC63}" srcOrd="1" destOrd="0" presId="urn:microsoft.com/office/officeart/2005/8/layout/hierarchy1"/>
    <dgm:cxn modelId="{9B7450AD-3A40-45DB-8B65-1DC5EB1F84F4}" type="presParOf" srcId="{F7B9DD6B-A714-4089-B09A-1AA4A9F0AC63}" destId="{52AF73BA-0F3A-4EEE-82A4-99C871AF5579}" srcOrd="0" destOrd="0" presId="urn:microsoft.com/office/officeart/2005/8/layout/hierarchy1"/>
    <dgm:cxn modelId="{12028999-C0D4-455E-B40A-F37E837B8032}" type="presParOf" srcId="{F7B9DD6B-A714-4089-B09A-1AA4A9F0AC63}" destId="{558B803B-066B-4809-98FD-861C3CF58612}" srcOrd="1" destOrd="0" presId="urn:microsoft.com/office/officeart/2005/8/layout/hierarchy1"/>
    <dgm:cxn modelId="{9CEFC17B-F9B2-49B1-8955-D05669B32EC3}" type="presParOf" srcId="{558B803B-066B-4809-98FD-861C3CF58612}" destId="{89674597-448C-4E1D-BC17-A3A946190377}" srcOrd="0" destOrd="0" presId="urn:microsoft.com/office/officeart/2005/8/layout/hierarchy1"/>
    <dgm:cxn modelId="{1744C7EE-2081-4E8A-B98A-07ECE7B8DEAB}" type="presParOf" srcId="{89674597-448C-4E1D-BC17-A3A946190377}" destId="{EB2A3258-CFA0-4F15-B98F-53BF0E192B40}" srcOrd="0" destOrd="0" presId="urn:microsoft.com/office/officeart/2005/8/layout/hierarchy1"/>
    <dgm:cxn modelId="{1ED2BA28-3402-44BC-96D9-B2CDCA0B2B18}" type="presParOf" srcId="{89674597-448C-4E1D-BC17-A3A946190377}" destId="{6E2A82A0-343F-4341-BD71-C27DB7DCEC29}" srcOrd="1" destOrd="0" presId="urn:microsoft.com/office/officeart/2005/8/layout/hierarchy1"/>
    <dgm:cxn modelId="{1E01E542-DF56-4C82-A981-ECB9A9F75ECD}" type="presParOf" srcId="{558B803B-066B-4809-98FD-861C3CF58612}" destId="{2FFEFBE6-A1AB-4308-B2D6-D04422EC3881}" srcOrd="1" destOrd="0" presId="urn:microsoft.com/office/officeart/2005/8/layout/hierarchy1"/>
    <dgm:cxn modelId="{0405E158-EBCB-47B3-A8F3-5120E54102C3}" type="presParOf" srcId="{2FFEFBE6-A1AB-4308-B2D6-D04422EC3881}" destId="{11DC6144-F19E-4269-A45D-E2565E52A980}" srcOrd="0" destOrd="0" presId="urn:microsoft.com/office/officeart/2005/8/layout/hierarchy1"/>
    <dgm:cxn modelId="{3629DB4E-2B54-4D77-94E6-D0B8B3D13C93}" type="presParOf" srcId="{2FFEFBE6-A1AB-4308-B2D6-D04422EC3881}" destId="{3DFB030C-AFDD-4FF0-BE40-5CB2A723665D}" srcOrd="1" destOrd="0" presId="urn:microsoft.com/office/officeart/2005/8/layout/hierarchy1"/>
    <dgm:cxn modelId="{85FE9D40-26E9-4231-9C3A-1897B12A9062}" type="presParOf" srcId="{3DFB030C-AFDD-4FF0-BE40-5CB2A723665D}" destId="{F52674F4-6F77-47AB-81DF-116915AB0AE8}" srcOrd="0" destOrd="0" presId="urn:microsoft.com/office/officeart/2005/8/layout/hierarchy1"/>
    <dgm:cxn modelId="{A5B244D5-7900-41A6-AAD0-5DBB3A4C52A8}" type="presParOf" srcId="{F52674F4-6F77-47AB-81DF-116915AB0AE8}" destId="{A042EC16-DD28-4D67-BFAD-88174B1C03AF}" srcOrd="0" destOrd="0" presId="urn:microsoft.com/office/officeart/2005/8/layout/hierarchy1"/>
    <dgm:cxn modelId="{547D3FE9-BB27-41D6-BA10-35C2C41EDA1C}" type="presParOf" srcId="{F52674F4-6F77-47AB-81DF-116915AB0AE8}" destId="{566D86C5-6CE4-4052-8C0F-9D56B981A3DB}" srcOrd="1" destOrd="0" presId="urn:microsoft.com/office/officeart/2005/8/layout/hierarchy1"/>
    <dgm:cxn modelId="{55CBF723-F020-41CC-8EE8-EE3A668B905C}" type="presParOf" srcId="{3DFB030C-AFDD-4FF0-BE40-5CB2A723665D}" destId="{53CF3372-4C01-43A6-B404-5CC11DD0ADFC}" srcOrd="1" destOrd="0" presId="urn:microsoft.com/office/officeart/2005/8/layout/hierarchy1"/>
    <dgm:cxn modelId="{983801F3-16DF-4865-8C9A-76DAFDA63F3E}" type="presParOf" srcId="{53CF3372-4C01-43A6-B404-5CC11DD0ADFC}" destId="{B9B7C0C5-178A-44D8-99D8-539378850729}" srcOrd="0" destOrd="0" presId="urn:microsoft.com/office/officeart/2005/8/layout/hierarchy1"/>
    <dgm:cxn modelId="{584D35AA-9BFD-4211-93D1-B81D57FD127F}" type="presParOf" srcId="{53CF3372-4C01-43A6-B404-5CC11DD0ADFC}" destId="{4106E31B-0612-42B5-AF4C-367EE545B091}" srcOrd="1" destOrd="0" presId="urn:microsoft.com/office/officeart/2005/8/layout/hierarchy1"/>
    <dgm:cxn modelId="{D7CDDADF-BB7B-46E0-96FA-53A517A4816A}" type="presParOf" srcId="{4106E31B-0612-42B5-AF4C-367EE545B091}" destId="{9DEB7635-096C-4F85-A4AD-861FBB25D815}" srcOrd="0" destOrd="0" presId="urn:microsoft.com/office/officeart/2005/8/layout/hierarchy1"/>
    <dgm:cxn modelId="{8DC77ADA-5C61-4AD5-8461-A34631E41429}" type="presParOf" srcId="{9DEB7635-096C-4F85-A4AD-861FBB25D815}" destId="{DDB63B56-C198-470B-B826-FBB5C8D45308}" srcOrd="0" destOrd="0" presId="urn:microsoft.com/office/officeart/2005/8/layout/hierarchy1"/>
    <dgm:cxn modelId="{452EAE38-2AE7-47E9-B9DA-EC9D13B01B3F}" type="presParOf" srcId="{9DEB7635-096C-4F85-A4AD-861FBB25D815}" destId="{A51AC336-920D-44CA-A90F-46580D36D5B3}" srcOrd="1" destOrd="0" presId="urn:microsoft.com/office/officeart/2005/8/layout/hierarchy1"/>
    <dgm:cxn modelId="{7BACA1A7-09AF-4666-8C94-80594B0C2135}" type="presParOf" srcId="{4106E31B-0612-42B5-AF4C-367EE545B091}" destId="{BA8DC35F-FEE3-414E-8152-CBDB1FAD2389}" srcOrd="1" destOrd="0" presId="urn:microsoft.com/office/officeart/2005/8/layout/hierarchy1"/>
    <dgm:cxn modelId="{57912F32-5D74-4C9D-ABAF-C1AC33D079A6}" type="presParOf" srcId="{BA8DC35F-FEE3-414E-8152-CBDB1FAD2389}" destId="{13CEEE7B-259B-4526-97AB-6A722345F94D}" srcOrd="0" destOrd="0" presId="urn:microsoft.com/office/officeart/2005/8/layout/hierarchy1"/>
    <dgm:cxn modelId="{7CAF02BC-141A-443F-9A82-06372703640F}" type="presParOf" srcId="{BA8DC35F-FEE3-414E-8152-CBDB1FAD2389}" destId="{E56A5333-7F13-433D-9157-3F27C73E3ACE}" srcOrd="1" destOrd="0" presId="urn:microsoft.com/office/officeart/2005/8/layout/hierarchy1"/>
    <dgm:cxn modelId="{6F1A0774-24A4-406F-867E-8B6FE4F669B8}" type="presParOf" srcId="{E56A5333-7F13-433D-9157-3F27C73E3ACE}" destId="{D7E70A27-EA6F-47C8-82E6-4128F539B88E}" srcOrd="0" destOrd="0" presId="urn:microsoft.com/office/officeart/2005/8/layout/hierarchy1"/>
    <dgm:cxn modelId="{E1D6A570-164D-434F-9D87-B6CF20D534E4}" type="presParOf" srcId="{D7E70A27-EA6F-47C8-82E6-4128F539B88E}" destId="{C9651940-A2F0-4D61-8AF5-15EB800E2F4F}" srcOrd="0" destOrd="0" presId="urn:microsoft.com/office/officeart/2005/8/layout/hierarchy1"/>
    <dgm:cxn modelId="{9C6EBDF7-E502-425A-85DF-1795341ACCC7}" type="presParOf" srcId="{D7E70A27-EA6F-47C8-82E6-4128F539B88E}" destId="{BDFA4545-0832-4E79-B05E-540763BF01FB}" srcOrd="1" destOrd="0" presId="urn:microsoft.com/office/officeart/2005/8/layout/hierarchy1"/>
    <dgm:cxn modelId="{D8D07F13-F33A-438E-BA61-5656A32E366E}" type="presParOf" srcId="{E56A5333-7F13-433D-9157-3F27C73E3ACE}" destId="{C8669CE7-E4F6-4AFF-B663-F4E7089F224C}" srcOrd="1" destOrd="0" presId="urn:microsoft.com/office/officeart/2005/8/layout/hierarchy1"/>
    <dgm:cxn modelId="{D56F72F5-73AA-4A2E-93D1-6707D498189C}" type="presParOf" srcId="{C8669CE7-E4F6-4AFF-B663-F4E7089F224C}" destId="{3657CE9A-2787-4075-88D8-4E66622043D8}" srcOrd="0" destOrd="0" presId="urn:microsoft.com/office/officeart/2005/8/layout/hierarchy1"/>
    <dgm:cxn modelId="{9B5A32FB-4656-49FD-966F-C2CA02580CAB}" type="presParOf" srcId="{C8669CE7-E4F6-4AFF-B663-F4E7089F224C}" destId="{4E2C7E78-87F6-4DB2-8E78-5991356D60E2}" srcOrd="1" destOrd="0" presId="urn:microsoft.com/office/officeart/2005/8/layout/hierarchy1"/>
    <dgm:cxn modelId="{FB21BAF3-38A0-46C8-86CB-52441EE2AFEC}" type="presParOf" srcId="{4E2C7E78-87F6-4DB2-8E78-5991356D60E2}" destId="{F742DAF3-0EAA-4F5C-9E45-22FA9168C5FE}" srcOrd="0" destOrd="0" presId="urn:microsoft.com/office/officeart/2005/8/layout/hierarchy1"/>
    <dgm:cxn modelId="{932C9C2E-4FC5-4BAB-A8EA-D3DDCF1F4AAC}" type="presParOf" srcId="{F742DAF3-0EAA-4F5C-9E45-22FA9168C5FE}" destId="{B1E33621-F11B-4916-8744-79BC047990EA}" srcOrd="0" destOrd="0" presId="urn:microsoft.com/office/officeart/2005/8/layout/hierarchy1"/>
    <dgm:cxn modelId="{C6F88855-656A-4034-9B9A-C80097086A8F}" type="presParOf" srcId="{F742DAF3-0EAA-4F5C-9E45-22FA9168C5FE}" destId="{D838C4A6-5F60-4849-B0D1-9FA9FFB949F9}" srcOrd="1" destOrd="0" presId="urn:microsoft.com/office/officeart/2005/8/layout/hierarchy1"/>
    <dgm:cxn modelId="{996690B5-117F-4B76-AC73-77B3D53912FA}" type="presParOf" srcId="{4E2C7E78-87F6-4DB2-8E78-5991356D60E2}" destId="{E2C6415A-E256-40C9-9A1E-1CD54EBDCB61}" srcOrd="1" destOrd="0" presId="urn:microsoft.com/office/officeart/2005/8/layout/hierarchy1"/>
    <dgm:cxn modelId="{3A65B577-AC40-46AB-8367-CF00D96390B6}" type="presParOf" srcId="{E2C6415A-E256-40C9-9A1E-1CD54EBDCB61}" destId="{D949482D-BCA1-4A20-AB49-32EF0B1560DC}" srcOrd="0" destOrd="0" presId="urn:microsoft.com/office/officeart/2005/8/layout/hierarchy1"/>
    <dgm:cxn modelId="{23DFE34B-0385-4240-A90C-E6A809BF0174}" type="presParOf" srcId="{E2C6415A-E256-40C9-9A1E-1CD54EBDCB61}" destId="{6939F6A3-5FDE-4026-A010-B87C8F6A1631}" srcOrd="1" destOrd="0" presId="urn:microsoft.com/office/officeart/2005/8/layout/hierarchy1"/>
    <dgm:cxn modelId="{D6DA0792-2103-42DA-A57D-CC0B1C1854A7}" type="presParOf" srcId="{6939F6A3-5FDE-4026-A010-B87C8F6A1631}" destId="{32157B62-89F5-48AF-A661-1905419EE437}" srcOrd="0" destOrd="0" presId="urn:microsoft.com/office/officeart/2005/8/layout/hierarchy1"/>
    <dgm:cxn modelId="{1508F344-DF04-4299-8BB8-9DB042B356F2}" type="presParOf" srcId="{32157B62-89F5-48AF-A661-1905419EE437}" destId="{58EDE388-05EB-43DE-9243-CB2C7EFC2360}" srcOrd="0" destOrd="0" presId="urn:microsoft.com/office/officeart/2005/8/layout/hierarchy1"/>
    <dgm:cxn modelId="{4898E13D-E131-4C02-98D7-83B764BEEAC9}" type="presParOf" srcId="{32157B62-89F5-48AF-A661-1905419EE437}" destId="{F1C8C2C3-D77B-4F06-B64E-4152584DC18A}" srcOrd="1" destOrd="0" presId="urn:microsoft.com/office/officeart/2005/8/layout/hierarchy1"/>
    <dgm:cxn modelId="{15662AA2-01AA-4DE0-A3C7-AC9740D98FF5}" type="presParOf" srcId="{6939F6A3-5FDE-4026-A010-B87C8F6A1631}" destId="{4F0BF277-98FC-42AF-A768-E4A6BF2ED853}" srcOrd="1" destOrd="0" presId="urn:microsoft.com/office/officeart/2005/8/layout/hierarchy1"/>
    <dgm:cxn modelId="{BB70F3F4-BB2A-4F4F-A367-E0B3A08BA945}" type="presParOf" srcId="{813557F4-1D26-4307-9D29-0A25D1F65331}" destId="{37253C22-BED0-40FD-8572-5D6657A271C0}" srcOrd="4" destOrd="0" presId="urn:microsoft.com/office/officeart/2005/8/layout/hierarchy1"/>
    <dgm:cxn modelId="{C2391640-6398-47F0-A923-6FAAF12CC885}" type="presParOf" srcId="{813557F4-1D26-4307-9D29-0A25D1F65331}" destId="{B6555D4C-6249-4E2F-B3D7-394A5A3599CB}" srcOrd="5" destOrd="0" presId="urn:microsoft.com/office/officeart/2005/8/layout/hierarchy1"/>
    <dgm:cxn modelId="{9B4872DB-2A40-4A89-8FEE-1A8DEAF26518}" type="presParOf" srcId="{B6555D4C-6249-4E2F-B3D7-394A5A3599CB}" destId="{567544F7-09B9-4930-A119-FBB00D834932}" srcOrd="0" destOrd="0" presId="urn:microsoft.com/office/officeart/2005/8/layout/hierarchy1"/>
    <dgm:cxn modelId="{8B071B08-C7C6-4D1D-AAA8-BB83058D5A75}" type="presParOf" srcId="{567544F7-09B9-4930-A119-FBB00D834932}" destId="{32754CE2-96D0-4D80-8F51-7423FA708344}" srcOrd="0" destOrd="0" presId="urn:microsoft.com/office/officeart/2005/8/layout/hierarchy1"/>
    <dgm:cxn modelId="{36950E4D-DB78-40FD-B839-CD6893E54AD2}" type="presParOf" srcId="{567544F7-09B9-4930-A119-FBB00D834932}" destId="{F3AE5822-2B1E-45BA-AA3A-18346D593A8B}" srcOrd="1" destOrd="0" presId="urn:microsoft.com/office/officeart/2005/8/layout/hierarchy1"/>
    <dgm:cxn modelId="{EB874F9E-DB4B-459A-9C57-69A6078E8ACC}" type="presParOf" srcId="{B6555D4C-6249-4E2F-B3D7-394A5A3599CB}" destId="{3FE5F079-F01D-4A29-86EB-DA939BEAC8FC}" srcOrd="1" destOrd="0" presId="urn:microsoft.com/office/officeart/2005/8/layout/hierarchy1"/>
    <dgm:cxn modelId="{AFA32445-2569-4056-9D0B-61A7DE3693C9}" type="presParOf" srcId="{3FE5F079-F01D-4A29-86EB-DA939BEAC8FC}" destId="{FB5F05A2-314B-4089-AB02-70C67C416519}" srcOrd="0" destOrd="0" presId="urn:microsoft.com/office/officeart/2005/8/layout/hierarchy1"/>
    <dgm:cxn modelId="{60EA2A0E-D4BB-43AE-93C0-BA8770511559}" type="presParOf" srcId="{3FE5F079-F01D-4A29-86EB-DA939BEAC8FC}" destId="{E9CF88F2-A52F-436C-966D-534B03C4D7FB}" srcOrd="1" destOrd="0" presId="urn:microsoft.com/office/officeart/2005/8/layout/hierarchy1"/>
    <dgm:cxn modelId="{CD249937-3FD5-42EB-93AB-BCA9071DB331}" type="presParOf" srcId="{E9CF88F2-A52F-436C-966D-534B03C4D7FB}" destId="{8051DB33-B553-46C5-9E28-6A899494357C}" srcOrd="0" destOrd="0" presId="urn:microsoft.com/office/officeart/2005/8/layout/hierarchy1"/>
    <dgm:cxn modelId="{2B2C98F1-E587-4E48-BAAB-530ED5F47030}" type="presParOf" srcId="{8051DB33-B553-46C5-9E28-6A899494357C}" destId="{61EC5CD6-7910-4E99-9F0C-C28701B0EBB8}" srcOrd="0" destOrd="0" presId="urn:microsoft.com/office/officeart/2005/8/layout/hierarchy1"/>
    <dgm:cxn modelId="{F5196FBE-6DB8-4EBB-B803-B8CBF6516DC9}" type="presParOf" srcId="{8051DB33-B553-46C5-9E28-6A899494357C}" destId="{00D78CB7-8D79-4321-8F12-ABD9097DB336}" srcOrd="1" destOrd="0" presId="urn:microsoft.com/office/officeart/2005/8/layout/hierarchy1"/>
    <dgm:cxn modelId="{D004EF0D-84F2-42B0-A83B-EBE4AA651121}" type="presParOf" srcId="{E9CF88F2-A52F-436C-966D-534B03C4D7FB}" destId="{5BAD9FBE-B691-4EE0-9AAE-02B0A5A34073}"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5F05A2-314B-4089-AB02-70C67C416519}">
      <dsp:nvSpPr>
        <dsp:cNvPr id="0" name=""/>
        <dsp:cNvSpPr/>
      </dsp:nvSpPr>
      <dsp:spPr>
        <a:xfrm>
          <a:off x="5634183" y="1913185"/>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53C22-BED0-40FD-8572-5D6657A271C0}">
      <dsp:nvSpPr>
        <dsp:cNvPr id="0" name=""/>
        <dsp:cNvSpPr/>
      </dsp:nvSpPr>
      <dsp:spPr>
        <a:xfrm>
          <a:off x="3450414" y="1074261"/>
          <a:ext cx="2229489" cy="263532"/>
        </a:xfrm>
        <a:custGeom>
          <a:avLst/>
          <a:gdLst/>
          <a:ahLst/>
          <a:cxnLst/>
          <a:rect l="0" t="0" r="0" b="0"/>
          <a:pathLst>
            <a:path>
              <a:moveTo>
                <a:pt x="0" y="0"/>
              </a:moveTo>
              <a:lnTo>
                <a:pt x="0" y="179589"/>
              </a:lnTo>
              <a:lnTo>
                <a:pt x="2229489" y="179589"/>
              </a:lnTo>
              <a:lnTo>
                <a:pt x="2229489" y="2635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9482D-BCA1-4A20-AB49-32EF0B1560DC}">
      <dsp:nvSpPr>
        <dsp:cNvPr id="0" name=""/>
        <dsp:cNvSpPr/>
      </dsp:nvSpPr>
      <dsp:spPr>
        <a:xfrm>
          <a:off x="3080001" y="5474360"/>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7CE9A-2787-4075-88D8-4E66622043D8}">
      <dsp:nvSpPr>
        <dsp:cNvPr id="0" name=""/>
        <dsp:cNvSpPr/>
      </dsp:nvSpPr>
      <dsp:spPr>
        <a:xfrm>
          <a:off x="3080001" y="4869149"/>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CEEE7B-259B-4526-97AB-6A722345F94D}">
      <dsp:nvSpPr>
        <dsp:cNvPr id="0" name=""/>
        <dsp:cNvSpPr/>
      </dsp:nvSpPr>
      <dsp:spPr>
        <a:xfrm>
          <a:off x="3080001" y="4101160"/>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B7C0C5-178A-44D8-99D8-539378850729}">
      <dsp:nvSpPr>
        <dsp:cNvPr id="0" name=""/>
        <dsp:cNvSpPr/>
      </dsp:nvSpPr>
      <dsp:spPr>
        <a:xfrm>
          <a:off x="3080001" y="3437604"/>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C6144-F19E-4269-A45D-E2565E52A980}">
      <dsp:nvSpPr>
        <dsp:cNvPr id="0" name=""/>
        <dsp:cNvSpPr/>
      </dsp:nvSpPr>
      <dsp:spPr>
        <a:xfrm>
          <a:off x="3080001" y="2752108"/>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F73BA-0F3A-4EEE-82A4-99C871AF5579}">
      <dsp:nvSpPr>
        <dsp:cNvPr id="0" name=""/>
        <dsp:cNvSpPr/>
      </dsp:nvSpPr>
      <dsp:spPr>
        <a:xfrm>
          <a:off x="3080001" y="1913185"/>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AB8E23-629D-44DC-A30F-85604361E78A}">
      <dsp:nvSpPr>
        <dsp:cNvPr id="0" name=""/>
        <dsp:cNvSpPr/>
      </dsp:nvSpPr>
      <dsp:spPr>
        <a:xfrm>
          <a:off x="3125721" y="1074261"/>
          <a:ext cx="324692" cy="263532"/>
        </a:xfrm>
        <a:custGeom>
          <a:avLst/>
          <a:gdLst/>
          <a:ahLst/>
          <a:cxnLst/>
          <a:rect l="0" t="0" r="0" b="0"/>
          <a:pathLst>
            <a:path>
              <a:moveTo>
                <a:pt x="324692" y="0"/>
              </a:moveTo>
              <a:lnTo>
                <a:pt x="324692" y="179589"/>
              </a:lnTo>
              <a:lnTo>
                <a:pt x="0" y="179589"/>
              </a:lnTo>
              <a:lnTo>
                <a:pt x="0" y="2635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2DBB3-785B-4C07-AE6A-0314DA59CE5A}">
      <dsp:nvSpPr>
        <dsp:cNvPr id="0" name=""/>
        <dsp:cNvSpPr/>
      </dsp:nvSpPr>
      <dsp:spPr>
        <a:xfrm>
          <a:off x="850512" y="4285555"/>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D5081-F59E-497F-B4DD-BEAE6F546BDC}">
      <dsp:nvSpPr>
        <dsp:cNvPr id="0" name=""/>
        <dsp:cNvSpPr/>
      </dsp:nvSpPr>
      <dsp:spPr>
        <a:xfrm>
          <a:off x="850512" y="3591032"/>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9CAC0-3273-4611-A758-FF6D37F80D21}">
      <dsp:nvSpPr>
        <dsp:cNvPr id="0" name=""/>
        <dsp:cNvSpPr/>
      </dsp:nvSpPr>
      <dsp:spPr>
        <a:xfrm>
          <a:off x="850512" y="2752108"/>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EB057-3C0E-47FB-99CF-4F8871F3F69C}">
      <dsp:nvSpPr>
        <dsp:cNvPr id="0" name=""/>
        <dsp:cNvSpPr/>
      </dsp:nvSpPr>
      <dsp:spPr>
        <a:xfrm>
          <a:off x="850512" y="1913185"/>
          <a:ext cx="91440" cy="263532"/>
        </a:xfrm>
        <a:custGeom>
          <a:avLst/>
          <a:gdLst/>
          <a:ahLst/>
          <a:cxnLst/>
          <a:rect l="0" t="0" r="0" b="0"/>
          <a:pathLst>
            <a:path>
              <a:moveTo>
                <a:pt x="45720" y="0"/>
              </a:moveTo>
              <a:lnTo>
                <a:pt x="45720" y="2635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DE1806-756D-4268-8EAB-9D6D12C1FE8C}">
      <dsp:nvSpPr>
        <dsp:cNvPr id="0" name=""/>
        <dsp:cNvSpPr/>
      </dsp:nvSpPr>
      <dsp:spPr>
        <a:xfrm>
          <a:off x="896232" y="1074261"/>
          <a:ext cx="2554182" cy="263532"/>
        </a:xfrm>
        <a:custGeom>
          <a:avLst/>
          <a:gdLst/>
          <a:ahLst/>
          <a:cxnLst/>
          <a:rect l="0" t="0" r="0" b="0"/>
          <a:pathLst>
            <a:path>
              <a:moveTo>
                <a:pt x="2554182" y="0"/>
              </a:moveTo>
              <a:lnTo>
                <a:pt x="2554182" y="179589"/>
              </a:lnTo>
              <a:lnTo>
                <a:pt x="0" y="179589"/>
              </a:lnTo>
              <a:lnTo>
                <a:pt x="0" y="2635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9662DE-04D6-4141-9D94-A4DBECD40A3A}">
      <dsp:nvSpPr>
        <dsp:cNvPr id="0" name=""/>
        <dsp:cNvSpPr/>
      </dsp:nvSpPr>
      <dsp:spPr>
        <a:xfrm>
          <a:off x="3404694" y="434918"/>
          <a:ext cx="91440" cy="263532"/>
        </a:xfrm>
        <a:custGeom>
          <a:avLst/>
          <a:gdLst/>
          <a:ahLst/>
          <a:cxnLst/>
          <a:rect l="0" t="0" r="0" b="0"/>
          <a:pathLst>
            <a:path>
              <a:moveTo>
                <a:pt x="45720" y="0"/>
              </a:moveTo>
              <a:lnTo>
                <a:pt x="45720" y="2635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259A17-C5F9-4A58-B045-7595DD16D89A}">
      <dsp:nvSpPr>
        <dsp:cNvPr id="0" name=""/>
        <dsp:cNvSpPr/>
      </dsp:nvSpPr>
      <dsp:spPr>
        <a:xfrm>
          <a:off x="2510555" y="128735"/>
          <a:ext cx="1879717" cy="30618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2ED48A-3B74-42B7-B87D-623596A4B4EA}">
      <dsp:nvSpPr>
        <dsp:cNvPr id="0" name=""/>
        <dsp:cNvSpPr/>
      </dsp:nvSpPr>
      <dsp:spPr>
        <a:xfrm>
          <a:off x="2611236" y="224382"/>
          <a:ext cx="1879717" cy="30618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Tế bào B bị phá hủy</a:t>
          </a:r>
          <a:endParaRPr lang="en-US" sz="1200" kern="1200">
            <a:latin typeface="calibri" panose="020F0502020204030204" pitchFamily="34" charset="0"/>
            <a:cs typeface="calibri" panose="020F0502020204030204" pitchFamily="34" charset="0"/>
          </a:endParaRPr>
        </a:p>
      </dsp:txBody>
      <dsp:txXfrm>
        <a:off x="2620204" y="233350"/>
        <a:ext cx="1861781" cy="288246"/>
      </dsp:txXfrm>
    </dsp:sp>
    <dsp:sp modelId="{8BC7150B-886E-426D-9F9C-500FEB99E672}">
      <dsp:nvSpPr>
        <dsp:cNvPr id="0" name=""/>
        <dsp:cNvSpPr/>
      </dsp:nvSpPr>
      <dsp:spPr>
        <a:xfrm>
          <a:off x="2602854" y="698450"/>
          <a:ext cx="1695120" cy="37581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5EDA66-CBA4-4CD7-A818-9E75F530111F}">
      <dsp:nvSpPr>
        <dsp:cNvPr id="0" name=""/>
        <dsp:cNvSpPr/>
      </dsp:nvSpPr>
      <dsp:spPr>
        <a:xfrm>
          <a:off x="2703534" y="794097"/>
          <a:ext cx="1695120" cy="37581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Giảm tiết insulin</a:t>
          </a:r>
          <a:endParaRPr lang="en-US" sz="1200" kern="1200">
            <a:latin typeface="calibri" panose="020F0502020204030204" pitchFamily="34" charset="0"/>
            <a:cs typeface="calibri" panose="020F0502020204030204" pitchFamily="34" charset="0"/>
          </a:endParaRPr>
        </a:p>
      </dsp:txBody>
      <dsp:txXfrm>
        <a:off x="2714541" y="805104"/>
        <a:ext cx="1673106" cy="353797"/>
      </dsp:txXfrm>
    </dsp:sp>
    <dsp:sp modelId="{D23EA4EF-9BE2-46DE-8714-9E6087632C5C}">
      <dsp:nvSpPr>
        <dsp:cNvPr id="0" name=""/>
        <dsp:cNvSpPr/>
      </dsp:nvSpPr>
      <dsp:spPr>
        <a:xfrm>
          <a:off x="58" y="1337794"/>
          <a:ext cx="1792348" cy="57539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0B8C51-159E-4DF7-9168-89528D8E084A}">
      <dsp:nvSpPr>
        <dsp:cNvPr id="0" name=""/>
        <dsp:cNvSpPr/>
      </dsp:nvSpPr>
      <dsp:spPr>
        <a:xfrm>
          <a:off x="100739" y="1433440"/>
          <a:ext cx="1792348" cy="57539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t-IT" sz="1200" kern="1200">
              <a:latin typeface="calibri" panose="020F0502020204030204" pitchFamily="34" charset="0"/>
              <a:cs typeface="calibri" panose="020F0502020204030204" pitchFamily="34" charset="0"/>
            </a:rPr>
            <a:t>Tăng tạo đường mới</a:t>
          </a:r>
          <a:br>
            <a:rPr lang="vi-VN" sz="1200" kern="1200">
              <a:latin typeface="calibri" panose="020F0502020204030204" pitchFamily="34" charset="0"/>
              <a:cs typeface="calibri" panose="020F0502020204030204" pitchFamily="34" charset="0"/>
            </a:rPr>
          </a:br>
          <a:r>
            <a:rPr lang="it-IT" sz="1200" kern="1200">
              <a:latin typeface="calibri" panose="020F0502020204030204" pitchFamily="34" charset="0"/>
              <a:cs typeface="calibri" panose="020F0502020204030204" pitchFamily="34" charset="0"/>
            </a:rPr>
            <a:t>Giảm tiêu dùng Glucose</a:t>
          </a:r>
          <a:endParaRPr lang="en-US" sz="1200" kern="1200">
            <a:latin typeface="calibri" panose="020F0502020204030204" pitchFamily="34" charset="0"/>
            <a:cs typeface="calibri" panose="020F0502020204030204" pitchFamily="34" charset="0"/>
          </a:endParaRPr>
        </a:p>
      </dsp:txBody>
      <dsp:txXfrm>
        <a:off x="117592" y="1450293"/>
        <a:ext cx="1758642" cy="541685"/>
      </dsp:txXfrm>
    </dsp:sp>
    <dsp:sp modelId="{A1C2DD2F-C838-467B-9180-6135440C4EEA}">
      <dsp:nvSpPr>
        <dsp:cNvPr id="0" name=""/>
        <dsp:cNvSpPr/>
      </dsp:nvSpPr>
      <dsp:spPr>
        <a:xfrm>
          <a:off x="29810" y="2176717"/>
          <a:ext cx="1732843" cy="57539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90D3EB-D6CA-4358-B059-855686CF8003}">
      <dsp:nvSpPr>
        <dsp:cNvPr id="0" name=""/>
        <dsp:cNvSpPr/>
      </dsp:nvSpPr>
      <dsp:spPr>
        <a:xfrm>
          <a:off x="130491" y="2272364"/>
          <a:ext cx="1732843" cy="57539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Tăng đường huyết</a:t>
          </a:r>
          <a:br>
            <a:rPr lang="vi-VN" sz="1200" kern="1200">
              <a:latin typeface="calibri" panose="020F0502020204030204" pitchFamily="34" charset="0"/>
              <a:cs typeface="calibri" panose="020F0502020204030204" pitchFamily="34" charset="0"/>
            </a:rPr>
          </a:br>
          <a:r>
            <a:rPr lang="vi-VN" sz="1200" kern="1200">
              <a:latin typeface="calibri" panose="020F0502020204030204" pitchFamily="34" charset="0"/>
              <a:cs typeface="calibri" panose="020F0502020204030204" pitchFamily="34" charset="0"/>
            </a:rPr>
            <a:t>Tăng ALTT huyết tương</a:t>
          </a:r>
          <a:endParaRPr lang="en-US" sz="1200" kern="1200">
            <a:latin typeface="calibri" panose="020F0502020204030204" pitchFamily="34" charset="0"/>
            <a:cs typeface="calibri" panose="020F0502020204030204" pitchFamily="34" charset="0"/>
          </a:endParaRPr>
        </a:p>
      </dsp:txBody>
      <dsp:txXfrm>
        <a:off x="147344" y="2289217"/>
        <a:ext cx="1699137" cy="541685"/>
      </dsp:txXfrm>
    </dsp:sp>
    <dsp:sp modelId="{CC91E9CA-420F-43C7-8850-01740C14C2B4}">
      <dsp:nvSpPr>
        <dsp:cNvPr id="0" name=""/>
        <dsp:cNvSpPr/>
      </dsp:nvSpPr>
      <dsp:spPr>
        <a:xfrm>
          <a:off x="151023" y="3015641"/>
          <a:ext cx="1490417" cy="57539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8BF614-1F5E-47DE-9048-F1F5C05E4124}">
      <dsp:nvSpPr>
        <dsp:cNvPr id="0" name=""/>
        <dsp:cNvSpPr/>
      </dsp:nvSpPr>
      <dsp:spPr>
        <a:xfrm>
          <a:off x="251704" y="3111287"/>
          <a:ext cx="1490417" cy="57539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Tăng đường niệu</a:t>
          </a:r>
          <a:br>
            <a:rPr lang="vi-VN" sz="1200" kern="1200">
              <a:latin typeface="calibri" panose="020F0502020204030204" pitchFamily="34" charset="0"/>
              <a:cs typeface="calibri" panose="020F0502020204030204" pitchFamily="34" charset="0"/>
            </a:rPr>
          </a:br>
          <a:r>
            <a:rPr lang="vi-VN" sz="1200" kern="1200">
              <a:latin typeface="calibri" panose="020F0502020204030204" pitchFamily="34" charset="0"/>
              <a:cs typeface="calibri" panose="020F0502020204030204" pitchFamily="34" charset="0"/>
            </a:rPr>
            <a:t>(khi ĐH &gt;180mg%)</a:t>
          </a:r>
          <a:endParaRPr lang="en-US" sz="1200" kern="1200">
            <a:latin typeface="calibri" panose="020F0502020204030204" pitchFamily="34" charset="0"/>
            <a:cs typeface="calibri" panose="020F0502020204030204" pitchFamily="34" charset="0"/>
          </a:endParaRPr>
        </a:p>
      </dsp:txBody>
      <dsp:txXfrm>
        <a:off x="268557" y="3128140"/>
        <a:ext cx="1456711" cy="541685"/>
      </dsp:txXfrm>
    </dsp:sp>
    <dsp:sp modelId="{8C4AFF4E-78F5-46F2-A21B-B33B2C6EC7D7}">
      <dsp:nvSpPr>
        <dsp:cNvPr id="0" name=""/>
        <dsp:cNvSpPr/>
      </dsp:nvSpPr>
      <dsp:spPr>
        <a:xfrm>
          <a:off x="195360" y="3854564"/>
          <a:ext cx="1401743" cy="43099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0E3EDD-713F-4DEE-A18B-C6EA77AD4BB4}">
      <dsp:nvSpPr>
        <dsp:cNvPr id="0" name=""/>
        <dsp:cNvSpPr/>
      </dsp:nvSpPr>
      <dsp:spPr>
        <a:xfrm>
          <a:off x="296041" y="3950211"/>
          <a:ext cx="1401743" cy="43099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Đa niệu thẩm thấu</a:t>
          </a:r>
          <a:endParaRPr lang="en-US" sz="1200" kern="1200">
            <a:latin typeface="calibri" panose="020F0502020204030204" pitchFamily="34" charset="0"/>
            <a:cs typeface="calibri" panose="020F0502020204030204" pitchFamily="34" charset="0"/>
          </a:endParaRPr>
        </a:p>
      </dsp:txBody>
      <dsp:txXfrm>
        <a:off x="308664" y="3962834"/>
        <a:ext cx="1376497" cy="405745"/>
      </dsp:txXfrm>
    </dsp:sp>
    <dsp:sp modelId="{9268A232-1BAC-431E-A059-79065E388F24}">
      <dsp:nvSpPr>
        <dsp:cNvPr id="0" name=""/>
        <dsp:cNvSpPr/>
      </dsp:nvSpPr>
      <dsp:spPr>
        <a:xfrm>
          <a:off x="143593" y="4549088"/>
          <a:ext cx="1505278" cy="57539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181A23-7C89-4B74-BD71-F77927E99999}">
      <dsp:nvSpPr>
        <dsp:cNvPr id="0" name=""/>
        <dsp:cNvSpPr/>
      </dsp:nvSpPr>
      <dsp:spPr>
        <a:xfrm>
          <a:off x="244274" y="4644734"/>
          <a:ext cx="1505278" cy="57539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Tiểu nhiều</a:t>
          </a:r>
          <a:br>
            <a:rPr lang="vi-VN" sz="1200" kern="1200">
              <a:latin typeface="calibri" panose="020F0502020204030204" pitchFamily="34" charset="0"/>
              <a:cs typeface="calibri" panose="020F0502020204030204" pitchFamily="34" charset="0"/>
            </a:rPr>
          </a:br>
          <a:r>
            <a:rPr lang="vi-VN" sz="1200" kern="1200">
              <a:latin typeface="calibri" panose="020F0502020204030204" pitchFamily="34" charset="0"/>
              <a:cs typeface="calibri" panose="020F0502020204030204" pitchFamily="34" charset="0"/>
            </a:rPr>
            <a:t>Uống nhiều bù trừ</a:t>
          </a:r>
          <a:endParaRPr lang="en-US" sz="1200" kern="1200">
            <a:latin typeface="calibri" panose="020F0502020204030204" pitchFamily="34" charset="0"/>
            <a:cs typeface="calibri" panose="020F0502020204030204" pitchFamily="34" charset="0"/>
          </a:endParaRPr>
        </a:p>
      </dsp:txBody>
      <dsp:txXfrm>
        <a:off x="261127" y="4661587"/>
        <a:ext cx="1471572" cy="541685"/>
      </dsp:txXfrm>
    </dsp:sp>
    <dsp:sp modelId="{F72887C3-2C9A-451F-AB97-AC49516634B0}">
      <dsp:nvSpPr>
        <dsp:cNvPr id="0" name=""/>
        <dsp:cNvSpPr/>
      </dsp:nvSpPr>
      <dsp:spPr>
        <a:xfrm>
          <a:off x="1993768" y="1337794"/>
          <a:ext cx="2263906" cy="57539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C7807C-76E8-447E-A513-47463CC3426D}">
      <dsp:nvSpPr>
        <dsp:cNvPr id="0" name=""/>
        <dsp:cNvSpPr/>
      </dsp:nvSpPr>
      <dsp:spPr>
        <a:xfrm>
          <a:off x="2094449" y="1433440"/>
          <a:ext cx="2263906" cy="57539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t-IT" sz="1200" kern="1200">
              <a:latin typeface="calibri" panose="020F0502020204030204" pitchFamily="34" charset="0"/>
              <a:cs typeface="calibri" panose="020F0502020204030204" pitchFamily="34" charset="0"/>
            </a:rPr>
            <a:t>Tăng phá hủy  Lipid</a:t>
          </a:r>
          <a:br>
            <a:rPr lang="vi-VN" sz="1200" kern="1200">
              <a:latin typeface="calibri" panose="020F0502020204030204" pitchFamily="34" charset="0"/>
              <a:cs typeface="calibri" panose="020F0502020204030204" pitchFamily="34" charset="0"/>
            </a:rPr>
          </a:br>
          <a:r>
            <a:rPr lang="it-IT" sz="1200" kern="1200">
              <a:latin typeface="calibri" panose="020F0502020204030204" pitchFamily="34" charset="0"/>
              <a:cs typeface="calibri" panose="020F0502020204030204" pitchFamily="34" charset="0"/>
            </a:rPr>
            <a:t>Giảm tổng hợp Lipid</a:t>
          </a:r>
          <a:br>
            <a:rPr lang="vi-VN" sz="1200" kern="1200">
              <a:latin typeface="calibri" panose="020F0502020204030204" pitchFamily="34" charset="0"/>
              <a:cs typeface="calibri" panose="020F0502020204030204" pitchFamily="34" charset="0"/>
            </a:rPr>
          </a:br>
          <a:r>
            <a:rPr lang="vi-VN" sz="1200" kern="1200">
              <a:latin typeface="calibri" panose="020F0502020204030204" pitchFamily="34" charset="0"/>
              <a:cs typeface="calibri" panose="020F0502020204030204" pitchFamily="34" charset="0"/>
            </a:rPr>
            <a:t>(ly giải mô mỡ)</a:t>
          </a:r>
          <a:endParaRPr lang="en-US" sz="1200" kern="1200">
            <a:latin typeface="calibri" panose="020F0502020204030204" pitchFamily="34" charset="0"/>
            <a:cs typeface="calibri" panose="020F0502020204030204" pitchFamily="34" charset="0"/>
          </a:endParaRPr>
        </a:p>
      </dsp:txBody>
      <dsp:txXfrm>
        <a:off x="2111302" y="1450293"/>
        <a:ext cx="2230200" cy="541685"/>
      </dsp:txXfrm>
    </dsp:sp>
    <dsp:sp modelId="{EB2A3258-CFA0-4F15-B98F-53BF0E192B40}">
      <dsp:nvSpPr>
        <dsp:cNvPr id="0" name=""/>
        <dsp:cNvSpPr/>
      </dsp:nvSpPr>
      <dsp:spPr>
        <a:xfrm>
          <a:off x="2257895" y="2176717"/>
          <a:ext cx="1735652" cy="57539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2A82A0-343F-4341-BD71-C27DB7DCEC29}">
      <dsp:nvSpPr>
        <dsp:cNvPr id="0" name=""/>
        <dsp:cNvSpPr/>
      </dsp:nvSpPr>
      <dsp:spPr>
        <a:xfrm>
          <a:off x="2358576" y="2272364"/>
          <a:ext cx="1735652" cy="57539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t-IT" sz="1200" kern="1200">
              <a:latin typeface="calibri" panose="020F0502020204030204" pitchFamily="34" charset="0"/>
              <a:cs typeface="calibri" panose="020F0502020204030204" pitchFamily="34" charset="0"/>
            </a:rPr>
            <a:t>Tăng lipid toàn phần</a:t>
          </a:r>
          <a:br>
            <a:rPr lang="vi-VN" sz="1200" kern="1200">
              <a:latin typeface="calibri" panose="020F0502020204030204" pitchFamily="34" charset="0"/>
              <a:cs typeface="calibri" panose="020F0502020204030204" pitchFamily="34" charset="0"/>
            </a:rPr>
          </a:br>
          <a:r>
            <a:rPr lang="vi-VN" sz="1200" kern="1200">
              <a:latin typeface="calibri" panose="020F0502020204030204" pitchFamily="34" charset="0"/>
              <a:cs typeface="calibri" panose="020F0502020204030204" pitchFamily="34" charset="0"/>
            </a:rPr>
            <a:t>Tăng TG, C, FFA</a:t>
          </a:r>
          <a:endParaRPr lang="en-US" sz="1200" kern="1200">
            <a:latin typeface="calibri" panose="020F0502020204030204" pitchFamily="34" charset="0"/>
            <a:cs typeface="calibri" panose="020F0502020204030204" pitchFamily="34" charset="0"/>
          </a:endParaRPr>
        </a:p>
      </dsp:txBody>
      <dsp:txXfrm>
        <a:off x="2375429" y="2289217"/>
        <a:ext cx="1701946" cy="541685"/>
      </dsp:txXfrm>
    </dsp:sp>
    <dsp:sp modelId="{A042EC16-DD28-4D67-BFAD-88174B1C03AF}">
      <dsp:nvSpPr>
        <dsp:cNvPr id="0" name=""/>
        <dsp:cNvSpPr/>
      </dsp:nvSpPr>
      <dsp:spPr>
        <a:xfrm>
          <a:off x="2470523" y="3015641"/>
          <a:ext cx="1310397" cy="42196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6D86C5-6CE4-4052-8C0F-9D56B981A3DB}">
      <dsp:nvSpPr>
        <dsp:cNvPr id="0" name=""/>
        <dsp:cNvSpPr/>
      </dsp:nvSpPr>
      <dsp:spPr>
        <a:xfrm>
          <a:off x="2571204" y="3111287"/>
          <a:ext cx="1310397" cy="42196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Tăng ceton máu</a:t>
          </a:r>
          <a:endParaRPr lang="en-US" sz="1200" kern="1200">
            <a:latin typeface="calibri" panose="020F0502020204030204" pitchFamily="34" charset="0"/>
            <a:cs typeface="calibri" panose="020F0502020204030204" pitchFamily="34" charset="0"/>
          </a:endParaRPr>
        </a:p>
      </dsp:txBody>
      <dsp:txXfrm>
        <a:off x="2583563" y="3123646"/>
        <a:ext cx="1285679" cy="397245"/>
      </dsp:txXfrm>
    </dsp:sp>
    <dsp:sp modelId="{DDB63B56-C198-470B-B826-FBB5C8D45308}">
      <dsp:nvSpPr>
        <dsp:cNvPr id="0" name=""/>
        <dsp:cNvSpPr/>
      </dsp:nvSpPr>
      <dsp:spPr>
        <a:xfrm>
          <a:off x="2499791" y="3701136"/>
          <a:ext cx="1251861" cy="40002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1AC336-920D-44CA-A90F-46580D36D5B3}">
      <dsp:nvSpPr>
        <dsp:cNvPr id="0" name=""/>
        <dsp:cNvSpPr/>
      </dsp:nvSpPr>
      <dsp:spPr>
        <a:xfrm>
          <a:off x="2600471" y="3796783"/>
          <a:ext cx="1251861" cy="40002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Toan chuyển hóa</a:t>
          </a:r>
          <a:endParaRPr lang="en-US" sz="1200" kern="1200">
            <a:latin typeface="calibri" panose="020F0502020204030204" pitchFamily="34" charset="0"/>
            <a:cs typeface="calibri" panose="020F0502020204030204" pitchFamily="34" charset="0"/>
          </a:endParaRPr>
        </a:p>
      </dsp:txBody>
      <dsp:txXfrm>
        <a:off x="2612187" y="3808499"/>
        <a:ext cx="1228429" cy="376591"/>
      </dsp:txXfrm>
    </dsp:sp>
    <dsp:sp modelId="{C9651940-A2F0-4D61-8AF5-15EB800E2F4F}">
      <dsp:nvSpPr>
        <dsp:cNvPr id="0" name=""/>
        <dsp:cNvSpPr/>
      </dsp:nvSpPr>
      <dsp:spPr>
        <a:xfrm>
          <a:off x="2008588" y="4364692"/>
          <a:ext cx="2234267" cy="50445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FA4545-0832-4E79-B05E-540763BF01FB}">
      <dsp:nvSpPr>
        <dsp:cNvPr id="0" name=""/>
        <dsp:cNvSpPr/>
      </dsp:nvSpPr>
      <dsp:spPr>
        <a:xfrm>
          <a:off x="2109269" y="4460339"/>
          <a:ext cx="2234267" cy="50445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Tăng ceton niệu</a:t>
          </a:r>
          <a:br>
            <a:rPr lang="vi-VN" sz="1200" kern="1200">
              <a:latin typeface="calibri" panose="020F0502020204030204" pitchFamily="34" charset="0"/>
              <a:cs typeface="calibri" panose="020F0502020204030204" pitchFamily="34" charset="0"/>
            </a:rPr>
          </a:br>
          <a:r>
            <a:rPr lang="vi-VN" sz="1200" kern="1200">
              <a:latin typeface="calibri" panose="020F0502020204030204" pitchFamily="34" charset="0"/>
              <a:cs typeface="calibri" panose="020F0502020204030204" pitchFamily="34" charset="0"/>
            </a:rPr>
            <a:t>(thải ceton kết hợp thải cation)</a:t>
          </a:r>
          <a:endParaRPr lang="en-US" sz="1200" kern="1200">
            <a:latin typeface="calibri" panose="020F0502020204030204" pitchFamily="34" charset="0"/>
            <a:cs typeface="calibri" panose="020F0502020204030204" pitchFamily="34" charset="0"/>
          </a:endParaRPr>
        </a:p>
      </dsp:txBody>
      <dsp:txXfrm>
        <a:off x="2124044" y="4475114"/>
        <a:ext cx="2204717" cy="474907"/>
      </dsp:txXfrm>
    </dsp:sp>
    <dsp:sp modelId="{B1E33621-F11B-4916-8744-79BC047990EA}">
      <dsp:nvSpPr>
        <dsp:cNvPr id="0" name=""/>
        <dsp:cNvSpPr/>
      </dsp:nvSpPr>
      <dsp:spPr>
        <a:xfrm>
          <a:off x="2431931" y="5132681"/>
          <a:ext cx="1387581" cy="3416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38C4A6-5F60-4849-B0D1-9FA9FFB949F9}">
      <dsp:nvSpPr>
        <dsp:cNvPr id="0" name=""/>
        <dsp:cNvSpPr/>
      </dsp:nvSpPr>
      <dsp:spPr>
        <a:xfrm>
          <a:off x="2532612" y="5228328"/>
          <a:ext cx="1387581" cy="341678"/>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Mất nước - điện giải</a:t>
          </a:r>
          <a:endParaRPr lang="en-US" sz="1200" kern="1200">
            <a:latin typeface="calibri" panose="020F0502020204030204" pitchFamily="34" charset="0"/>
            <a:cs typeface="calibri" panose="020F0502020204030204" pitchFamily="34" charset="0"/>
          </a:endParaRPr>
        </a:p>
      </dsp:txBody>
      <dsp:txXfrm>
        <a:off x="2542619" y="5238335"/>
        <a:ext cx="1367567" cy="321664"/>
      </dsp:txXfrm>
    </dsp:sp>
    <dsp:sp modelId="{58EDE388-05EB-43DE-9243-CB2C7EFC2360}">
      <dsp:nvSpPr>
        <dsp:cNvPr id="0" name=""/>
        <dsp:cNvSpPr/>
      </dsp:nvSpPr>
      <dsp:spPr>
        <a:xfrm>
          <a:off x="2592805" y="5737892"/>
          <a:ext cx="1065833" cy="28612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C8C2C3-D77B-4F06-B64E-4152584DC18A}">
      <dsp:nvSpPr>
        <dsp:cNvPr id="0" name=""/>
        <dsp:cNvSpPr/>
      </dsp:nvSpPr>
      <dsp:spPr>
        <a:xfrm>
          <a:off x="2693486" y="5833539"/>
          <a:ext cx="1065833" cy="28612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RLTG, Hôn mê</a:t>
          </a:r>
          <a:endParaRPr lang="en-US" sz="1200" kern="1200">
            <a:latin typeface="calibri" panose="020F0502020204030204" pitchFamily="34" charset="0"/>
            <a:cs typeface="calibri" panose="020F0502020204030204" pitchFamily="34" charset="0"/>
          </a:endParaRPr>
        </a:p>
      </dsp:txBody>
      <dsp:txXfrm>
        <a:off x="2701866" y="5841919"/>
        <a:ext cx="1049073" cy="269364"/>
      </dsp:txXfrm>
    </dsp:sp>
    <dsp:sp modelId="{32754CE2-96D0-4D80-8F51-7423FA708344}">
      <dsp:nvSpPr>
        <dsp:cNvPr id="0" name=""/>
        <dsp:cNvSpPr/>
      </dsp:nvSpPr>
      <dsp:spPr>
        <a:xfrm>
          <a:off x="4459036" y="1337794"/>
          <a:ext cx="2441734" cy="57539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AE5822-2B1E-45BA-AA3A-18346D593A8B}">
      <dsp:nvSpPr>
        <dsp:cNvPr id="0" name=""/>
        <dsp:cNvSpPr/>
      </dsp:nvSpPr>
      <dsp:spPr>
        <a:xfrm>
          <a:off x="4559717" y="1433440"/>
          <a:ext cx="2441734" cy="57539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t-IT" sz="1200" kern="1200">
              <a:latin typeface="calibri" panose="020F0502020204030204" pitchFamily="34" charset="0"/>
              <a:cs typeface="calibri" panose="020F0502020204030204" pitchFamily="34" charset="0"/>
            </a:rPr>
            <a:t>Tăng dị hóa protein</a:t>
          </a:r>
          <a:br>
            <a:rPr lang="vi-VN" sz="1200" kern="1200">
              <a:latin typeface="calibri" panose="020F0502020204030204" pitchFamily="34" charset="0"/>
              <a:cs typeface="calibri" panose="020F0502020204030204" pitchFamily="34" charset="0"/>
            </a:rPr>
          </a:br>
          <a:r>
            <a:rPr lang="vi-VN" sz="1200" kern="1200">
              <a:latin typeface="calibri" panose="020F0502020204030204" pitchFamily="34" charset="0"/>
              <a:cs typeface="calibri" panose="020F0502020204030204" pitchFamily="34" charset="0"/>
            </a:rPr>
            <a:t>Giảm tổng hợp Protein</a:t>
          </a:r>
          <a:br>
            <a:rPr lang="vi-VN" sz="1200" kern="1200">
              <a:latin typeface="calibri" panose="020F0502020204030204" pitchFamily="34" charset="0"/>
              <a:cs typeface="calibri" panose="020F0502020204030204" pitchFamily="34" charset="0"/>
            </a:rPr>
          </a:br>
          <a:r>
            <a:rPr lang="vi-VN" sz="1200" kern="1200">
              <a:latin typeface="calibri" panose="020F0502020204030204" pitchFamily="34" charset="0"/>
              <a:cs typeface="calibri" panose="020F0502020204030204" pitchFamily="34" charset="0"/>
            </a:rPr>
            <a:t>(ly giải mô cơ)</a:t>
          </a:r>
          <a:endParaRPr lang="en-US" sz="1200" kern="1200">
            <a:latin typeface="calibri" panose="020F0502020204030204" pitchFamily="34" charset="0"/>
            <a:cs typeface="calibri" panose="020F0502020204030204" pitchFamily="34" charset="0"/>
          </a:endParaRPr>
        </a:p>
      </dsp:txBody>
      <dsp:txXfrm>
        <a:off x="4576570" y="1450293"/>
        <a:ext cx="2408028" cy="541685"/>
      </dsp:txXfrm>
    </dsp:sp>
    <dsp:sp modelId="{61EC5CD6-7910-4E99-9F0C-C28701B0EBB8}">
      <dsp:nvSpPr>
        <dsp:cNvPr id="0" name=""/>
        <dsp:cNvSpPr/>
      </dsp:nvSpPr>
      <dsp:spPr>
        <a:xfrm>
          <a:off x="4799523" y="2176717"/>
          <a:ext cx="1760760" cy="57539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D78CB7-8D79-4321-8F12-ABD9097DB336}">
      <dsp:nvSpPr>
        <dsp:cNvPr id="0" name=""/>
        <dsp:cNvSpPr/>
      </dsp:nvSpPr>
      <dsp:spPr>
        <a:xfrm>
          <a:off x="4900204" y="2272364"/>
          <a:ext cx="1760760" cy="57539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vi-VN" sz="1200" kern="1200">
              <a:latin typeface="calibri" panose="020F0502020204030204" pitchFamily="34" charset="0"/>
              <a:cs typeface="calibri" panose="020F0502020204030204" pitchFamily="34" charset="0"/>
            </a:rPr>
            <a:t>Giảm tăng trưởng</a:t>
          </a:r>
          <a:br>
            <a:rPr lang="vi-VN" sz="1200" kern="1200">
              <a:latin typeface="calibri" panose="020F0502020204030204" pitchFamily="34" charset="0"/>
              <a:cs typeface="calibri" panose="020F0502020204030204" pitchFamily="34" charset="0"/>
            </a:rPr>
          </a:br>
          <a:r>
            <a:rPr lang="vi-VN" sz="1200" kern="1200">
              <a:latin typeface="calibri" panose="020F0502020204030204" pitchFamily="34" charset="0"/>
              <a:cs typeface="calibri" panose="020F0502020204030204" pitchFamily="34" charset="0"/>
            </a:rPr>
            <a:t>Gầy ốm, mệt, yếu</a:t>
          </a:r>
          <a:endParaRPr lang="en-US" sz="1200" kern="1200">
            <a:latin typeface="calibri" panose="020F0502020204030204" pitchFamily="34" charset="0"/>
            <a:cs typeface="calibri" panose="020F0502020204030204" pitchFamily="34" charset="0"/>
          </a:endParaRPr>
        </a:p>
      </dsp:txBody>
      <dsp:txXfrm>
        <a:off x="4917057" y="2289217"/>
        <a:ext cx="1727054" cy="5416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42EFBC01186A48879B62A90CF08169" ma:contentTypeVersion="13" ma:contentTypeDescription="Create a new document." ma:contentTypeScope="" ma:versionID="53bcb498883eb46e569c153062e77e58">
  <xsd:schema xmlns:xsd="http://www.w3.org/2001/XMLSchema" xmlns:xs="http://www.w3.org/2001/XMLSchema" xmlns:p="http://schemas.microsoft.com/office/2006/metadata/properties" xmlns:ns3="09928e7e-dbac-400b-a443-2585fc85852e" xmlns:ns4="d23e700c-9241-48f6-be34-ea6ad4a9a3cd" targetNamespace="http://schemas.microsoft.com/office/2006/metadata/properties" ma:root="true" ma:fieldsID="bcdfa9240aadb7696c1db8ca8698e204" ns3:_="" ns4:_="">
    <xsd:import namespace="09928e7e-dbac-400b-a443-2585fc85852e"/>
    <xsd:import namespace="d23e700c-9241-48f6-be34-ea6ad4a9a3c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28e7e-dbac-400b-a443-2585fc858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e700c-9241-48f6-be34-ea6ad4a9a3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4F8E4D-754D-4D1E-B79E-420AD2E8A2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E65B11-33C8-497B-AA1D-6E699E998475}">
  <ds:schemaRefs>
    <ds:schemaRef ds:uri="http://schemas.microsoft.com/sharepoint/v3/contenttype/forms"/>
  </ds:schemaRefs>
</ds:datastoreItem>
</file>

<file path=customXml/itemProps3.xml><?xml version="1.0" encoding="utf-8"?>
<ds:datastoreItem xmlns:ds="http://schemas.openxmlformats.org/officeDocument/2006/customXml" ds:itemID="{F26F6BF8-7746-49BE-878D-CFC11F33FE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28e7e-dbac-400b-a443-2585fc85852e"/>
    <ds:schemaRef ds:uri="d23e700c-9241-48f6-be34-ea6ad4a9a3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UMP_Handout.dotx</Template>
  <TotalTime>148</TotalTime>
  <Pages>20</Pages>
  <Words>5896</Words>
  <Characters>33612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Trần Mạnh Thắng – Tổ 23 – Y14D</vt:lpstr>
    </vt:vector>
  </TitlesOfParts>
  <Company/>
  <LinksUpToDate>false</LinksUpToDate>
  <CharactersWithSpaces>39430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Trần Mạnh Thắng – Tổ 23 – Y14D</dc:title>
  <dc:creator>Theo</dc:creator>
  <cp:lastModifiedBy>Theo</cp:lastModifiedBy>
  <cp:revision>130</cp:revision>
  <dcterms:created xsi:type="dcterms:W3CDTF">2020-06-08T10:15:00Z</dcterms:created>
  <dcterms:modified xsi:type="dcterms:W3CDTF">2020-06-11T17:02:00Z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2020-04-24T00:00:00Z</vt:filetime>
  </property>
  <property fmtid="{D5CDD505-2E9C-101B-9397-08002B2CF9AE}" pid="3" name="ContentTypeId">
    <vt:lpwstr>0x010100E542EFBC01186A48879B62A90CF08169</vt:lpwstr>
  </property>
</Properties>
</file>